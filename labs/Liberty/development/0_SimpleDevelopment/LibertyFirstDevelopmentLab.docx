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859801" w14:textId="77777777" w:rsidR="00865D64" w:rsidRPr="008141F1" w:rsidRDefault="004144AA" w:rsidP="00865D64">
      <w:pPr>
        <w:pStyle w:val="Cover-Subtitle"/>
        <w:rPr>
          <w:rFonts w:ascii="Arial Bold" w:hAnsi="Arial Bold"/>
          <w:b/>
          <w:i w:val="0"/>
          <w:color w:val="7F1C7D"/>
          <w:sz w:val="44"/>
        </w:rPr>
        <w:sectPr w:rsidR="00865D64" w:rsidRPr="008141F1" w:rsidSect="00865D64">
          <w:headerReference w:type="default" r:id="rId8"/>
          <w:footerReference w:type="even" r:id="rId9"/>
          <w:type w:val="continuous"/>
          <w:pgSz w:w="12240" w:h="15840" w:code="1"/>
          <w:pgMar w:top="2880" w:right="1008" w:bottom="8136" w:left="720" w:header="662" w:footer="2016" w:gutter="0"/>
          <w:cols w:space="720"/>
          <w:docGrid w:linePitch="360"/>
        </w:sectPr>
      </w:pPr>
      <w:r w:rsidRPr="004144AA">
        <w:rPr>
          <w:rFonts w:ascii="Arial Bold" w:hAnsi="Arial Bold"/>
          <w:b/>
          <w:i w:val="0"/>
          <w:color w:val="7F1C7D"/>
          <w:sz w:val="44"/>
        </w:rPr>
        <w:t>Libe</w:t>
      </w:r>
      <w:r>
        <w:rPr>
          <w:rFonts w:ascii="Arial Bold" w:hAnsi="Arial Bold"/>
          <w:b/>
          <w:i w:val="0"/>
          <w:color w:val="7F1C7D"/>
          <w:sz w:val="44"/>
        </w:rPr>
        <w:t>rty JSP and application security</w:t>
      </w:r>
    </w:p>
    <w:p w14:paraId="1025397B" w14:textId="77777777" w:rsidR="00F72D0D" w:rsidRPr="001E3096" w:rsidRDefault="00F72D0D" w:rsidP="00756BF4">
      <w:pPr>
        <w:pStyle w:val="HeadingTOC"/>
      </w:pPr>
      <w:r w:rsidRPr="001E3096">
        <w:lastRenderedPageBreak/>
        <w:t>Contents</w:t>
      </w:r>
    </w:p>
    <w:p w14:paraId="7F1AD25C" w14:textId="77777777" w:rsidR="0097720F" w:rsidRDefault="009932CE">
      <w:pPr>
        <w:pStyle w:val="TOC1"/>
        <w:rPr>
          <w:rFonts w:asciiTheme="minorHAnsi" w:eastAsiaTheme="minorEastAsia" w:hAnsiTheme="minorHAnsi" w:cstheme="minorBidi"/>
          <w:b w:val="0"/>
          <w:bCs w:val="0"/>
          <w:caps w:val="0"/>
          <w:sz w:val="22"/>
          <w:szCs w:val="22"/>
          <w:lang w:eastAsia="zh-CN"/>
        </w:rPr>
      </w:pPr>
      <w:r>
        <w:rPr>
          <w:smallCaps/>
          <w:sz w:val="20"/>
        </w:rPr>
        <w:fldChar w:fldCharType="begin"/>
      </w:r>
      <w:r>
        <w:rPr>
          <w:smallCaps/>
          <w:sz w:val="20"/>
        </w:rPr>
        <w:instrText xml:space="preserve"> TOC \o "1-2" \h \z \u </w:instrText>
      </w:r>
      <w:r>
        <w:rPr>
          <w:smallCaps/>
          <w:sz w:val="20"/>
        </w:rPr>
        <w:fldChar w:fldCharType="separate"/>
      </w:r>
      <w:hyperlink w:anchor="_Toc421629803" w:history="1">
        <w:r w:rsidR="0097720F" w:rsidRPr="00593731">
          <w:rPr>
            <w:rStyle w:val="Hyperlink"/>
          </w:rPr>
          <w:t>Lab 0</w:t>
        </w:r>
        <w:r w:rsidR="0097720F">
          <w:rPr>
            <w:rFonts w:asciiTheme="minorHAnsi" w:eastAsiaTheme="minorEastAsia" w:hAnsiTheme="minorHAnsi" w:cstheme="minorBidi"/>
            <w:b w:val="0"/>
            <w:bCs w:val="0"/>
            <w:caps w:val="0"/>
            <w:sz w:val="22"/>
            <w:szCs w:val="22"/>
            <w:lang w:eastAsia="zh-CN"/>
          </w:rPr>
          <w:tab/>
        </w:r>
        <w:r w:rsidR="0097720F" w:rsidRPr="00593731">
          <w:rPr>
            <w:rStyle w:val="Hyperlink"/>
          </w:rPr>
          <w:t>Liberty JSP and application security</w:t>
        </w:r>
        <w:r w:rsidR="0097720F">
          <w:rPr>
            <w:webHidden/>
          </w:rPr>
          <w:tab/>
        </w:r>
        <w:r w:rsidR="0097720F">
          <w:rPr>
            <w:webHidden/>
          </w:rPr>
          <w:fldChar w:fldCharType="begin"/>
        </w:r>
        <w:r w:rsidR="0097720F">
          <w:rPr>
            <w:webHidden/>
          </w:rPr>
          <w:instrText xml:space="preserve"> PAGEREF _Toc421629803 \h </w:instrText>
        </w:r>
        <w:r w:rsidR="0097720F">
          <w:rPr>
            <w:webHidden/>
          </w:rPr>
        </w:r>
        <w:r w:rsidR="0097720F">
          <w:rPr>
            <w:webHidden/>
          </w:rPr>
          <w:fldChar w:fldCharType="separate"/>
        </w:r>
        <w:r w:rsidR="00C530A6">
          <w:rPr>
            <w:webHidden/>
          </w:rPr>
          <w:t>3</w:t>
        </w:r>
        <w:r w:rsidR="0097720F">
          <w:rPr>
            <w:webHidden/>
          </w:rPr>
          <w:fldChar w:fldCharType="end"/>
        </w:r>
      </w:hyperlink>
    </w:p>
    <w:p w14:paraId="430519D8" w14:textId="77777777" w:rsidR="0097720F" w:rsidRDefault="00A46053">
      <w:pPr>
        <w:pStyle w:val="TOC2"/>
        <w:rPr>
          <w:rFonts w:asciiTheme="minorHAnsi" w:eastAsiaTheme="minorEastAsia" w:hAnsiTheme="minorHAnsi" w:cstheme="minorBidi"/>
          <w:smallCaps w:val="0"/>
          <w:sz w:val="22"/>
          <w:szCs w:val="22"/>
        </w:rPr>
      </w:pPr>
      <w:hyperlink w:anchor="_Toc421629804" w:history="1">
        <w:r w:rsidR="0097720F" w:rsidRPr="00593731">
          <w:rPr>
            <w:rStyle w:val="Hyperlink"/>
          </w:rPr>
          <w:t>0.1</w:t>
        </w:r>
        <w:r w:rsidR="0097720F">
          <w:rPr>
            <w:rFonts w:asciiTheme="minorHAnsi" w:eastAsiaTheme="minorEastAsia" w:hAnsiTheme="minorHAnsi" w:cstheme="minorBidi"/>
            <w:smallCaps w:val="0"/>
            <w:sz w:val="22"/>
            <w:szCs w:val="22"/>
          </w:rPr>
          <w:tab/>
        </w:r>
        <w:r w:rsidR="0097720F" w:rsidRPr="00593731">
          <w:rPr>
            <w:rStyle w:val="Hyperlink"/>
          </w:rPr>
          <w:t>Prerequisites</w:t>
        </w:r>
        <w:r w:rsidR="0097720F">
          <w:rPr>
            <w:webHidden/>
          </w:rPr>
          <w:tab/>
        </w:r>
        <w:r w:rsidR="0097720F">
          <w:rPr>
            <w:webHidden/>
          </w:rPr>
          <w:fldChar w:fldCharType="begin"/>
        </w:r>
        <w:r w:rsidR="0097720F">
          <w:rPr>
            <w:webHidden/>
          </w:rPr>
          <w:instrText xml:space="preserve"> PAGEREF _Toc421629804 \h </w:instrText>
        </w:r>
        <w:r w:rsidR="0097720F">
          <w:rPr>
            <w:webHidden/>
          </w:rPr>
        </w:r>
        <w:r w:rsidR="0097720F">
          <w:rPr>
            <w:webHidden/>
          </w:rPr>
          <w:fldChar w:fldCharType="separate"/>
        </w:r>
        <w:r w:rsidR="00C530A6">
          <w:rPr>
            <w:webHidden/>
          </w:rPr>
          <w:t>3</w:t>
        </w:r>
        <w:r w:rsidR="0097720F">
          <w:rPr>
            <w:webHidden/>
          </w:rPr>
          <w:fldChar w:fldCharType="end"/>
        </w:r>
      </w:hyperlink>
    </w:p>
    <w:p w14:paraId="35BD4837" w14:textId="77777777" w:rsidR="0097720F" w:rsidRDefault="00A46053">
      <w:pPr>
        <w:pStyle w:val="TOC2"/>
        <w:rPr>
          <w:rFonts w:asciiTheme="minorHAnsi" w:eastAsiaTheme="minorEastAsia" w:hAnsiTheme="minorHAnsi" w:cstheme="minorBidi"/>
          <w:smallCaps w:val="0"/>
          <w:sz w:val="22"/>
          <w:szCs w:val="22"/>
        </w:rPr>
      </w:pPr>
      <w:hyperlink w:anchor="_Toc421629805" w:history="1">
        <w:r w:rsidR="0097720F" w:rsidRPr="00593731">
          <w:rPr>
            <w:rStyle w:val="Hyperlink"/>
          </w:rPr>
          <w:t>0.2</w:t>
        </w:r>
        <w:r w:rsidR="0097720F">
          <w:rPr>
            <w:rFonts w:asciiTheme="minorHAnsi" w:eastAsiaTheme="minorEastAsia" w:hAnsiTheme="minorHAnsi" w:cstheme="minorBidi"/>
            <w:smallCaps w:val="0"/>
            <w:sz w:val="22"/>
            <w:szCs w:val="22"/>
          </w:rPr>
          <w:tab/>
        </w:r>
        <w:r w:rsidR="0097720F" w:rsidRPr="00593731">
          <w:rPr>
            <w:rStyle w:val="Hyperlink"/>
          </w:rPr>
          <w:t>Create a Web Project</w:t>
        </w:r>
        <w:r w:rsidR="0097720F">
          <w:rPr>
            <w:webHidden/>
          </w:rPr>
          <w:tab/>
        </w:r>
        <w:r w:rsidR="0097720F">
          <w:rPr>
            <w:webHidden/>
          </w:rPr>
          <w:fldChar w:fldCharType="begin"/>
        </w:r>
        <w:r w:rsidR="0097720F">
          <w:rPr>
            <w:webHidden/>
          </w:rPr>
          <w:instrText xml:space="preserve"> PAGEREF _Toc421629805 \h </w:instrText>
        </w:r>
        <w:r w:rsidR="0097720F">
          <w:rPr>
            <w:webHidden/>
          </w:rPr>
        </w:r>
        <w:r w:rsidR="0097720F">
          <w:rPr>
            <w:webHidden/>
          </w:rPr>
          <w:fldChar w:fldCharType="separate"/>
        </w:r>
        <w:r w:rsidR="00C530A6">
          <w:rPr>
            <w:webHidden/>
          </w:rPr>
          <w:t>3</w:t>
        </w:r>
        <w:r w:rsidR="0097720F">
          <w:rPr>
            <w:webHidden/>
          </w:rPr>
          <w:fldChar w:fldCharType="end"/>
        </w:r>
      </w:hyperlink>
    </w:p>
    <w:p w14:paraId="39882A2A" w14:textId="77777777" w:rsidR="0097720F" w:rsidRDefault="00A46053">
      <w:pPr>
        <w:pStyle w:val="TOC2"/>
        <w:rPr>
          <w:rFonts w:asciiTheme="minorHAnsi" w:eastAsiaTheme="minorEastAsia" w:hAnsiTheme="minorHAnsi" w:cstheme="minorBidi"/>
          <w:smallCaps w:val="0"/>
          <w:sz w:val="22"/>
          <w:szCs w:val="22"/>
        </w:rPr>
      </w:pPr>
      <w:hyperlink w:anchor="_Toc421629806" w:history="1">
        <w:r w:rsidR="0097720F" w:rsidRPr="00593731">
          <w:rPr>
            <w:rStyle w:val="Hyperlink"/>
          </w:rPr>
          <w:t>0.3</w:t>
        </w:r>
        <w:r w:rsidR="0097720F">
          <w:rPr>
            <w:rFonts w:asciiTheme="minorHAnsi" w:eastAsiaTheme="minorEastAsia" w:hAnsiTheme="minorHAnsi" w:cstheme="minorBidi"/>
            <w:smallCaps w:val="0"/>
            <w:sz w:val="22"/>
            <w:szCs w:val="22"/>
          </w:rPr>
          <w:tab/>
        </w:r>
        <w:r w:rsidR="0097720F" w:rsidRPr="00593731">
          <w:rPr>
            <w:rStyle w:val="Hyperlink"/>
          </w:rPr>
          <w:t>Clean up after lab</w:t>
        </w:r>
        <w:r w:rsidR="0097720F">
          <w:rPr>
            <w:webHidden/>
          </w:rPr>
          <w:tab/>
        </w:r>
        <w:r w:rsidR="0097720F">
          <w:rPr>
            <w:webHidden/>
          </w:rPr>
          <w:fldChar w:fldCharType="begin"/>
        </w:r>
        <w:r w:rsidR="0097720F">
          <w:rPr>
            <w:webHidden/>
          </w:rPr>
          <w:instrText xml:space="preserve"> PAGEREF _Toc421629806 \h </w:instrText>
        </w:r>
        <w:r w:rsidR="0097720F">
          <w:rPr>
            <w:webHidden/>
          </w:rPr>
        </w:r>
        <w:r w:rsidR="0097720F">
          <w:rPr>
            <w:webHidden/>
          </w:rPr>
          <w:fldChar w:fldCharType="separate"/>
        </w:r>
        <w:r w:rsidR="00C530A6">
          <w:rPr>
            <w:webHidden/>
          </w:rPr>
          <w:t>42</w:t>
        </w:r>
        <w:r w:rsidR="0097720F">
          <w:rPr>
            <w:webHidden/>
          </w:rPr>
          <w:fldChar w:fldCharType="end"/>
        </w:r>
      </w:hyperlink>
    </w:p>
    <w:p w14:paraId="37C67256" w14:textId="77777777" w:rsidR="0097720F" w:rsidRDefault="00A46053">
      <w:pPr>
        <w:pStyle w:val="TOC1"/>
        <w:rPr>
          <w:rFonts w:asciiTheme="minorHAnsi" w:eastAsiaTheme="minorEastAsia" w:hAnsiTheme="minorHAnsi" w:cstheme="minorBidi"/>
          <w:b w:val="0"/>
          <w:bCs w:val="0"/>
          <w:caps w:val="0"/>
          <w:sz w:val="22"/>
          <w:szCs w:val="22"/>
          <w:lang w:eastAsia="zh-CN"/>
        </w:rPr>
      </w:pPr>
      <w:hyperlink w:anchor="_Toc421629807" w:history="1">
        <w:r w:rsidR="0097720F" w:rsidRPr="00593731">
          <w:rPr>
            <w:rStyle w:val="Hyperlink"/>
          </w:rPr>
          <w:t>Appendix A.</w:t>
        </w:r>
        <w:r w:rsidR="0097720F">
          <w:rPr>
            <w:rFonts w:asciiTheme="minorHAnsi" w:eastAsiaTheme="minorEastAsia" w:hAnsiTheme="minorHAnsi" w:cstheme="minorBidi"/>
            <w:b w:val="0"/>
            <w:bCs w:val="0"/>
            <w:caps w:val="0"/>
            <w:sz w:val="22"/>
            <w:szCs w:val="22"/>
            <w:lang w:eastAsia="zh-CN"/>
          </w:rPr>
          <w:tab/>
        </w:r>
        <w:r w:rsidR="0097720F" w:rsidRPr="00593731">
          <w:rPr>
            <w:rStyle w:val="Hyperlink"/>
          </w:rPr>
          <w:t>Notices</w:t>
        </w:r>
        <w:r w:rsidR="0097720F">
          <w:rPr>
            <w:webHidden/>
          </w:rPr>
          <w:tab/>
        </w:r>
        <w:r w:rsidR="0097720F">
          <w:rPr>
            <w:webHidden/>
          </w:rPr>
          <w:fldChar w:fldCharType="begin"/>
        </w:r>
        <w:r w:rsidR="0097720F">
          <w:rPr>
            <w:webHidden/>
          </w:rPr>
          <w:instrText xml:space="preserve"> PAGEREF _Toc421629807 \h </w:instrText>
        </w:r>
        <w:r w:rsidR="0097720F">
          <w:rPr>
            <w:webHidden/>
          </w:rPr>
        </w:r>
        <w:r w:rsidR="0097720F">
          <w:rPr>
            <w:webHidden/>
          </w:rPr>
          <w:fldChar w:fldCharType="separate"/>
        </w:r>
        <w:r w:rsidR="00C530A6">
          <w:rPr>
            <w:webHidden/>
          </w:rPr>
          <w:t>43</w:t>
        </w:r>
        <w:r w:rsidR="0097720F">
          <w:rPr>
            <w:webHidden/>
          </w:rPr>
          <w:fldChar w:fldCharType="end"/>
        </w:r>
      </w:hyperlink>
    </w:p>
    <w:p w14:paraId="531D285B" w14:textId="77777777" w:rsidR="0097720F" w:rsidRDefault="00A46053">
      <w:pPr>
        <w:pStyle w:val="TOC1"/>
        <w:rPr>
          <w:rFonts w:asciiTheme="minorHAnsi" w:eastAsiaTheme="minorEastAsia" w:hAnsiTheme="minorHAnsi" w:cstheme="minorBidi"/>
          <w:b w:val="0"/>
          <w:bCs w:val="0"/>
          <w:caps w:val="0"/>
          <w:sz w:val="22"/>
          <w:szCs w:val="22"/>
          <w:lang w:eastAsia="zh-CN"/>
        </w:rPr>
      </w:pPr>
      <w:hyperlink w:anchor="_Toc421629808" w:history="1">
        <w:r w:rsidR="0097720F" w:rsidRPr="00593731">
          <w:rPr>
            <w:rStyle w:val="Hyperlink"/>
          </w:rPr>
          <w:t>Appendix B.</w:t>
        </w:r>
        <w:r w:rsidR="0097720F">
          <w:rPr>
            <w:rFonts w:asciiTheme="minorHAnsi" w:eastAsiaTheme="minorEastAsia" w:hAnsiTheme="minorHAnsi" w:cstheme="minorBidi"/>
            <w:b w:val="0"/>
            <w:bCs w:val="0"/>
            <w:caps w:val="0"/>
            <w:sz w:val="22"/>
            <w:szCs w:val="22"/>
            <w:lang w:eastAsia="zh-CN"/>
          </w:rPr>
          <w:tab/>
        </w:r>
        <w:r w:rsidR="0097720F" w:rsidRPr="00593731">
          <w:rPr>
            <w:rStyle w:val="Hyperlink"/>
          </w:rPr>
          <w:t>Trademarks and copyrights</w:t>
        </w:r>
        <w:r w:rsidR="0097720F">
          <w:rPr>
            <w:webHidden/>
          </w:rPr>
          <w:tab/>
        </w:r>
        <w:r w:rsidR="0097720F">
          <w:rPr>
            <w:webHidden/>
          </w:rPr>
          <w:fldChar w:fldCharType="begin"/>
        </w:r>
        <w:r w:rsidR="0097720F">
          <w:rPr>
            <w:webHidden/>
          </w:rPr>
          <w:instrText xml:space="preserve"> PAGEREF _Toc421629808 \h </w:instrText>
        </w:r>
        <w:r w:rsidR="0097720F">
          <w:rPr>
            <w:webHidden/>
          </w:rPr>
        </w:r>
        <w:r w:rsidR="0097720F">
          <w:rPr>
            <w:webHidden/>
          </w:rPr>
          <w:fldChar w:fldCharType="separate"/>
        </w:r>
        <w:r w:rsidR="00C530A6">
          <w:rPr>
            <w:webHidden/>
          </w:rPr>
          <w:t>45</w:t>
        </w:r>
        <w:r w:rsidR="0097720F">
          <w:rPr>
            <w:webHidden/>
          </w:rPr>
          <w:fldChar w:fldCharType="end"/>
        </w:r>
      </w:hyperlink>
    </w:p>
    <w:p w14:paraId="20A2001B" w14:textId="77777777" w:rsidR="008518E8" w:rsidRPr="0071497F" w:rsidRDefault="009932CE" w:rsidP="0007678B">
      <w:pPr>
        <w:pStyle w:val="StepListContno"/>
      </w:pPr>
      <w:r>
        <w:rPr>
          <w:rFonts w:eastAsia="SimSun"/>
          <w:noProof/>
        </w:rPr>
        <w:fldChar w:fldCharType="end"/>
      </w:r>
    </w:p>
    <w:p w14:paraId="01EAC582" w14:textId="77777777" w:rsidR="0071497F" w:rsidRDefault="0071497F" w:rsidP="0071497F">
      <w:pPr>
        <w:pStyle w:val="StepListContno"/>
        <w:numPr>
          <w:ilvl w:val="0"/>
          <w:numId w:val="0"/>
        </w:numPr>
        <w:ind w:left="792"/>
        <w:rPr>
          <w:rFonts w:eastAsia="SimSun"/>
          <w:noProof/>
        </w:rPr>
      </w:pPr>
    </w:p>
    <w:p w14:paraId="26A7BA76"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0BA8F71F" w14:textId="77777777" w:rsidR="00865D64" w:rsidRPr="001E3096" w:rsidRDefault="004144AA" w:rsidP="004144AA">
      <w:pPr>
        <w:pStyle w:val="Heading1"/>
      </w:pPr>
      <w:bookmarkStart w:id="0" w:name="_Toc262637148"/>
      <w:bookmarkStart w:id="1" w:name="_Toc421629803"/>
      <w:bookmarkStart w:id="2" w:name="_Toc136939328"/>
      <w:bookmarkStart w:id="3" w:name="_Toc136943198"/>
      <w:bookmarkStart w:id="4" w:name="_Toc178757298"/>
      <w:r>
        <w:lastRenderedPageBreak/>
        <w:t>Liberty JSP and a</w:t>
      </w:r>
      <w:r w:rsidRPr="004144AA">
        <w:t xml:space="preserve">pplication </w:t>
      </w:r>
      <w:r>
        <w:t>s</w:t>
      </w:r>
      <w:r w:rsidRPr="004144AA">
        <w:t>ecurity</w:t>
      </w:r>
      <w:bookmarkEnd w:id="0"/>
      <w:bookmarkEnd w:id="1"/>
    </w:p>
    <w:p w14:paraId="6C1D17DB" w14:textId="77777777" w:rsidR="006879A3" w:rsidRDefault="006879A3" w:rsidP="00865D64">
      <w:pPr>
        <w:pStyle w:val="BodyText"/>
      </w:pPr>
      <w:r w:rsidRPr="006879A3">
        <w:t>This lab will show you how to create a simple and secure application to run on the Liberty profile.   You will use a simple user registry to test secure access.</w:t>
      </w:r>
    </w:p>
    <w:p w14:paraId="33292438" w14:textId="77777777" w:rsidR="00865D64" w:rsidRDefault="00865D64" w:rsidP="00865D64">
      <w:pPr>
        <w:pStyle w:val="BodyText"/>
      </w:pPr>
      <w:r>
        <w:t>Please refer to the following table for file and resource location references on different operating systems.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551"/>
        <w:gridCol w:w="1172"/>
        <w:gridCol w:w="3399"/>
      </w:tblGrid>
      <w:tr w:rsidR="00865D64" w:rsidRPr="00E071CA" w14:paraId="4780B709" w14:textId="77777777" w:rsidTr="00865D64">
        <w:trPr>
          <w:cantSplit/>
          <w:jc w:val="center"/>
        </w:trPr>
        <w:tc>
          <w:tcPr>
            <w:tcW w:w="0" w:type="auto"/>
            <w:shd w:val="clear" w:color="auto" w:fill="000000"/>
          </w:tcPr>
          <w:p w14:paraId="4C5F5554" w14:textId="77777777" w:rsidR="00865D64" w:rsidRPr="00E071CA" w:rsidRDefault="00865D64" w:rsidP="00865D64">
            <w:pPr>
              <w:pStyle w:val="TableTitle"/>
              <w:spacing w:before="60" w:after="60"/>
              <w:rPr>
                <w:b w:val="0"/>
                <w:bCs/>
              </w:rPr>
            </w:pPr>
            <w:r>
              <w:rPr>
                <w:b w:val="0"/>
                <w:bCs/>
              </w:rPr>
              <w:t>Location Ref.</w:t>
            </w:r>
          </w:p>
        </w:tc>
        <w:tc>
          <w:tcPr>
            <w:tcW w:w="0" w:type="auto"/>
            <w:shd w:val="clear" w:color="auto" w:fill="000000"/>
            <w:vAlign w:val="bottom"/>
          </w:tcPr>
          <w:p w14:paraId="00596152" w14:textId="77777777" w:rsidR="00865D64" w:rsidRDefault="00865D64" w:rsidP="00865D64">
            <w:pPr>
              <w:pStyle w:val="TableTitle"/>
              <w:spacing w:before="60" w:after="60"/>
              <w:rPr>
                <w:b w:val="0"/>
                <w:bCs/>
              </w:rPr>
            </w:pPr>
            <w:r>
              <w:rPr>
                <w:b w:val="0"/>
                <w:bCs/>
              </w:rPr>
              <w:t>OS</w:t>
            </w:r>
          </w:p>
        </w:tc>
        <w:tc>
          <w:tcPr>
            <w:tcW w:w="0" w:type="auto"/>
            <w:shd w:val="clear" w:color="auto" w:fill="000000"/>
            <w:vAlign w:val="bottom"/>
          </w:tcPr>
          <w:p w14:paraId="7FF7262E" w14:textId="77777777" w:rsidR="00865D64" w:rsidRPr="00E071CA" w:rsidRDefault="00865D64" w:rsidP="00865D64">
            <w:pPr>
              <w:pStyle w:val="TableTitle"/>
              <w:spacing w:before="60" w:after="60"/>
              <w:rPr>
                <w:b w:val="0"/>
                <w:bCs/>
              </w:rPr>
            </w:pPr>
            <w:r>
              <w:rPr>
                <w:b w:val="0"/>
                <w:bCs/>
              </w:rPr>
              <w:t>Absolute Path</w:t>
            </w:r>
          </w:p>
        </w:tc>
      </w:tr>
      <w:tr w:rsidR="00865D64" w:rsidRPr="00E071CA" w14:paraId="706CF1F6" w14:textId="77777777" w:rsidTr="00865D64">
        <w:trPr>
          <w:cantSplit/>
          <w:jc w:val="center"/>
        </w:trPr>
        <w:tc>
          <w:tcPr>
            <w:tcW w:w="0" w:type="auto"/>
            <w:vMerge w:val="restart"/>
            <w:vAlign w:val="center"/>
          </w:tcPr>
          <w:p w14:paraId="2FFAB3F4" w14:textId="30101E61" w:rsidR="00865D64" w:rsidRPr="00966B53" w:rsidRDefault="00865D64" w:rsidP="00D471E5">
            <w:pPr>
              <w:pStyle w:val="TableText"/>
              <w:keepNext/>
              <w:rPr>
                <w:rFonts w:ascii="Courier New" w:hAnsi="Courier New" w:cs="Courier New"/>
                <w:bCs/>
                <w:i/>
              </w:rPr>
            </w:pPr>
            <w:r w:rsidRPr="003A2514">
              <w:rPr>
                <w:rFonts w:ascii="Courier New" w:hAnsi="Courier New" w:cs="Courier New"/>
                <w:bCs/>
                <w:i/>
              </w:rPr>
              <w:t>{</w:t>
            </w:r>
            <w:r w:rsidR="002E2850">
              <w:rPr>
                <w:rFonts w:ascii="Courier New" w:hAnsi="Courier New" w:cs="Courier New"/>
                <w:bCs/>
                <w:i/>
              </w:rPr>
              <w:t>LAB_HOME</w:t>
            </w:r>
            <w:r w:rsidRPr="003A2514">
              <w:rPr>
                <w:rFonts w:ascii="Courier New" w:hAnsi="Courier New" w:cs="Courier New"/>
                <w:bCs/>
                <w:i/>
              </w:rPr>
              <w:t>}</w:t>
            </w:r>
          </w:p>
        </w:tc>
        <w:tc>
          <w:tcPr>
            <w:tcW w:w="0" w:type="auto"/>
            <w:vAlign w:val="center"/>
          </w:tcPr>
          <w:p w14:paraId="3FD66FC2" w14:textId="77777777" w:rsidR="00865D64" w:rsidRPr="003A2514" w:rsidRDefault="00865D64" w:rsidP="00865D64">
            <w:pPr>
              <w:pStyle w:val="TableText"/>
              <w:keepNext/>
              <w:rPr>
                <w:rFonts w:ascii="Courier New" w:hAnsi="Courier New" w:cs="Courier New"/>
                <w:bCs/>
              </w:rPr>
            </w:pPr>
            <w:r>
              <w:rPr>
                <w:bCs/>
              </w:rPr>
              <w:t>Windows</w:t>
            </w:r>
          </w:p>
        </w:tc>
        <w:tc>
          <w:tcPr>
            <w:tcW w:w="0" w:type="auto"/>
            <w:shd w:val="clear" w:color="auto" w:fill="auto"/>
            <w:vAlign w:val="center"/>
          </w:tcPr>
          <w:p w14:paraId="208A3055" w14:textId="77777777" w:rsidR="00865D64" w:rsidRPr="00966B53" w:rsidRDefault="00865D64" w:rsidP="00D471E5">
            <w:pPr>
              <w:pStyle w:val="TableText"/>
              <w:keepNext/>
              <w:rPr>
                <w:rFonts w:ascii="Courier New" w:hAnsi="Courier New" w:cs="Courier New"/>
                <w:bCs/>
              </w:rPr>
            </w:pPr>
            <w:r w:rsidRPr="00966B53">
              <w:rPr>
                <w:rFonts w:ascii="Courier New" w:hAnsi="Courier New" w:cs="Courier New"/>
                <w:bCs/>
              </w:rPr>
              <w:t>C:\</w:t>
            </w:r>
            <w:r w:rsidR="00D471E5">
              <w:rPr>
                <w:rFonts w:ascii="Courier New" w:hAnsi="Courier New" w:cs="Courier New"/>
                <w:bCs/>
              </w:rPr>
              <w:t>WLP_&lt;version&gt;</w:t>
            </w:r>
          </w:p>
        </w:tc>
      </w:tr>
      <w:tr w:rsidR="00865D64" w:rsidRPr="00E071CA" w14:paraId="78F03877" w14:textId="77777777" w:rsidTr="00865D64">
        <w:trPr>
          <w:cantSplit/>
          <w:jc w:val="center"/>
        </w:trPr>
        <w:tc>
          <w:tcPr>
            <w:tcW w:w="0" w:type="auto"/>
            <w:vMerge/>
            <w:vAlign w:val="center"/>
          </w:tcPr>
          <w:p w14:paraId="1E8B5657"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627C17B4" w14:textId="77777777" w:rsidR="00865D64" w:rsidRDefault="00865D64" w:rsidP="00865D64">
            <w:pPr>
              <w:pStyle w:val="TableText"/>
              <w:keepNext/>
              <w:rPr>
                <w:bCs/>
              </w:rPr>
            </w:pPr>
            <w:r>
              <w:rPr>
                <w:bCs/>
              </w:rPr>
              <w:t>Linux</w:t>
            </w:r>
          </w:p>
        </w:tc>
        <w:tc>
          <w:tcPr>
            <w:tcW w:w="0" w:type="auto"/>
            <w:shd w:val="clear" w:color="auto" w:fill="auto"/>
            <w:vAlign w:val="center"/>
          </w:tcPr>
          <w:p w14:paraId="4DA634E6" w14:textId="77777777" w:rsidR="00865D64" w:rsidRDefault="009B4BB8" w:rsidP="00865D64">
            <w:pPr>
              <w:pStyle w:val="TableText"/>
              <w:keepNext/>
              <w:rPr>
                <w:rFonts w:ascii="Courier New" w:hAnsi="Courier New" w:cs="Courier New"/>
                <w:bCs/>
              </w:rPr>
            </w:pPr>
            <w:r>
              <w:rPr>
                <w:rFonts w:ascii="Courier New" w:hAnsi="Courier New" w:cs="Courier New"/>
                <w:bCs/>
              </w:rPr>
              <w:t>~/</w:t>
            </w:r>
            <w:r w:rsidR="00D471E5">
              <w:rPr>
                <w:rFonts w:ascii="Courier New" w:hAnsi="Courier New" w:cs="Courier New"/>
                <w:bCs/>
              </w:rPr>
              <w:t>WLP_&lt;version&gt;</w:t>
            </w:r>
          </w:p>
          <w:p w14:paraId="7C483398" w14:textId="77777777" w:rsidR="009B4BB8" w:rsidRPr="003A2514" w:rsidRDefault="009B4BB8" w:rsidP="00865D64">
            <w:pPr>
              <w:pStyle w:val="TableText"/>
              <w:keepNext/>
              <w:rPr>
                <w:rFonts w:ascii="Courier New" w:hAnsi="Courier New" w:cs="Courier New"/>
                <w:bCs/>
              </w:rPr>
            </w:pPr>
            <w:r>
              <w:rPr>
                <w:rFonts w:ascii="Courier New" w:hAnsi="Courier New" w:cs="Courier New"/>
                <w:bCs/>
              </w:rPr>
              <w:t>Or choose your directory</w:t>
            </w:r>
          </w:p>
        </w:tc>
      </w:tr>
      <w:tr w:rsidR="00865D64" w:rsidRPr="00E071CA" w14:paraId="3A574A58" w14:textId="77777777" w:rsidTr="00865D64">
        <w:trPr>
          <w:cantSplit/>
          <w:jc w:val="center"/>
        </w:trPr>
        <w:tc>
          <w:tcPr>
            <w:tcW w:w="0" w:type="auto"/>
            <w:vMerge/>
            <w:vAlign w:val="center"/>
          </w:tcPr>
          <w:p w14:paraId="32B31CF3"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1C6A6986" w14:textId="77777777" w:rsidR="00865D64" w:rsidRDefault="00865D64" w:rsidP="00865D64">
            <w:pPr>
              <w:pStyle w:val="TableText"/>
              <w:keepNext/>
              <w:rPr>
                <w:bCs/>
              </w:rPr>
            </w:pPr>
            <w:r>
              <w:rPr>
                <w:bCs/>
              </w:rPr>
              <w:t>Mac OSX</w:t>
            </w:r>
          </w:p>
        </w:tc>
        <w:tc>
          <w:tcPr>
            <w:tcW w:w="0" w:type="auto"/>
            <w:shd w:val="clear" w:color="auto" w:fill="auto"/>
            <w:vAlign w:val="center"/>
          </w:tcPr>
          <w:p w14:paraId="395F0BF4" w14:textId="77777777" w:rsidR="00D471E5" w:rsidRDefault="00D471E5" w:rsidP="00D471E5">
            <w:pPr>
              <w:pStyle w:val="TableText"/>
              <w:keepNext/>
              <w:rPr>
                <w:rFonts w:ascii="Courier New" w:hAnsi="Courier New" w:cs="Courier New"/>
                <w:bCs/>
              </w:rPr>
            </w:pPr>
            <w:r>
              <w:rPr>
                <w:rFonts w:ascii="Courier New" w:hAnsi="Courier New" w:cs="Courier New"/>
                <w:bCs/>
              </w:rPr>
              <w:t>~/WLP_&lt;version&gt;</w:t>
            </w:r>
          </w:p>
          <w:p w14:paraId="0E5A540E" w14:textId="77777777" w:rsidR="009B4BB8" w:rsidRPr="003A2514" w:rsidRDefault="009B4BB8" w:rsidP="00865D64">
            <w:pPr>
              <w:pStyle w:val="TableText"/>
              <w:keepNext/>
              <w:rPr>
                <w:rFonts w:ascii="Courier New" w:hAnsi="Courier New" w:cs="Courier New"/>
                <w:bCs/>
              </w:rPr>
            </w:pPr>
            <w:r>
              <w:rPr>
                <w:rFonts w:ascii="Courier New" w:hAnsi="Courier New" w:cs="Courier New"/>
                <w:bCs/>
              </w:rPr>
              <w:t>Or choose your directory</w:t>
            </w:r>
          </w:p>
        </w:tc>
      </w:tr>
    </w:tbl>
    <w:p w14:paraId="2DB9706F" w14:textId="77777777" w:rsidR="00865D64" w:rsidRPr="001E3096" w:rsidRDefault="00865D64" w:rsidP="00865D64">
      <w:pPr>
        <w:pStyle w:val="Heading2"/>
      </w:pPr>
      <w:bookmarkStart w:id="5" w:name="_Toc136939319"/>
      <w:bookmarkStart w:id="6" w:name="_Toc136943189"/>
      <w:bookmarkStart w:id="7" w:name="_Toc141180387"/>
      <w:bookmarkStart w:id="8" w:name="_Toc262637149"/>
      <w:bookmarkStart w:id="9" w:name="_Ref420351691"/>
      <w:bookmarkStart w:id="10" w:name="_Toc421629804"/>
      <w:r>
        <w:t>Prerequisites</w:t>
      </w:r>
      <w:bookmarkEnd w:id="5"/>
      <w:bookmarkEnd w:id="6"/>
      <w:bookmarkEnd w:id="7"/>
      <w:bookmarkEnd w:id="8"/>
      <w:bookmarkEnd w:id="9"/>
      <w:bookmarkEnd w:id="10"/>
    </w:p>
    <w:p w14:paraId="3E1B1323" w14:textId="77777777" w:rsidR="00865D64" w:rsidRDefault="00865D64" w:rsidP="00865D64">
      <w:pPr>
        <w:pStyle w:val="BodyText"/>
      </w:pPr>
      <w:r>
        <w:t>The following preparation must be completed prior to beginning this lab:</w:t>
      </w:r>
    </w:p>
    <w:p w14:paraId="2FBA0420" w14:textId="77777777" w:rsidR="00865D64" w:rsidRDefault="00865D64" w:rsidP="00AD6157">
      <w:pPr>
        <w:pStyle w:val="BodyText"/>
        <w:numPr>
          <w:ilvl w:val="0"/>
          <w:numId w:val="17"/>
        </w:numPr>
      </w:pPr>
      <w:r>
        <w:t>Complete the Getting Started lab to set up the lab environment, including JRE, and Liberty runtime</w:t>
      </w:r>
      <w:r w:rsidR="006879A3">
        <w:t xml:space="preserve">, and eclipse with WDT.  You should have already created a default Liberty server </w:t>
      </w:r>
      <w:r w:rsidR="00C701A8">
        <w:t xml:space="preserve">(i.e. </w:t>
      </w:r>
      <w:r w:rsidR="00D67C85">
        <w:t>labServer</w:t>
      </w:r>
      <w:r w:rsidR="00F022B9">
        <w:t xml:space="preserve">) </w:t>
      </w:r>
      <w:r w:rsidR="006879A3">
        <w:t>as part of the Getting Started lab.</w:t>
      </w:r>
    </w:p>
    <w:p w14:paraId="0E3D145F" w14:textId="77777777" w:rsidR="00865D64" w:rsidRDefault="006879A3" w:rsidP="00B96AF8">
      <w:pPr>
        <w:pStyle w:val="Heading2"/>
      </w:pPr>
      <w:bookmarkStart w:id="11" w:name="_Toc421629805"/>
      <w:bookmarkStart w:id="12" w:name="_Toc136939320"/>
      <w:bookmarkStart w:id="13" w:name="_Toc136943190"/>
      <w:bookmarkStart w:id="14" w:name="_Toc141180388"/>
      <w:r w:rsidRPr="006879A3">
        <w:t>Create a Web Project</w:t>
      </w:r>
      <w:bookmarkEnd w:id="11"/>
    </w:p>
    <w:p w14:paraId="584344B2" w14:textId="25D85305" w:rsidR="00F022B9" w:rsidRDefault="00B439E2" w:rsidP="008C7B9C">
      <w:pPr>
        <w:pStyle w:val="StepList"/>
        <w:keepNext/>
      </w:pPr>
      <w:r w:rsidRPr="00B439E2">
        <w:t xml:space="preserve">Start Eclipse by running </w:t>
      </w:r>
      <w:r w:rsidRPr="00EA2BC8">
        <w:rPr>
          <w:rFonts w:ascii="Courier New" w:hAnsi="Courier New" w:cs="Courier New"/>
          <w:b/>
          <w:bCs/>
          <w:i/>
        </w:rPr>
        <w:t>{LAB_</w:t>
      </w:r>
      <w:proofErr w:type="gramStart"/>
      <w:r w:rsidRPr="00EA2BC8">
        <w:rPr>
          <w:rFonts w:ascii="Courier New" w:hAnsi="Courier New" w:cs="Courier New"/>
          <w:b/>
          <w:bCs/>
          <w:i/>
        </w:rPr>
        <w:t>HOME}</w:t>
      </w:r>
      <w:r w:rsidRPr="00EA2BC8">
        <w:rPr>
          <w:rFonts w:ascii="Courier New" w:hAnsi="Courier New" w:cs="Courier New"/>
          <w:b/>
        </w:rPr>
        <w:t>\</w:t>
      </w:r>
      <w:proofErr w:type="spellStart"/>
      <w:r w:rsidR="00E41F0C">
        <w:rPr>
          <w:rFonts w:ascii="Courier New" w:hAnsi="Courier New" w:cs="Courier New"/>
          <w:b/>
        </w:rPr>
        <w:t>wdt</w:t>
      </w:r>
      <w:proofErr w:type="spellEnd"/>
      <w:r w:rsidRPr="00EA2BC8">
        <w:rPr>
          <w:rFonts w:ascii="Courier New" w:hAnsi="Courier New" w:cs="Courier New"/>
          <w:b/>
        </w:rPr>
        <w:t>\</w:t>
      </w:r>
      <w:r w:rsidR="00EC7371">
        <w:rPr>
          <w:rFonts w:ascii="Courier New" w:hAnsi="Courier New" w:cs="Courier New"/>
          <w:b/>
        </w:rPr>
        <w:t>eclipse\</w:t>
      </w:r>
      <w:r w:rsidRPr="00EA2BC8">
        <w:rPr>
          <w:rFonts w:ascii="Courier New" w:hAnsi="Courier New" w:cs="Courier New"/>
          <w:b/>
        </w:rPr>
        <w:t>eclipse.exe</w:t>
      </w:r>
      <w:proofErr w:type="gramEnd"/>
      <w:r w:rsidR="008C7B9C">
        <w:t xml:space="preserve"> and select the workspace at </w:t>
      </w:r>
      <w:r w:rsidR="008C7B9C" w:rsidRPr="00EA2BC8">
        <w:rPr>
          <w:rFonts w:ascii="Courier New" w:hAnsi="Courier New" w:cs="Courier New"/>
          <w:bCs/>
          <w:i/>
        </w:rPr>
        <w:t>{LAB_HOME}</w:t>
      </w:r>
      <w:r w:rsidR="008C7B9C" w:rsidRPr="00EA2BC8">
        <w:rPr>
          <w:rFonts w:ascii="Courier New" w:hAnsi="Courier New" w:cs="Courier New"/>
        </w:rPr>
        <w:t>\workspace</w:t>
      </w:r>
      <w:r w:rsidR="008C7B9C">
        <w:t>.</w:t>
      </w:r>
    </w:p>
    <w:p w14:paraId="6B4D8FC0" w14:textId="5C5145A3" w:rsidR="00557527" w:rsidRPr="00557527" w:rsidRDefault="00557527" w:rsidP="00557527">
      <w:pPr>
        <w:pStyle w:val="StepList"/>
        <w:keepNext/>
        <w:numPr>
          <w:ilvl w:val="0"/>
          <w:numId w:val="0"/>
        </w:numPr>
        <w:ind w:left="792"/>
        <w:rPr>
          <w:b/>
        </w:rPr>
      </w:pPr>
      <w:r>
        <w:t xml:space="preserve">For Mac: run </w:t>
      </w:r>
      <w:r w:rsidRPr="00557527">
        <w:rPr>
          <w:b/>
        </w:rPr>
        <w:t>{LABHOME/</w:t>
      </w:r>
      <w:proofErr w:type="spellStart"/>
      <w:r w:rsidRPr="00557527">
        <w:rPr>
          <w:b/>
        </w:rPr>
        <w:t>wdt</w:t>
      </w:r>
      <w:proofErr w:type="spellEnd"/>
      <w:r w:rsidRPr="00557527">
        <w:rPr>
          <w:b/>
        </w:rPr>
        <w:t>/</w:t>
      </w:r>
      <w:proofErr w:type="spellStart"/>
      <w:r w:rsidRPr="00557527">
        <w:rPr>
          <w:b/>
        </w:rPr>
        <w:t>Eclipse.app</w:t>
      </w:r>
      <w:proofErr w:type="spellEnd"/>
      <w:r w:rsidRPr="00557527">
        <w:rPr>
          <w:b/>
        </w:rPr>
        <w:t>/Contents/</w:t>
      </w:r>
      <w:proofErr w:type="spellStart"/>
      <w:r w:rsidRPr="00557527">
        <w:rPr>
          <w:b/>
        </w:rPr>
        <w:t>MacOS</w:t>
      </w:r>
      <w:proofErr w:type="spellEnd"/>
      <w:r w:rsidRPr="00557527">
        <w:rPr>
          <w:b/>
        </w:rPr>
        <w:t>/eclipse</w:t>
      </w:r>
    </w:p>
    <w:p w14:paraId="27AF45BE" w14:textId="77777777" w:rsidR="008C7B9C" w:rsidRDefault="00D471E5" w:rsidP="008C7B9C">
      <w:pPr>
        <w:pStyle w:val="StepList"/>
        <w:numPr>
          <w:ilvl w:val="0"/>
          <w:numId w:val="0"/>
        </w:numPr>
        <w:ind w:left="792" w:hanging="792"/>
        <w:jc w:val="center"/>
      </w:pPr>
      <w:r w:rsidRPr="00D471E5">
        <w:rPr>
          <w:noProof/>
        </w:rPr>
        <w:drawing>
          <wp:inline distT="0" distB="0" distL="0" distR="0" wp14:anchorId="565A130E" wp14:editId="3C91C435">
            <wp:extent cx="3604687" cy="1492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4687" cy="1492850"/>
                    </a:xfrm>
                    <a:prstGeom prst="rect">
                      <a:avLst/>
                    </a:prstGeom>
                  </pic:spPr>
                </pic:pic>
              </a:graphicData>
            </a:graphic>
          </wp:inline>
        </w:drawing>
      </w:r>
    </w:p>
    <w:p w14:paraId="0A136524" w14:textId="77777777" w:rsidR="00865D64" w:rsidRDefault="00BF5EF8" w:rsidP="00B96AF8">
      <w:pPr>
        <w:pStyle w:val="StepList"/>
        <w:keepNext/>
      </w:pPr>
      <w:r>
        <w:lastRenderedPageBreak/>
        <w:t xml:space="preserve">Create a Web Project called </w:t>
      </w:r>
      <w:r w:rsidR="006879A3" w:rsidRPr="00EA2BC8">
        <w:rPr>
          <w:rFonts w:ascii="Courier New" w:hAnsi="Courier New" w:cs="Courier New"/>
        </w:rPr>
        <w:t>LabWeb</w:t>
      </w:r>
      <w:r w:rsidR="00865D64">
        <w:t>.</w:t>
      </w:r>
    </w:p>
    <w:p w14:paraId="251BC4C3" w14:textId="77777777" w:rsidR="00D2537B" w:rsidRPr="00D2537B" w:rsidRDefault="00A77480" w:rsidP="00B96AF8">
      <w:pPr>
        <w:pStyle w:val="ListParagraph"/>
        <w:keepNext/>
        <w:numPr>
          <w:ilvl w:val="1"/>
          <w:numId w:val="5"/>
        </w:numPr>
        <w:rPr>
          <w:szCs w:val="22"/>
        </w:rPr>
      </w:pPr>
      <w:r>
        <w:rPr>
          <w:szCs w:val="22"/>
        </w:rPr>
        <w:t>Click</w:t>
      </w:r>
      <w:r w:rsidR="00BF5EF8" w:rsidRPr="00BF5EF8">
        <w:rPr>
          <w:szCs w:val="22"/>
        </w:rPr>
        <w:t xml:space="preserve"> </w:t>
      </w:r>
      <w:r w:rsidR="00BF5EF8" w:rsidRPr="00BF5EF8">
        <w:rPr>
          <w:b/>
          <w:szCs w:val="22"/>
        </w:rPr>
        <w:t xml:space="preserve">File &gt; New &gt; </w:t>
      </w:r>
      <w:r w:rsidR="009B4BB8">
        <w:rPr>
          <w:b/>
          <w:szCs w:val="22"/>
        </w:rPr>
        <w:t xml:space="preserve">Dynamic </w:t>
      </w:r>
      <w:r w:rsidR="00BF5EF8" w:rsidRPr="00BF5EF8">
        <w:rPr>
          <w:b/>
          <w:szCs w:val="22"/>
        </w:rPr>
        <w:t>Web Project</w:t>
      </w:r>
      <w:r w:rsidR="00D2537B">
        <w:rPr>
          <w:b/>
          <w:szCs w:val="22"/>
        </w:rPr>
        <w:t>.</w:t>
      </w:r>
    </w:p>
    <w:p w14:paraId="35582689" w14:textId="77777777" w:rsidR="00D2537B" w:rsidRPr="00D2537B" w:rsidRDefault="009B4BB8" w:rsidP="00D2537B">
      <w:pPr>
        <w:pStyle w:val="StepList"/>
        <w:numPr>
          <w:ilvl w:val="0"/>
          <w:numId w:val="0"/>
        </w:numPr>
        <w:ind w:left="792" w:hanging="792"/>
        <w:jc w:val="center"/>
      </w:pPr>
      <w:r>
        <w:rPr>
          <w:noProof/>
        </w:rPr>
        <w:drawing>
          <wp:inline distT="0" distB="0" distL="0" distR="0" wp14:anchorId="23B42EF7" wp14:editId="30A30877">
            <wp:extent cx="5699760" cy="133685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99760" cy="1336852"/>
                    </a:xfrm>
                    <a:prstGeom prst="rect">
                      <a:avLst/>
                    </a:prstGeom>
                    <a:noFill/>
                    <a:ln>
                      <a:noFill/>
                    </a:ln>
                  </pic:spPr>
                </pic:pic>
              </a:graphicData>
            </a:graphic>
          </wp:inline>
        </w:drawing>
      </w:r>
    </w:p>
    <w:p w14:paraId="11CB2A5E" w14:textId="4FE9803E" w:rsidR="00BF5EF8" w:rsidRDefault="00EA2BC8" w:rsidP="00D2537B">
      <w:pPr>
        <w:pStyle w:val="StepList"/>
        <w:keepNext/>
        <w:numPr>
          <w:ilvl w:val="1"/>
          <w:numId w:val="5"/>
        </w:numPr>
      </w:pPr>
      <w:r w:rsidRPr="00EA2BC8">
        <w:lastRenderedPageBreak/>
        <w:t xml:space="preserve">Enter </w:t>
      </w:r>
      <w:proofErr w:type="spellStart"/>
      <w:r w:rsidRPr="00EA2BC8">
        <w:rPr>
          <w:rFonts w:ascii="Courier New" w:hAnsi="Courier New" w:cs="Courier New"/>
        </w:rPr>
        <w:t>LabWeb</w:t>
      </w:r>
      <w:proofErr w:type="spellEnd"/>
      <w:r w:rsidRPr="00EA2BC8">
        <w:t xml:space="preserve"> as the </w:t>
      </w:r>
      <w:r w:rsidR="002C0B72">
        <w:t>n</w:t>
      </w:r>
      <w:r w:rsidRPr="00EA2BC8">
        <w:t>ame</w:t>
      </w:r>
      <w:r w:rsidR="009B4BB8">
        <w:t>.  Select “</w:t>
      </w:r>
      <w:r w:rsidR="00614866">
        <w:rPr>
          <w:b/>
        </w:rPr>
        <w:t>Liberty Runtime</w:t>
      </w:r>
      <w:r w:rsidR="009B4BB8">
        <w:rPr>
          <w:b/>
        </w:rPr>
        <w:t xml:space="preserve">” </w:t>
      </w:r>
      <w:r w:rsidR="009B4BB8">
        <w:t>as the Target runtime.  Select “</w:t>
      </w:r>
      <w:r w:rsidR="006F58E7">
        <w:rPr>
          <w:b/>
        </w:rPr>
        <w:t>3.1</w:t>
      </w:r>
      <w:r w:rsidR="009B4BB8">
        <w:rPr>
          <w:b/>
        </w:rPr>
        <w:t>”</w:t>
      </w:r>
      <w:r w:rsidR="009B4BB8">
        <w:t xml:space="preserve"> as the Dynamic web module version. Unselect “</w:t>
      </w:r>
      <w:r w:rsidR="009B4BB8">
        <w:rPr>
          <w:b/>
        </w:rPr>
        <w:t>Add project to an EAR”. C</w:t>
      </w:r>
      <w:r w:rsidR="002C0B72">
        <w:t xml:space="preserve">lick </w:t>
      </w:r>
      <w:r w:rsidR="009B4BB8">
        <w:rPr>
          <w:b/>
        </w:rPr>
        <w:t>Finish</w:t>
      </w:r>
      <w:r w:rsidR="002C0B72">
        <w:t>.</w:t>
      </w:r>
    </w:p>
    <w:p w14:paraId="3A250E66" w14:textId="02B7291B" w:rsidR="00D2537B" w:rsidRDefault="00A22DA9" w:rsidP="00652EDC">
      <w:pPr>
        <w:pStyle w:val="StepList"/>
        <w:numPr>
          <w:ilvl w:val="0"/>
          <w:numId w:val="0"/>
        </w:numPr>
        <w:ind w:left="792" w:hanging="792"/>
        <w:jc w:val="center"/>
      </w:pPr>
      <w:r>
        <w:rPr>
          <w:noProof/>
        </w:rPr>
        <w:drawing>
          <wp:inline distT="0" distB="0" distL="0" distR="0" wp14:anchorId="47B0B059" wp14:editId="3C8C0D9F">
            <wp:extent cx="4485007" cy="5852667"/>
            <wp:effectExtent l="0" t="0" r="1079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5007" cy="5852667"/>
                    </a:xfrm>
                    <a:prstGeom prst="rect">
                      <a:avLst/>
                    </a:prstGeom>
                  </pic:spPr>
                </pic:pic>
              </a:graphicData>
            </a:graphic>
          </wp:inline>
        </w:drawing>
      </w:r>
    </w:p>
    <w:p w14:paraId="3AA62603" w14:textId="77777777" w:rsidR="00AB4051" w:rsidRDefault="00AB4051" w:rsidP="00AB4051">
      <w:pPr>
        <w:pStyle w:val="StepList"/>
        <w:numPr>
          <w:ilvl w:val="0"/>
          <w:numId w:val="0"/>
        </w:numPr>
        <w:ind w:left="792" w:hanging="792"/>
        <w:jc w:val="center"/>
      </w:pPr>
    </w:p>
    <w:p w14:paraId="130D1B75" w14:textId="77777777" w:rsidR="00AB4051" w:rsidRPr="00A77480" w:rsidRDefault="00AB4051" w:rsidP="00A77480">
      <w:pPr>
        <w:pStyle w:val="ListParagraph"/>
        <w:numPr>
          <w:ilvl w:val="1"/>
          <w:numId w:val="5"/>
        </w:numPr>
        <w:rPr>
          <w:szCs w:val="22"/>
        </w:rPr>
      </w:pPr>
      <w:r w:rsidRPr="00AB4051">
        <w:rPr>
          <w:szCs w:val="22"/>
        </w:rPr>
        <w:t xml:space="preserve">Click </w:t>
      </w:r>
      <w:r w:rsidRPr="00AB4051">
        <w:rPr>
          <w:b/>
          <w:szCs w:val="22"/>
        </w:rPr>
        <w:t>Yes</w:t>
      </w:r>
      <w:r w:rsidRPr="00AB4051">
        <w:rPr>
          <w:szCs w:val="22"/>
        </w:rPr>
        <w:t xml:space="preserve"> to switch to </w:t>
      </w:r>
      <w:r w:rsidR="00A77480">
        <w:rPr>
          <w:szCs w:val="22"/>
        </w:rPr>
        <w:t>the Web perspective if prompted.</w:t>
      </w:r>
    </w:p>
    <w:p w14:paraId="53BA1B16" w14:textId="77777777" w:rsidR="00A22DA9" w:rsidRDefault="00A22DA9">
      <w:pPr>
        <w:spacing w:before="0" w:after="0"/>
        <w:rPr>
          <w:szCs w:val="22"/>
        </w:rPr>
      </w:pPr>
      <w:r>
        <w:br w:type="page"/>
      </w:r>
    </w:p>
    <w:p w14:paraId="78E30D39" w14:textId="2C304B00" w:rsidR="00865D64" w:rsidRDefault="00A77480" w:rsidP="00652EDC">
      <w:pPr>
        <w:pStyle w:val="StepList"/>
        <w:keepNext/>
      </w:pPr>
      <w:r w:rsidRPr="00A77480">
        <w:lastRenderedPageBreak/>
        <w:t>Create a simple JSP</w:t>
      </w:r>
    </w:p>
    <w:p w14:paraId="397F4CFA" w14:textId="77777777" w:rsidR="00865D64" w:rsidRPr="00817060" w:rsidRDefault="00817060" w:rsidP="00A77480">
      <w:pPr>
        <w:pStyle w:val="StepList"/>
        <w:numPr>
          <w:ilvl w:val="1"/>
          <w:numId w:val="5"/>
        </w:numPr>
      </w:pPr>
      <w:r>
        <w:t xml:space="preserve">Right </w:t>
      </w:r>
      <w:r w:rsidR="00A77480">
        <w:t xml:space="preserve">Click </w:t>
      </w:r>
      <w:proofErr w:type="spellStart"/>
      <w:r>
        <w:rPr>
          <w:b/>
        </w:rPr>
        <w:t>LabWeb</w:t>
      </w:r>
      <w:proofErr w:type="spellEnd"/>
      <w:r>
        <w:rPr>
          <w:b/>
        </w:rPr>
        <w:t xml:space="preserve"> </w:t>
      </w:r>
      <w:r>
        <w:t xml:space="preserve">and navigate to </w:t>
      </w:r>
      <w:r>
        <w:rPr>
          <w:b/>
        </w:rPr>
        <w:t xml:space="preserve"> New &gt; JSP File</w:t>
      </w:r>
    </w:p>
    <w:p w14:paraId="63B8E3AB" w14:textId="77777777" w:rsidR="00817060" w:rsidRPr="00D52CF8" w:rsidRDefault="00817060" w:rsidP="00817060">
      <w:pPr>
        <w:pStyle w:val="StepList"/>
        <w:numPr>
          <w:ilvl w:val="0"/>
          <w:numId w:val="0"/>
        </w:numPr>
        <w:ind w:left="792"/>
      </w:pPr>
      <w:r>
        <w:rPr>
          <w:noProof/>
        </w:rPr>
        <w:drawing>
          <wp:inline distT="0" distB="0" distL="0" distR="0" wp14:anchorId="79CCF24C" wp14:editId="6CE43F69">
            <wp:extent cx="5716270" cy="4320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16270" cy="4320540"/>
                    </a:xfrm>
                    <a:prstGeom prst="rect">
                      <a:avLst/>
                    </a:prstGeom>
                    <a:noFill/>
                    <a:ln>
                      <a:noFill/>
                    </a:ln>
                  </pic:spPr>
                </pic:pic>
              </a:graphicData>
            </a:graphic>
          </wp:inline>
        </w:drawing>
      </w:r>
    </w:p>
    <w:p w14:paraId="69F24FFC" w14:textId="77777777" w:rsidR="00A22DA9" w:rsidRDefault="00A22DA9">
      <w:pPr>
        <w:spacing w:before="0" w:after="0"/>
        <w:rPr>
          <w:szCs w:val="22"/>
        </w:rPr>
      </w:pPr>
      <w:r>
        <w:br w:type="page"/>
      </w:r>
    </w:p>
    <w:p w14:paraId="4702F096" w14:textId="7E7858C4" w:rsidR="00D52CF8" w:rsidRDefault="00817060" w:rsidP="00D52CF8">
      <w:pPr>
        <w:pStyle w:val="StepList"/>
        <w:numPr>
          <w:ilvl w:val="1"/>
          <w:numId w:val="5"/>
        </w:numPr>
      </w:pPr>
      <w:r>
        <w:lastRenderedPageBreak/>
        <w:t>E</w:t>
      </w:r>
      <w:r w:rsidR="00D52CF8" w:rsidRPr="00D52CF8">
        <w:t xml:space="preserve">nter </w:t>
      </w:r>
      <w:proofErr w:type="spellStart"/>
      <w:r w:rsidR="00D52CF8" w:rsidRPr="00D52CF8">
        <w:rPr>
          <w:rFonts w:ascii="Courier New" w:hAnsi="Courier New" w:cs="Courier New"/>
        </w:rPr>
        <w:t>index.jsp</w:t>
      </w:r>
      <w:proofErr w:type="spellEnd"/>
      <w:r w:rsidR="00D52CF8" w:rsidRPr="00D52CF8">
        <w:t xml:space="preserve"> as the file name</w:t>
      </w:r>
      <w:r w:rsidR="00D52CF8">
        <w:t>.</w:t>
      </w:r>
      <w:r>
        <w:t xml:space="preserve"> Click </w:t>
      </w:r>
      <w:r>
        <w:rPr>
          <w:b/>
        </w:rPr>
        <w:t>Finish.</w:t>
      </w:r>
    </w:p>
    <w:p w14:paraId="56D47FAF" w14:textId="10396D0B" w:rsidR="00817060" w:rsidRDefault="00A22DA9" w:rsidP="00817060">
      <w:pPr>
        <w:pStyle w:val="StepList"/>
        <w:numPr>
          <w:ilvl w:val="0"/>
          <w:numId w:val="0"/>
        </w:numPr>
        <w:ind w:left="792"/>
      </w:pPr>
      <w:r>
        <w:rPr>
          <w:noProof/>
        </w:rPr>
        <w:drawing>
          <wp:inline distT="0" distB="0" distL="0" distR="0" wp14:anchorId="0619080E" wp14:editId="0D03848C">
            <wp:extent cx="3993226" cy="392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3226" cy="3923845"/>
                    </a:xfrm>
                    <a:prstGeom prst="rect">
                      <a:avLst/>
                    </a:prstGeom>
                  </pic:spPr>
                </pic:pic>
              </a:graphicData>
            </a:graphic>
          </wp:inline>
        </w:drawing>
      </w:r>
    </w:p>
    <w:p w14:paraId="31334A92" w14:textId="77777777" w:rsidR="00D52CF8" w:rsidRDefault="00D52CF8" w:rsidP="00817060">
      <w:pPr>
        <w:pStyle w:val="StepList"/>
        <w:keepNext/>
        <w:numPr>
          <w:ilvl w:val="0"/>
          <w:numId w:val="0"/>
        </w:numPr>
      </w:pPr>
    </w:p>
    <w:p w14:paraId="17C08F65" w14:textId="77777777" w:rsidR="005F26A6" w:rsidRPr="008400EA" w:rsidRDefault="005F26A6" w:rsidP="00DA096C">
      <w:pPr>
        <w:pStyle w:val="StepList"/>
        <w:numPr>
          <w:ilvl w:val="0"/>
          <w:numId w:val="0"/>
        </w:numPr>
        <w:ind w:left="792" w:hanging="792"/>
        <w:jc w:val="center"/>
      </w:pPr>
    </w:p>
    <w:p w14:paraId="698C2A49" w14:textId="77777777" w:rsidR="00A22DA9" w:rsidRDefault="00A22DA9">
      <w:pPr>
        <w:spacing w:before="0" w:after="0"/>
        <w:rPr>
          <w:szCs w:val="22"/>
        </w:rPr>
      </w:pPr>
      <w:r>
        <w:br w:type="page"/>
      </w:r>
    </w:p>
    <w:p w14:paraId="5149CCB0" w14:textId="5DC855B0" w:rsidR="00D52CF8" w:rsidRDefault="005F26A6" w:rsidP="00652EDC">
      <w:pPr>
        <w:pStyle w:val="StepList"/>
        <w:keepNext/>
      </w:pPr>
      <w:r w:rsidRPr="005F26A6">
        <w:lastRenderedPageBreak/>
        <w:t xml:space="preserve">Writing the </w:t>
      </w:r>
      <w:r w:rsidR="00E811F1">
        <w:t>“</w:t>
      </w:r>
      <w:r w:rsidRPr="005F26A6">
        <w:t>Who Am I</w:t>
      </w:r>
      <w:r w:rsidR="00E811F1">
        <w:t>”</w:t>
      </w:r>
      <w:r w:rsidRPr="005F26A6">
        <w:t xml:space="preserve"> JSP.</w:t>
      </w:r>
    </w:p>
    <w:p w14:paraId="173E6238" w14:textId="77777777" w:rsidR="00E811F1" w:rsidRDefault="00E811F1" w:rsidP="00652EDC">
      <w:pPr>
        <w:pStyle w:val="StepList"/>
        <w:keepNext/>
        <w:numPr>
          <w:ilvl w:val="1"/>
          <w:numId w:val="5"/>
        </w:numPr>
      </w:pPr>
      <w:r w:rsidRPr="00E811F1">
        <w:t xml:space="preserve">Replace the text: </w:t>
      </w:r>
    </w:p>
    <w:p w14:paraId="4F4AAF7F" w14:textId="77777777" w:rsidR="00E811F1" w:rsidRDefault="00070EB7" w:rsidP="00652EDC">
      <w:pPr>
        <w:pStyle w:val="StepList"/>
        <w:keepNext/>
        <w:numPr>
          <w:ilvl w:val="0"/>
          <w:numId w:val="0"/>
        </w:numPr>
        <w:ind w:left="1526"/>
        <w:rPr>
          <w:rFonts w:ascii="Courier New" w:hAnsi="Courier New" w:cs="Courier New"/>
          <w:color w:val="009999"/>
        </w:rPr>
      </w:pPr>
      <w:r>
        <w:rPr>
          <w:rFonts w:ascii="Courier New" w:hAnsi="Courier New" w:cs="Courier New"/>
          <w:color w:val="009999"/>
          <w:lang w:eastAsia="zh-CN"/>
        </w:rPr>
        <w:tab/>
      </w:r>
      <w:r w:rsidR="00E811F1" w:rsidRPr="00E811F1">
        <w:rPr>
          <w:rFonts w:ascii="Courier New" w:hAnsi="Courier New" w:cs="Courier New"/>
          <w:color w:val="009999"/>
          <w:lang w:eastAsia="zh-CN"/>
        </w:rPr>
        <w:t>&lt;title&gt;</w:t>
      </w:r>
      <w:r w:rsidR="00E84D01">
        <w:rPr>
          <w:rFonts w:ascii="Courier New" w:hAnsi="Courier New" w:cs="Courier New"/>
        </w:rPr>
        <w:t>Insert title here</w:t>
      </w:r>
      <w:r w:rsidR="00E811F1" w:rsidRPr="00E811F1">
        <w:rPr>
          <w:rFonts w:ascii="Courier New" w:hAnsi="Courier New" w:cs="Courier New"/>
          <w:color w:val="009999"/>
        </w:rPr>
        <w:t>&lt;/title&gt;</w:t>
      </w:r>
    </w:p>
    <w:p w14:paraId="7F3B7AF7" w14:textId="77777777" w:rsidR="00E811F1" w:rsidRDefault="00E811F1" w:rsidP="00652EDC">
      <w:pPr>
        <w:pStyle w:val="StepList"/>
        <w:keepNext/>
        <w:numPr>
          <w:ilvl w:val="0"/>
          <w:numId w:val="0"/>
        </w:numPr>
        <w:ind w:left="1526"/>
      </w:pPr>
      <w:r w:rsidRPr="00E811F1">
        <w:t>with</w:t>
      </w:r>
      <w:r>
        <w:t>:</w:t>
      </w:r>
    </w:p>
    <w:p w14:paraId="27E96226" w14:textId="77777777" w:rsidR="00E811F1" w:rsidRDefault="00070EB7" w:rsidP="00E811F1">
      <w:pPr>
        <w:pStyle w:val="StepList"/>
        <w:numPr>
          <w:ilvl w:val="0"/>
          <w:numId w:val="0"/>
        </w:numPr>
        <w:ind w:left="1526"/>
        <w:rPr>
          <w:rFonts w:ascii="Courier New" w:hAnsi="Courier New" w:cs="Courier New"/>
          <w:color w:val="009999"/>
        </w:rPr>
      </w:pPr>
      <w:r>
        <w:rPr>
          <w:rFonts w:ascii="Courier New" w:hAnsi="Courier New" w:cs="Courier New"/>
          <w:color w:val="009999"/>
          <w:lang w:eastAsia="zh-CN"/>
        </w:rPr>
        <w:tab/>
      </w:r>
      <w:r w:rsidRPr="00E811F1">
        <w:rPr>
          <w:rFonts w:ascii="Courier New" w:hAnsi="Courier New" w:cs="Courier New"/>
          <w:color w:val="009999"/>
          <w:lang w:eastAsia="zh-CN"/>
        </w:rPr>
        <w:t>&lt;title&gt;</w:t>
      </w:r>
      <w:r>
        <w:rPr>
          <w:rFonts w:ascii="Courier New" w:hAnsi="Courier New" w:cs="Courier New"/>
        </w:rPr>
        <w:t>Who Am I?</w:t>
      </w:r>
      <w:r w:rsidRPr="00E811F1">
        <w:rPr>
          <w:rFonts w:ascii="Courier New" w:hAnsi="Courier New" w:cs="Courier New"/>
          <w:color w:val="009999"/>
        </w:rPr>
        <w:t>&lt;/title&gt;</w:t>
      </w:r>
    </w:p>
    <w:p w14:paraId="3F670E91" w14:textId="77777777" w:rsidR="00E811F1" w:rsidRDefault="00070EB7" w:rsidP="00DA096C">
      <w:pPr>
        <w:pStyle w:val="StepList"/>
        <w:keepNext/>
        <w:numPr>
          <w:ilvl w:val="1"/>
          <w:numId w:val="5"/>
        </w:numPr>
      </w:pPr>
      <w:r>
        <w:t>Enter the following code i</w:t>
      </w:r>
      <w:r w:rsidRPr="00070EB7">
        <w:t>n</w:t>
      </w:r>
      <w:r>
        <w:t>to</w:t>
      </w:r>
      <w:r w:rsidRPr="00070EB7">
        <w:t xml:space="preserve"> the </w:t>
      </w:r>
      <w:r w:rsidRPr="00070EB7">
        <w:rPr>
          <w:rFonts w:ascii="Courier New" w:hAnsi="Courier New" w:cs="Courier New"/>
        </w:rPr>
        <w:t>&lt;body&gt;</w:t>
      </w:r>
      <w:r>
        <w:t xml:space="preserve"> section</w:t>
      </w:r>
      <w:r w:rsidRPr="00070EB7">
        <w:t>:</w:t>
      </w:r>
    </w:p>
    <w:p w14:paraId="6FA6A471" w14:textId="77777777" w:rsidR="00070EB7" w:rsidRPr="00070EB7" w:rsidRDefault="00070EB7" w:rsidP="00070EB7">
      <w:pPr>
        <w:pStyle w:val="StepList"/>
        <w:numPr>
          <w:ilvl w:val="0"/>
          <w:numId w:val="0"/>
        </w:numPr>
        <w:ind w:left="1526"/>
        <w:rPr>
          <w:rFonts w:ascii="Courier New" w:hAnsi="Courier New" w:cs="Courier New"/>
        </w:rPr>
      </w:pPr>
      <w:r w:rsidRPr="00070EB7">
        <w:rPr>
          <w:rFonts w:ascii="Courier New" w:hAnsi="Courier New" w:cs="Courier New"/>
        </w:rPr>
        <w:t xml:space="preserve">You are </w:t>
      </w:r>
      <w:r w:rsidRPr="00070EB7">
        <w:rPr>
          <w:rFonts w:ascii="Courier New" w:hAnsi="Courier New" w:cs="Courier New"/>
          <w:color w:val="E36C0A" w:themeColor="accent6" w:themeShade="BF"/>
          <w:sz w:val="20"/>
          <w:szCs w:val="24"/>
          <w:lang w:eastAsia="zh-CN"/>
        </w:rPr>
        <w:t>&lt;%=</w:t>
      </w:r>
      <w:r w:rsidRPr="00070EB7">
        <w:rPr>
          <w:rFonts w:ascii="Courier New" w:hAnsi="Courier New" w:cs="Courier New"/>
        </w:rPr>
        <w:t xml:space="preserve">request.getUserPrincipal().getName() </w:t>
      </w:r>
      <w:r w:rsidRPr="00070EB7">
        <w:rPr>
          <w:rFonts w:ascii="Courier New" w:hAnsi="Courier New" w:cs="Courier New"/>
          <w:color w:val="E36C0A" w:themeColor="accent6" w:themeShade="BF"/>
        </w:rPr>
        <w:t>%&gt;</w:t>
      </w:r>
    </w:p>
    <w:p w14:paraId="66FF8619" w14:textId="77777777" w:rsidR="00070EB7" w:rsidRDefault="00070EB7" w:rsidP="00652EDC">
      <w:pPr>
        <w:pStyle w:val="StepList"/>
        <w:keepNext/>
        <w:numPr>
          <w:ilvl w:val="1"/>
          <w:numId w:val="5"/>
        </w:numPr>
      </w:pPr>
      <w:r w:rsidRPr="00070EB7">
        <w:t>Save the file</w:t>
      </w:r>
      <w:r>
        <w:t>.</w:t>
      </w:r>
    </w:p>
    <w:p w14:paraId="73C86171" w14:textId="77777777" w:rsidR="00070EB7" w:rsidRDefault="00E84D01" w:rsidP="00412B83">
      <w:pPr>
        <w:pStyle w:val="StepList"/>
        <w:numPr>
          <w:ilvl w:val="0"/>
          <w:numId w:val="0"/>
        </w:numPr>
        <w:ind w:left="792" w:hanging="792"/>
        <w:jc w:val="center"/>
      </w:pPr>
      <w:r>
        <w:rPr>
          <w:noProof/>
        </w:rPr>
        <w:drawing>
          <wp:inline distT="0" distB="0" distL="0" distR="0" wp14:anchorId="7C2A2F9C" wp14:editId="7971645C">
            <wp:extent cx="547116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694F2F9F" w14:textId="6C42C5FC" w:rsidR="00487FCE" w:rsidRDefault="00487FCE" w:rsidP="00487FCE">
      <w:pPr>
        <w:pStyle w:val="StepList"/>
        <w:numPr>
          <w:ilvl w:val="0"/>
          <w:numId w:val="0"/>
        </w:numPr>
        <w:ind w:left="1526"/>
      </w:pPr>
      <w:r w:rsidRPr="00487FCE">
        <w:t xml:space="preserve">If something is wrong, you can import the </w:t>
      </w:r>
      <w:proofErr w:type="spellStart"/>
      <w:r w:rsidRPr="00794EEB">
        <w:rPr>
          <w:rFonts w:ascii="Courier New" w:hAnsi="Courier New" w:cs="Courier New"/>
        </w:rPr>
        <w:t>index.jsp</w:t>
      </w:r>
      <w:proofErr w:type="spellEnd"/>
      <w:r w:rsidR="00794EEB">
        <w:t xml:space="preserve"> file for this lab found in the </w:t>
      </w:r>
      <w:r w:rsidR="00794EEB" w:rsidRPr="00794EEB">
        <w:rPr>
          <w:rFonts w:ascii="Courier New" w:hAnsi="Courier New" w:cs="Courier New"/>
          <w:i/>
        </w:rPr>
        <w:t>{</w:t>
      </w:r>
      <w:r w:rsidR="002E2850">
        <w:rPr>
          <w:rFonts w:ascii="Courier New" w:hAnsi="Courier New" w:cs="Courier New"/>
          <w:i/>
        </w:rPr>
        <w:t>LAB_</w:t>
      </w:r>
      <w:proofErr w:type="gramStart"/>
      <w:r w:rsidR="002E2850">
        <w:rPr>
          <w:rFonts w:ascii="Courier New" w:hAnsi="Courier New" w:cs="Courier New"/>
          <w:i/>
        </w:rPr>
        <w:t>HOME</w:t>
      </w:r>
      <w:r w:rsidR="00794EEB" w:rsidRPr="00794EEB">
        <w:rPr>
          <w:rFonts w:ascii="Courier New" w:hAnsi="Courier New" w:cs="Courier New"/>
          <w:i/>
        </w:rPr>
        <w:t>}</w:t>
      </w:r>
      <w:r w:rsidR="00794EEB" w:rsidRPr="00794EEB">
        <w:rPr>
          <w:rFonts w:ascii="Courier New" w:hAnsi="Courier New" w:cs="Courier New"/>
        </w:rPr>
        <w:t>\labs\development\0_SimpleDevelopment_</w:t>
      </w:r>
      <w:proofErr w:type="gramEnd"/>
      <w:r w:rsidR="00794EEB" w:rsidRPr="00794EEB">
        <w:rPr>
          <w:rFonts w:ascii="Courier New" w:hAnsi="Courier New" w:cs="Courier New"/>
          <w:i/>
        </w:rPr>
        <w:t>&lt;timestamp&gt;</w:t>
      </w:r>
      <w:r w:rsidR="00794EEB">
        <w:rPr>
          <w:rFonts w:ascii="Courier New" w:hAnsi="Courier New" w:cs="Courier New"/>
        </w:rPr>
        <w:t xml:space="preserve"> </w:t>
      </w:r>
      <w:r w:rsidR="00794EEB">
        <w:t>directory.</w:t>
      </w:r>
    </w:p>
    <w:p w14:paraId="3EE971D9" w14:textId="77777777" w:rsidR="00A22DA9" w:rsidRDefault="00A22DA9">
      <w:pPr>
        <w:spacing w:before="0" w:after="0"/>
        <w:rPr>
          <w:szCs w:val="22"/>
        </w:rPr>
      </w:pPr>
      <w:r>
        <w:br w:type="page"/>
      </w:r>
    </w:p>
    <w:p w14:paraId="1DE2E578" w14:textId="02457D6D" w:rsidR="00070EB7" w:rsidRDefault="00794EEB" w:rsidP="00652EDC">
      <w:pPr>
        <w:pStyle w:val="StepList"/>
        <w:keepNext/>
      </w:pPr>
      <w:r w:rsidRPr="00794EEB">
        <w:lastRenderedPageBreak/>
        <w:t>Configure the security roles for the application</w:t>
      </w:r>
      <w:r>
        <w:t>.</w:t>
      </w:r>
    </w:p>
    <w:p w14:paraId="2489E5FE" w14:textId="77777777" w:rsidR="0046330C" w:rsidRDefault="0046330C" w:rsidP="0046330C">
      <w:pPr>
        <w:pStyle w:val="ListParagraph"/>
        <w:numPr>
          <w:ilvl w:val="1"/>
          <w:numId w:val="5"/>
        </w:numPr>
        <w:spacing w:before="0" w:after="0"/>
      </w:pPr>
      <w:r>
        <w:t xml:space="preserve">Right click on the project </w:t>
      </w:r>
      <w:r w:rsidRPr="0046330C">
        <w:rPr>
          <w:rFonts w:ascii="Courier New" w:hAnsi="Courier New" w:cs="Courier New"/>
        </w:rPr>
        <w:t>LabWeb</w:t>
      </w:r>
      <w:r>
        <w:t>.</w:t>
      </w:r>
    </w:p>
    <w:p w14:paraId="5948F9FE" w14:textId="77777777" w:rsidR="00794EEB" w:rsidRDefault="0046330C" w:rsidP="00A41FC0">
      <w:pPr>
        <w:pStyle w:val="StepList"/>
        <w:keepNext/>
        <w:numPr>
          <w:ilvl w:val="1"/>
          <w:numId w:val="5"/>
        </w:numPr>
      </w:pPr>
      <w:r>
        <w:t>Click</w:t>
      </w:r>
      <w:r w:rsidRPr="0046330C">
        <w:t xml:space="preserve"> </w:t>
      </w:r>
      <w:r w:rsidRPr="00DB5144">
        <w:rPr>
          <w:b/>
        </w:rPr>
        <w:t>Java EE Tools</w:t>
      </w:r>
      <w:r>
        <w:t xml:space="preserve"> &gt; </w:t>
      </w:r>
      <w:r w:rsidRPr="00DB5144">
        <w:rPr>
          <w:b/>
        </w:rPr>
        <w:t>Generate Deployment Descriptor Stub</w:t>
      </w:r>
      <w:r w:rsidR="008B52DC">
        <w:t>.</w:t>
      </w:r>
    </w:p>
    <w:p w14:paraId="5FAB725E" w14:textId="77777777" w:rsidR="008B52DC" w:rsidRDefault="00A41FC0" w:rsidP="00DA096C">
      <w:pPr>
        <w:pStyle w:val="StepList"/>
        <w:numPr>
          <w:ilvl w:val="0"/>
          <w:numId w:val="0"/>
        </w:numPr>
        <w:ind w:left="792" w:hanging="792"/>
        <w:jc w:val="center"/>
      </w:pPr>
      <w:r w:rsidRPr="00A41FC0">
        <w:rPr>
          <w:noProof/>
        </w:rPr>
        <w:drawing>
          <wp:inline distT="0" distB="0" distL="0" distR="0" wp14:anchorId="1546DDEB" wp14:editId="23BA6943">
            <wp:extent cx="5917602" cy="414168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7602" cy="4141687"/>
                    </a:xfrm>
                    <a:prstGeom prst="rect">
                      <a:avLst/>
                    </a:prstGeom>
                  </pic:spPr>
                </pic:pic>
              </a:graphicData>
            </a:graphic>
          </wp:inline>
        </w:drawing>
      </w:r>
    </w:p>
    <w:p w14:paraId="3FAAAFF1" w14:textId="77777777" w:rsidR="003C6320" w:rsidRDefault="003C6320">
      <w:pPr>
        <w:spacing w:before="0" w:after="0"/>
        <w:rPr>
          <w:szCs w:val="22"/>
        </w:rPr>
      </w:pPr>
      <w:r>
        <w:br w:type="page"/>
      </w:r>
    </w:p>
    <w:p w14:paraId="4F4F6BF8" w14:textId="60693888" w:rsidR="00E811F1" w:rsidRDefault="00A41FC0" w:rsidP="00652EDC">
      <w:pPr>
        <w:pStyle w:val="StepList"/>
        <w:keepNext/>
        <w:numPr>
          <w:ilvl w:val="1"/>
          <w:numId w:val="5"/>
        </w:numPr>
      </w:pPr>
      <w:r w:rsidRPr="00A41FC0">
        <w:lastRenderedPageBreak/>
        <w:t xml:space="preserve">Double click </w:t>
      </w:r>
      <w:proofErr w:type="spellStart"/>
      <w:r w:rsidRPr="00A41FC0">
        <w:rPr>
          <w:rFonts w:ascii="Courier New" w:hAnsi="Courier New" w:cs="Courier New"/>
        </w:rPr>
        <w:t>LabWeb</w:t>
      </w:r>
      <w:proofErr w:type="spellEnd"/>
      <w:r w:rsidRPr="00A41FC0">
        <w:rPr>
          <w:rFonts w:ascii="Courier New" w:hAnsi="Courier New" w:cs="Courier New"/>
        </w:rPr>
        <w:t>\</w:t>
      </w:r>
      <w:proofErr w:type="spellStart"/>
      <w:r w:rsidRPr="00A41FC0">
        <w:rPr>
          <w:rFonts w:ascii="Courier New" w:hAnsi="Courier New" w:cs="Courier New"/>
        </w:rPr>
        <w:t>WebContent</w:t>
      </w:r>
      <w:proofErr w:type="spellEnd"/>
      <w:r w:rsidRPr="00A41FC0">
        <w:rPr>
          <w:rFonts w:ascii="Courier New" w:hAnsi="Courier New" w:cs="Courier New"/>
        </w:rPr>
        <w:t>\WEB-INF\web.xml</w:t>
      </w:r>
      <w:r>
        <w:t xml:space="preserve"> </w:t>
      </w:r>
      <w:r w:rsidRPr="00A41FC0">
        <w:t xml:space="preserve">to open </w:t>
      </w:r>
      <w:r w:rsidR="00624927">
        <w:t xml:space="preserve">it in </w:t>
      </w:r>
      <w:r>
        <w:t xml:space="preserve">the </w:t>
      </w:r>
      <w:r w:rsidR="00A22DA9">
        <w:t>Web Application 3.1</w:t>
      </w:r>
      <w:r w:rsidR="00624927">
        <w:t xml:space="preserve"> Deployment Descriptor Editor</w:t>
      </w:r>
      <w:r>
        <w:t>.</w:t>
      </w:r>
    </w:p>
    <w:p w14:paraId="34EDF18B" w14:textId="77777777" w:rsidR="00A41FC0" w:rsidRDefault="00A41FC0" w:rsidP="00A41FC0">
      <w:pPr>
        <w:pStyle w:val="StepList"/>
        <w:numPr>
          <w:ilvl w:val="0"/>
          <w:numId w:val="0"/>
        </w:numPr>
        <w:ind w:left="792" w:hanging="792"/>
        <w:jc w:val="center"/>
      </w:pPr>
      <w:r w:rsidRPr="00A41FC0">
        <w:rPr>
          <w:noProof/>
        </w:rPr>
        <w:drawing>
          <wp:inline distT="0" distB="0" distL="0" distR="0" wp14:anchorId="0511AFFC" wp14:editId="50EEC169">
            <wp:extent cx="1807618" cy="19367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618" cy="1936734"/>
                    </a:xfrm>
                    <a:prstGeom prst="rect">
                      <a:avLst/>
                    </a:prstGeom>
                  </pic:spPr>
                </pic:pic>
              </a:graphicData>
            </a:graphic>
          </wp:inline>
        </w:drawing>
      </w:r>
    </w:p>
    <w:p w14:paraId="27584348" w14:textId="77777777" w:rsidR="0029261D" w:rsidRDefault="00A41FC0" w:rsidP="00E52008">
      <w:pPr>
        <w:pStyle w:val="StepList"/>
        <w:keepNext/>
        <w:numPr>
          <w:ilvl w:val="1"/>
          <w:numId w:val="5"/>
        </w:numPr>
      </w:pPr>
      <w:r>
        <w:t xml:space="preserve">In the </w:t>
      </w:r>
      <w:r w:rsidRPr="006F58E7">
        <w:rPr>
          <w:b/>
        </w:rPr>
        <w:t>Design</w:t>
      </w:r>
      <w:r w:rsidR="006F58E7">
        <w:t xml:space="preserve"> view, s</w:t>
      </w:r>
      <w:r w:rsidR="0029261D">
        <w:t>elect</w:t>
      </w:r>
      <w:r w:rsidR="0029261D" w:rsidRPr="00A41FC0">
        <w:t xml:space="preserve"> </w:t>
      </w:r>
      <w:r w:rsidR="0029261D" w:rsidRPr="006F58E7">
        <w:rPr>
          <w:b/>
        </w:rPr>
        <w:t>Web Application (</w:t>
      </w:r>
      <w:proofErr w:type="spellStart"/>
      <w:r w:rsidR="0029261D" w:rsidRPr="006F58E7">
        <w:rPr>
          <w:b/>
        </w:rPr>
        <w:t>LabWeb</w:t>
      </w:r>
      <w:proofErr w:type="spellEnd"/>
      <w:r w:rsidR="0029261D" w:rsidRPr="006F58E7">
        <w:rPr>
          <w:b/>
        </w:rPr>
        <w:t>)</w:t>
      </w:r>
      <w:r w:rsidR="0029261D" w:rsidRPr="00A41FC0">
        <w:t xml:space="preserve"> </w:t>
      </w:r>
      <w:r w:rsidR="0029261D">
        <w:t xml:space="preserve">from the </w:t>
      </w:r>
      <w:r w:rsidR="0029261D" w:rsidRPr="006F58E7">
        <w:rPr>
          <w:b/>
        </w:rPr>
        <w:t>Overview</w:t>
      </w:r>
      <w:r w:rsidR="0029261D">
        <w:t xml:space="preserve"> list again and </w:t>
      </w:r>
      <w:r w:rsidR="0029261D" w:rsidRPr="00A41FC0">
        <w:t xml:space="preserve">click </w:t>
      </w:r>
      <w:r w:rsidR="0029261D" w:rsidRPr="006F58E7">
        <w:rPr>
          <w:b/>
        </w:rPr>
        <w:t>Add</w:t>
      </w:r>
      <w:r w:rsidR="0029261D">
        <w:t>.</w:t>
      </w:r>
    </w:p>
    <w:p w14:paraId="0019D636" w14:textId="77777777" w:rsidR="0029261D" w:rsidRDefault="006F58E7" w:rsidP="0029261D">
      <w:pPr>
        <w:pStyle w:val="StepList"/>
        <w:numPr>
          <w:ilvl w:val="0"/>
          <w:numId w:val="0"/>
        </w:numPr>
        <w:ind w:left="792" w:hanging="792"/>
        <w:jc w:val="center"/>
      </w:pPr>
      <w:r>
        <w:rPr>
          <w:noProof/>
        </w:rPr>
        <w:drawing>
          <wp:inline distT="0" distB="0" distL="0" distR="0" wp14:anchorId="15250E37" wp14:editId="31591AF5">
            <wp:extent cx="4334510" cy="2229771"/>
            <wp:effectExtent l="0" t="0" r="8890" b="5715"/>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34510" cy="2229771"/>
                    </a:xfrm>
                    <a:prstGeom prst="rect">
                      <a:avLst/>
                    </a:prstGeom>
                    <a:noFill/>
                    <a:ln>
                      <a:noFill/>
                    </a:ln>
                  </pic:spPr>
                </pic:pic>
              </a:graphicData>
            </a:graphic>
          </wp:inline>
        </w:drawing>
      </w:r>
    </w:p>
    <w:p w14:paraId="7A3B79CE" w14:textId="77777777" w:rsidR="007D15C3" w:rsidRDefault="0029261D" w:rsidP="00652EDC">
      <w:pPr>
        <w:pStyle w:val="StepList"/>
        <w:keepNext/>
        <w:numPr>
          <w:ilvl w:val="1"/>
          <w:numId w:val="5"/>
        </w:numPr>
      </w:pPr>
      <w:r w:rsidRPr="0029261D">
        <w:lastRenderedPageBreak/>
        <w:t xml:space="preserve">In the Add Item window, select </w:t>
      </w:r>
      <w:r w:rsidRPr="002B4D7C">
        <w:rPr>
          <w:b/>
        </w:rPr>
        <w:t xml:space="preserve">Security </w:t>
      </w:r>
      <w:r w:rsidR="002B4D7C" w:rsidRPr="002B4D7C">
        <w:rPr>
          <w:b/>
        </w:rPr>
        <w:t>Constraint</w:t>
      </w:r>
      <w:r w:rsidRPr="0029261D">
        <w:t xml:space="preserve"> from the list and click </w:t>
      </w:r>
      <w:r w:rsidRPr="002B4D7C">
        <w:rPr>
          <w:b/>
        </w:rPr>
        <w:t>OK</w:t>
      </w:r>
      <w:r w:rsidR="002B4D7C">
        <w:t>.</w:t>
      </w:r>
    </w:p>
    <w:p w14:paraId="56BCC9C6" w14:textId="77777777" w:rsidR="002B4D7C" w:rsidRDefault="006F58E7" w:rsidP="002B4D7C">
      <w:pPr>
        <w:pStyle w:val="StepList"/>
        <w:numPr>
          <w:ilvl w:val="0"/>
          <w:numId w:val="0"/>
        </w:numPr>
        <w:ind w:left="792" w:hanging="792"/>
        <w:jc w:val="center"/>
      </w:pPr>
      <w:r>
        <w:rPr>
          <w:noProof/>
        </w:rPr>
        <w:drawing>
          <wp:inline distT="0" distB="0" distL="0" distR="0" wp14:anchorId="76C54FF7" wp14:editId="140B663D">
            <wp:extent cx="4011295" cy="3717273"/>
            <wp:effectExtent l="0" t="0" r="1905" b="0"/>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11295" cy="3717273"/>
                    </a:xfrm>
                    <a:prstGeom prst="rect">
                      <a:avLst/>
                    </a:prstGeom>
                    <a:noFill/>
                    <a:ln>
                      <a:noFill/>
                    </a:ln>
                  </pic:spPr>
                </pic:pic>
              </a:graphicData>
            </a:graphic>
          </wp:inline>
        </w:drawing>
      </w:r>
    </w:p>
    <w:p w14:paraId="239594D0" w14:textId="77777777" w:rsidR="002B4D7C" w:rsidRDefault="001235E9" w:rsidP="00BB3C4D">
      <w:pPr>
        <w:pStyle w:val="ListParagraph"/>
        <w:keepNext/>
        <w:keepLines/>
        <w:numPr>
          <w:ilvl w:val="1"/>
          <w:numId w:val="5"/>
        </w:numPr>
        <w:rPr>
          <w:szCs w:val="22"/>
        </w:rPr>
      </w:pPr>
      <w:r>
        <w:rPr>
          <w:szCs w:val="22"/>
        </w:rPr>
        <w:lastRenderedPageBreak/>
        <w:t xml:space="preserve">For the new </w:t>
      </w:r>
      <w:r w:rsidRPr="001235E9">
        <w:rPr>
          <w:b/>
          <w:szCs w:val="22"/>
        </w:rPr>
        <w:t>Security Constraint</w:t>
      </w:r>
      <w:r>
        <w:rPr>
          <w:szCs w:val="22"/>
        </w:rPr>
        <w:t xml:space="preserve"> added, a</w:t>
      </w:r>
      <w:r w:rsidR="002B4D7C">
        <w:rPr>
          <w:szCs w:val="22"/>
        </w:rPr>
        <w:t xml:space="preserve">dd a new </w:t>
      </w:r>
      <w:r w:rsidR="002B4D7C" w:rsidRPr="002B4D7C">
        <w:rPr>
          <w:b/>
          <w:szCs w:val="22"/>
        </w:rPr>
        <w:t>Role Name</w:t>
      </w:r>
      <w:r w:rsidR="002B4D7C">
        <w:rPr>
          <w:szCs w:val="22"/>
        </w:rPr>
        <w:t xml:space="preserve"> in the Security Constraint section by clicking </w:t>
      </w:r>
      <w:r w:rsidR="002B4D7C" w:rsidRPr="002B4D7C">
        <w:rPr>
          <w:b/>
          <w:szCs w:val="22"/>
        </w:rPr>
        <w:t>Add</w:t>
      </w:r>
      <w:r w:rsidR="002B4D7C">
        <w:rPr>
          <w:b/>
          <w:szCs w:val="22"/>
        </w:rPr>
        <w:t>,</w:t>
      </w:r>
      <w:r w:rsidR="002B4D7C">
        <w:rPr>
          <w:szCs w:val="22"/>
        </w:rPr>
        <w:t xml:space="preserve"> type </w:t>
      </w:r>
      <w:r w:rsidR="006F58E7">
        <w:rPr>
          <w:rFonts w:ascii="Courier New" w:hAnsi="Courier New" w:cs="Courier New"/>
          <w:b/>
          <w:szCs w:val="22"/>
        </w:rPr>
        <w:t>**</w:t>
      </w:r>
      <w:r w:rsidR="006F58E7">
        <w:rPr>
          <w:szCs w:val="22"/>
        </w:rPr>
        <w:t xml:space="preserve">, </w:t>
      </w:r>
      <w:r w:rsidR="002B4D7C">
        <w:rPr>
          <w:szCs w:val="22"/>
        </w:rPr>
        <w:t xml:space="preserve">then press the </w:t>
      </w:r>
      <w:r w:rsidR="002B4D7C" w:rsidRPr="002B4D7C">
        <w:rPr>
          <w:b/>
          <w:szCs w:val="22"/>
        </w:rPr>
        <w:t>Enter</w:t>
      </w:r>
      <w:r w:rsidR="002B4D7C">
        <w:rPr>
          <w:szCs w:val="22"/>
        </w:rPr>
        <w:t xml:space="preserve"> key. </w:t>
      </w:r>
      <w:r w:rsidR="006F58E7">
        <w:rPr>
          <w:szCs w:val="22"/>
        </w:rPr>
        <w:t xml:space="preserve">The role name </w:t>
      </w:r>
      <w:r w:rsidR="006F58E7">
        <w:rPr>
          <w:b/>
          <w:szCs w:val="22"/>
        </w:rPr>
        <w:t>**</w:t>
      </w:r>
      <w:r w:rsidR="006F58E7">
        <w:rPr>
          <w:szCs w:val="22"/>
        </w:rPr>
        <w:t xml:space="preserve"> is new in Servlet 3.1, and means all authenticated users. </w:t>
      </w:r>
      <w:r w:rsidR="002B4D7C" w:rsidRPr="002B4D7C">
        <w:rPr>
          <w:szCs w:val="22"/>
        </w:rPr>
        <w:t xml:space="preserve"> </w:t>
      </w:r>
      <w:r>
        <w:rPr>
          <w:szCs w:val="22"/>
        </w:rPr>
        <w:t>Also select</w:t>
      </w:r>
      <w:r w:rsidR="00BB3C4D">
        <w:rPr>
          <w:szCs w:val="22"/>
        </w:rPr>
        <w:t xml:space="preserve"> </w:t>
      </w:r>
      <w:r w:rsidRPr="001235E9">
        <w:rPr>
          <w:b/>
          <w:szCs w:val="22"/>
        </w:rPr>
        <w:t>CONFIDENTIAL</w:t>
      </w:r>
      <w:r w:rsidR="002B4D7C" w:rsidRPr="002B4D7C">
        <w:rPr>
          <w:szCs w:val="22"/>
        </w:rPr>
        <w:t xml:space="preserve"> </w:t>
      </w:r>
      <w:r>
        <w:rPr>
          <w:szCs w:val="22"/>
        </w:rPr>
        <w:t xml:space="preserve">in the </w:t>
      </w:r>
      <w:r w:rsidR="002B4D7C" w:rsidRPr="001235E9">
        <w:rPr>
          <w:b/>
          <w:szCs w:val="22"/>
        </w:rPr>
        <w:t>Transport Guarantee</w:t>
      </w:r>
      <w:r>
        <w:rPr>
          <w:szCs w:val="22"/>
        </w:rPr>
        <w:t xml:space="preserve"> list in the User Data Constraint section</w:t>
      </w:r>
      <w:r w:rsidR="002B4D7C" w:rsidRPr="002B4D7C">
        <w:rPr>
          <w:szCs w:val="22"/>
        </w:rPr>
        <w:t>. Ignore the error message for now.</w:t>
      </w:r>
    </w:p>
    <w:p w14:paraId="3C7AA7E9" w14:textId="77777777" w:rsidR="001235E9" w:rsidRPr="001235E9" w:rsidRDefault="006F58E7" w:rsidP="001235E9">
      <w:pPr>
        <w:pStyle w:val="StepList"/>
        <w:numPr>
          <w:ilvl w:val="0"/>
          <w:numId w:val="0"/>
        </w:numPr>
        <w:ind w:left="792" w:hanging="792"/>
        <w:jc w:val="center"/>
      </w:pPr>
      <w:r>
        <w:rPr>
          <w:noProof/>
        </w:rPr>
        <w:drawing>
          <wp:inline distT="0" distB="0" distL="0" distR="0" wp14:anchorId="426E2A37" wp14:editId="53166347">
            <wp:extent cx="5842406" cy="4145280"/>
            <wp:effectExtent l="0" t="0" r="0" b="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2406" cy="4145280"/>
                    </a:xfrm>
                    <a:prstGeom prst="rect">
                      <a:avLst/>
                    </a:prstGeom>
                    <a:noFill/>
                    <a:ln>
                      <a:noFill/>
                    </a:ln>
                  </pic:spPr>
                </pic:pic>
              </a:graphicData>
            </a:graphic>
          </wp:inline>
        </w:drawing>
      </w:r>
    </w:p>
    <w:p w14:paraId="48885FE6" w14:textId="77777777" w:rsidR="0029261D" w:rsidRDefault="00BB3C4D" w:rsidP="00652EDC">
      <w:pPr>
        <w:pStyle w:val="StepList"/>
        <w:keepNext/>
        <w:numPr>
          <w:ilvl w:val="1"/>
          <w:numId w:val="5"/>
        </w:numPr>
      </w:pPr>
      <w:r>
        <w:lastRenderedPageBreak/>
        <w:t>Complete the security constraint configuration by selecting</w:t>
      </w:r>
      <w:r w:rsidRPr="00BB3C4D">
        <w:t xml:space="preserve"> </w:t>
      </w:r>
      <w:r w:rsidRPr="00BB3C4D">
        <w:rPr>
          <w:b/>
        </w:rPr>
        <w:t>Web Resource Collection</w:t>
      </w:r>
      <w:r>
        <w:t xml:space="preserve"> from the </w:t>
      </w:r>
      <w:r w:rsidRPr="00BB3C4D">
        <w:rPr>
          <w:b/>
        </w:rPr>
        <w:t>Overview</w:t>
      </w:r>
      <w:r>
        <w:t xml:space="preserve"> </w:t>
      </w:r>
      <w:r w:rsidR="00AC30E1">
        <w:t>view</w:t>
      </w:r>
      <w:r>
        <w:t>; and</w:t>
      </w:r>
      <w:r w:rsidRPr="00BB3C4D">
        <w:t xml:space="preserve"> </w:t>
      </w:r>
      <w:r>
        <w:t xml:space="preserve">enter </w:t>
      </w:r>
      <w:r w:rsidRPr="00BB3C4D">
        <w:rPr>
          <w:rFonts w:ascii="Courier New" w:hAnsi="Courier New" w:cs="Courier New"/>
        </w:rPr>
        <w:t>index</w:t>
      </w:r>
      <w:r>
        <w:t xml:space="preserve"> in</w:t>
      </w:r>
      <w:r w:rsidRPr="00BB3C4D">
        <w:t xml:space="preserve"> </w:t>
      </w:r>
      <w:r>
        <w:t xml:space="preserve">the </w:t>
      </w:r>
      <w:r w:rsidRPr="00BB3C4D">
        <w:rPr>
          <w:b/>
        </w:rPr>
        <w:t>Web Resource Name</w:t>
      </w:r>
      <w:r w:rsidRPr="00BB3C4D">
        <w:t xml:space="preserve"> </w:t>
      </w:r>
      <w:r>
        <w:t xml:space="preserve">field in the </w:t>
      </w:r>
      <w:r w:rsidRPr="00BB3C4D">
        <w:rPr>
          <w:b/>
        </w:rPr>
        <w:t>Details</w:t>
      </w:r>
      <w:r>
        <w:t xml:space="preserve"> section;</w:t>
      </w:r>
      <w:r w:rsidRPr="00BB3C4D">
        <w:t xml:space="preserve"> </w:t>
      </w:r>
      <w:r>
        <w:t xml:space="preserve">then click the </w:t>
      </w:r>
      <w:r w:rsidRPr="00BB3C4D">
        <w:rPr>
          <w:b/>
        </w:rPr>
        <w:t>Add</w:t>
      </w:r>
      <w:r>
        <w:t xml:space="preserve"> button next</w:t>
      </w:r>
      <w:r w:rsidRPr="00BB3C4D">
        <w:t xml:space="preserve"> to </w:t>
      </w:r>
      <w:r>
        <w:t xml:space="preserve">the </w:t>
      </w:r>
      <w:r w:rsidRPr="00BB3C4D">
        <w:rPr>
          <w:b/>
        </w:rPr>
        <w:t>URL Pattern</w:t>
      </w:r>
      <w:r w:rsidRPr="00BB3C4D">
        <w:t xml:space="preserve"> </w:t>
      </w:r>
      <w:r>
        <w:t>list,</w:t>
      </w:r>
      <w:r w:rsidRPr="00BB3C4D">
        <w:t xml:space="preserve"> enter </w:t>
      </w:r>
      <w:r w:rsidRPr="00BB3C4D">
        <w:rPr>
          <w:rFonts w:ascii="Courier New" w:hAnsi="Courier New" w:cs="Courier New"/>
        </w:rPr>
        <w:t>/*</w:t>
      </w:r>
      <w:r>
        <w:t>, and press the Enter key. Finally, s</w:t>
      </w:r>
      <w:r w:rsidRPr="00BB3C4D">
        <w:t xml:space="preserve">ave the </w:t>
      </w:r>
      <w:r w:rsidRPr="00BB3C4D">
        <w:rPr>
          <w:rFonts w:ascii="Courier New" w:hAnsi="Courier New" w:cs="Courier New"/>
        </w:rPr>
        <w:t>web.xml</w:t>
      </w:r>
      <w:r w:rsidRPr="00BB3C4D">
        <w:t xml:space="preserve"> </w:t>
      </w:r>
      <w:r>
        <w:t>by clicking</w:t>
      </w:r>
      <w:r w:rsidRPr="00BB3C4D">
        <w:t xml:space="preserve"> </w:t>
      </w:r>
      <w:r w:rsidRPr="00BB3C4D">
        <w:rPr>
          <w:b/>
        </w:rPr>
        <w:t>File &gt; Save</w:t>
      </w:r>
      <w:r w:rsidRPr="00BB3C4D">
        <w:t xml:space="preserve">.  The error message should </w:t>
      </w:r>
      <w:r>
        <w:t>be cleared</w:t>
      </w:r>
      <w:r w:rsidRPr="00BB3C4D">
        <w:t>.</w:t>
      </w:r>
    </w:p>
    <w:p w14:paraId="32D3D49F" w14:textId="77777777" w:rsidR="00BB3C4D" w:rsidRDefault="006F58E7" w:rsidP="0061215D">
      <w:pPr>
        <w:pStyle w:val="StepList"/>
        <w:numPr>
          <w:ilvl w:val="0"/>
          <w:numId w:val="0"/>
        </w:numPr>
        <w:ind w:left="792" w:hanging="792"/>
        <w:jc w:val="center"/>
      </w:pPr>
      <w:r>
        <w:rPr>
          <w:noProof/>
        </w:rPr>
        <w:drawing>
          <wp:inline distT="0" distB="0" distL="0" distR="0" wp14:anchorId="655F0EDE" wp14:editId="00BF1EA3">
            <wp:extent cx="6492240" cy="2726740"/>
            <wp:effectExtent l="0" t="0" r="10160" b="0"/>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92240" cy="2726740"/>
                    </a:xfrm>
                    <a:prstGeom prst="rect">
                      <a:avLst/>
                    </a:prstGeom>
                    <a:noFill/>
                    <a:ln>
                      <a:noFill/>
                    </a:ln>
                  </pic:spPr>
                </pic:pic>
              </a:graphicData>
            </a:graphic>
          </wp:inline>
        </w:drawing>
      </w:r>
    </w:p>
    <w:p w14:paraId="039097FB" w14:textId="77777777" w:rsidR="00D848E7" w:rsidRPr="00D848E7" w:rsidRDefault="00D848E7" w:rsidP="00DA096C">
      <w:pPr>
        <w:pStyle w:val="ListParagraph"/>
        <w:keepNext/>
        <w:numPr>
          <w:ilvl w:val="1"/>
          <w:numId w:val="5"/>
        </w:numPr>
        <w:rPr>
          <w:szCs w:val="22"/>
        </w:rPr>
      </w:pPr>
      <w:r w:rsidRPr="00D848E7">
        <w:rPr>
          <w:szCs w:val="22"/>
        </w:rPr>
        <w:t xml:space="preserve">Review </w:t>
      </w:r>
      <w:r>
        <w:rPr>
          <w:szCs w:val="22"/>
        </w:rPr>
        <w:t>the</w:t>
      </w:r>
      <w:r w:rsidRPr="00D848E7">
        <w:rPr>
          <w:szCs w:val="22"/>
        </w:rPr>
        <w:t xml:space="preserve"> changes</w:t>
      </w:r>
      <w:r>
        <w:rPr>
          <w:szCs w:val="22"/>
        </w:rPr>
        <w:t xml:space="preserve"> in </w:t>
      </w:r>
      <w:r w:rsidRPr="00D848E7">
        <w:rPr>
          <w:szCs w:val="22"/>
        </w:rPr>
        <w:t xml:space="preserve">the </w:t>
      </w:r>
      <w:r>
        <w:rPr>
          <w:szCs w:val="22"/>
        </w:rPr>
        <w:t>Source tab, and t</w:t>
      </w:r>
      <w:r w:rsidRPr="00D848E7">
        <w:rPr>
          <w:szCs w:val="22"/>
        </w:rPr>
        <w:t xml:space="preserve">he </w:t>
      </w:r>
      <w:r w:rsidRPr="00D848E7">
        <w:rPr>
          <w:rFonts w:ascii="Courier New" w:hAnsi="Courier New" w:cs="Courier New"/>
          <w:szCs w:val="22"/>
        </w:rPr>
        <w:t>web.xml</w:t>
      </w:r>
      <w:r w:rsidRPr="00D848E7">
        <w:rPr>
          <w:szCs w:val="22"/>
        </w:rPr>
        <w:t xml:space="preserve"> should look like:</w:t>
      </w:r>
    </w:p>
    <w:p w14:paraId="753842D5" w14:textId="77777777" w:rsidR="00916B6D" w:rsidRPr="00916B6D" w:rsidRDefault="00916B6D" w:rsidP="00916B6D">
      <w:pPr>
        <w:pStyle w:val="NoSpacing"/>
        <w:ind w:left="792"/>
        <w:rPr>
          <w:rFonts w:ascii="Consolas" w:hAnsi="Consolas"/>
          <w:sz w:val="20"/>
          <w:szCs w:val="20"/>
        </w:rPr>
      </w:pPr>
      <w:proofErr w:type="gramStart"/>
      <w:r w:rsidRPr="00916B6D">
        <w:rPr>
          <w:rFonts w:ascii="Consolas" w:hAnsi="Consolas"/>
          <w:color w:val="009193"/>
          <w:sz w:val="20"/>
          <w:szCs w:val="20"/>
        </w:rPr>
        <w:t>&lt;?</w:t>
      </w:r>
      <w:r w:rsidRPr="00916B6D">
        <w:rPr>
          <w:rFonts w:ascii="Consolas" w:hAnsi="Consolas"/>
          <w:color w:val="4E9192"/>
          <w:sz w:val="20"/>
          <w:szCs w:val="20"/>
        </w:rPr>
        <w:t>xml</w:t>
      </w:r>
      <w:proofErr w:type="gramEnd"/>
      <w:r w:rsidRPr="00916B6D">
        <w:rPr>
          <w:rFonts w:ascii="Consolas" w:hAnsi="Consolas"/>
          <w:color w:val="000000"/>
          <w:sz w:val="20"/>
          <w:szCs w:val="20"/>
        </w:rPr>
        <w:t xml:space="preserve"> </w:t>
      </w:r>
      <w:r w:rsidRPr="00916B6D">
        <w:rPr>
          <w:rFonts w:ascii="Consolas" w:hAnsi="Consolas"/>
          <w:sz w:val="20"/>
          <w:szCs w:val="20"/>
        </w:rPr>
        <w:t>version</w:t>
      </w:r>
      <w:r w:rsidRPr="00916B6D">
        <w:rPr>
          <w:rFonts w:ascii="Consolas" w:hAnsi="Consolas"/>
          <w:color w:val="000000"/>
          <w:sz w:val="20"/>
          <w:szCs w:val="20"/>
        </w:rPr>
        <w:t>=</w:t>
      </w:r>
      <w:r w:rsidRPr="00916B6D">
        <w:rPr>
          <w:rFonts w:ascii="Consolas" w:hAnsi="Consolas"/>
          <w:color w:val="3933FF"/>
          <w:sz w:val="20"/>
          <w:szCs w:val="20"/>
        </w:rPr>
        <w:t>"1.0"</w:t>
      </w:r>
      <w:r w:rsidRPr="00916B6D">
        <w:rPr>
          <w:rFonts w:ascii="Consolas" w:hAnsi="Consolas"/>
          <w:color w:val="000000"/>
          <w:sz w:val="20"/>
          <w:szCs w:val="20"/>
        </w:rPr>
        <w:t xml:space="preserve"> </w:t>
      </w:r>
      <w:r w:rsidRPr="00916B6D">
        <w:rPr>
          <w:rFonts w:ascii="Consolas" w:hAnsi="Consolas"/>
          <w:sz w:val="20"/>
          <w:szCs w:val="20"/>
        </w:rPr>
        <w:t>encoding</w:t>
      </w:r>
      <w:r w:rsidRPr="00916B6D">
        <w:rPr>
          <w:rFonts w:ascii="Consolas" w:hAnsi="Consolas"/>
          <w:color w:val="000000"/>
          <w:sz w:val="20"/>
          <w:szCs w:val="20"/>
        </w:rPr>
        <w:t>=</w:t>
      </w:r>
      <w:r w:rsidRPr="00916B6D">
        <w:rPr>
          <w:rFonts w:ascii="Consolas" w:hAnsi="Consolas"/>
          <w:color w:val="3933FF"/>
          <w:sz w:val="20"/>
          <w:szCs w:val="20"/>
        </w:rPr>
        <w:t>"UTF-8"</w:t>
      </w:r>
      <w:r w:rsidRPr="00916B6D">
        <w:rPr>
          <w:rFonts w:ascii="Consolas" w:hAnsi="Consolas"/>
          <w:color w:val="009193"/>
          <w:sz w:val="20"/>
          <w:szCs w:val="20"/>
        </w:rPr>
        <w:t>?&gt;</w:t>
      </w:r>
    </w:p>
    <w:p w14:paraId="0A68E656"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9193"/>
          <w:sz w:val="20"/>
          <w:szCs w:val="20"/>
        </w:rPr>
        <w:t>&lt;</w:t>
      </w:r>
      <w:r w:rsidRPr="00916B6D">
        <w:rPr>
          <w:rFonts w:ascii="Consolas" w:hAnsi="Consolas"/>
          <w:color w:val="4E9192"/>
          <w:sz w:val="20"/>
          <w:szCs w:val="20"/>
        </w:rPr>
        <w:t>web-app</w:t>
      </w:r>
      <w:r w:rsidRPr="00916B6D">
        <w:rPr>
          <w:rFonts w:ascii="Consolas" w:hAnsi="Consolas"/>
          <w:color w:val="000000"/>
          <w:sz w:val="20"/>
          <w:szCs w:val="20"/>
        </w:rPr>
        <w:t xml:space="preserve"> </w:t>
      </w:r>
      <w:proofErr w:type="spellStart"/>
      <w:r w:rsidRPr="00916B6D">
        <w:rPr>
          <w:rFonts w:ascii="Consolas" w:hAnsi="Consolas"/>
          <w:color w:val="932192"/>
          <w:sz w:val="20"/>
          <w:szCs w:val="20"/>
        </w:rPr>
        <w:t>xmlns</w:t>
      </w:r>
      <w:proofErr w:type="spellEnd"/>
      <w:r w:rsidRPr="00916B6D">
        <w:rPr>
          <w:rFonts w:ascii="Consolas" w:hAnsi="Consolas"/>
          <w:color w:val="000000"/>
          <w:sz w:val="20"/>
          <w:szCs w:val="20"/>
        </w:rPr>
        <w:t>=</w:t>
      </w:r>
      <w:r w:rsidRPr="00916B6D">
        <w:rPr>
          <w:rFonts w:ascii="Consolas" w:hAnsi="Consolas"/>
          <w:sz w:val="20"/>
          <w:szCs w:val="20"/>
        </w:rPr>
        <w:t>"http://xmlns.jcp.org/xml/ns/</w:t>
      </w:r>
      <w:proofErr w:type="spellStart"/>
      <w:r w:rsidRPr="00916B6D">
        <w:rPr>
          <w:rFonts w:ascii="Consolas" w:hAnsi="Consolas"/>
          <w:sz w:val="20"/>
          <w:szCs w:val="20"/>
        </w:rPr>
        <w:t>javaee</w:t>
      </w:r>
      <w:proofErr w:type="spellEnd"/>
      <w:r w:rsidRPr="00916B6D">
        <w:rPr>
          <w:rFonts w:ascii="Consolas" w:hAnsi="Consolas"/>
          <w:sz w:val="20"/>
          <w:szCs w:val="20"/>
        </w:rPr>
        <w:t>"</w:t>
      </w:r>
      <w:r w:rsidRPr="00916B6D">
        <w:rPr>
          <w:rFonts w:ascii="Consolas" w:hAnsi="Consolas"/>
          <w:color w:val="000000"/>
          <w:sz w:val="20"/>
          <w:szCs w:val="20"/>
        </w:rPr>
        <w:t xml:space="preserve"> </w:t>
      </w:r>
      <w:proofErr w:type="spellStart"/>
      <w:proofErr w:type="gramStart"/>
      <w:r w:rsidRPr="00916B6D">
        <w:rPr>
          <w:rFonts w:ascii="Consolas" w:hAnsi="Consolas"/>
          <w:color w:val="932192"/>
          <w:sz w:val="20"/>
          <w:szCs w:val="20"/>
        </w:rPr>
        <w:t>xmlns:xsi</w:t>
      </w:r>
      <w:proofErr w:type="spellEnd"/>
      <w:proofErr w:type="gramEnd"/>
      <w:r w:rsidRPr="00916B6D">
        <w:rPr>
          <w:rFonts w:ascii="Consolas" w:hAnsi="Consolas"/>
          <w:color w:val="000000"/>
          <w:sz w:val="20"/>
          <w:szCs w:val="20"/>
        </w:rPr>
        <w:t>=</w:t>
      </w:r>
      <w:r w:rsidRPr="00916B6D">
        <w:rPr>
          <w:rFonts w:ascii="Consolas" w:hAnsi="Consolas"/>
          <w:sz w:val="20"/>
          <w:szCs w:val="20"/>
        </w:rPr>
        <w:t>"http://www.w3.org/2001/XMLSchema-instance"</w:t>
      </w:r>
      <w:r w:rsidRPr="00916B6D">
        <w:rPr>
          <w:rFonts w:ascii="Consolas" w:hAnsi="Consolas"/>
          <w:color w:val="000000"/>
          <w:sz w:val="20"/>
          <w:szCs w:val="20"/>
        </w:rPr>
        <w:t xml:space="preserve"> </w:t>
      </w:r>
      <w:proofErr w:type="spellStart"/>
      <w:r w:rsidRPr="00916B6D">
        <w:rPr>
          <w:rFonts w:ascii="Consolas" w:hAnsi="Consolas"/>
          <w:color w:val="932192"/>
          <w:sz w:val="20"/>
          <w:szCs w:val="20"/>
        </w:rPr>
        <w:t>xsi:schemaLocation</w:t>
      </w:r>
      <w:proofErr w:type="spellEnd"/>
      <w:r w:rsidRPr="00916B6D">
        <w:rPr>
          <w:rFonts w:ascii="Consolas" w:hAnsi="Consolas"/>
          <w:color w:val="000000"/>
          <w:sz w:val="20"/>
          <w:szCs w:val="20"/>
        </w:rPr>
        <w:t>=</w:t>
      </w:r>
      <w:r w:rsidRPr="00916B6D">
        <w:rPr>
          <w:rFonts w:ascii="Consolas" w:hAnsi="Consolas"/>
          <w:sz w:val="20"/>
          <w:szCs w:val="20"/>
        </w:rPr>
        <w:t>"http://xmlns.jcp.org/xml/ns/</w:t>
      </w:r>
      <w:proofErr w:type="spellStart"/>
      <w:r w:rsidRPr="00916B6D">
        <w:rPr>
          <w:rFonts w:ascii="Consolas" w:hAnsi="Consolas"/>
          <w:sz w:val="20"/>
          <w:szCs w:val="20"/>
        </w:rPr>
        <w:t>javaee</w:t>
      </w:r>
      <w:proofErr w:type="spellEnd"/>
      <w:r w:rsidRPr="00916B6D">
        <w:rPr>
          <w:rFonts w:ascii="Consolas" w:hAnsi="Consolas"/>
          <w:sz w:val="20"/>
          <w:szCs w:val="20"/>
        </w:rPr>
        <w:t xml:space="preserve"> http://xmlns.jcp.org/xml/ns/javaee/web-app_3_1.xsd"</w:t>
      </w:r>
      <w:r w:rsidRPr="00916B6D">
        <w:rPr>
          <w:rFonts w:ascii="Consolas" w:hAnsi="Consolas"/>
          <w:color w:val="000000"/>
          <w:sz w:val="20"/>
          <w:szCs w:val="20"/>
        </w:rPr>
        <w:t xml:space="preserve"> </w:t>
      </w:r>
      <w:r w:rsidRPr="00916B6D">
        <w:rPr>
          <w:rFonts w:ascii="Consolas" w:hAnsi="Consolas"/>
          <w:color w:val="932192"/>
          <w:sz w:val="20"/>
          <w:szCs w:val="20"/>
        </w:rPr>
        <w:t>version</w:t>
      </w:r>
      <w:r w:rsidRPr="00916B6D">
        <w:rPr>
          <w:rFonts w:ascii="Consolas" w:hAnsi="Consolas"/>
          <w:color w:val="000000"/>
          <w:sz w:val="20"/>
          <w:szCs w:val="20"/>
        </w:rPr>
        <w:t>=</w:t>
      </w:r>
      <w:r w:rsidRPr="00916B6D">
        <w:rPr>
          <w:rFonts w:ascii="Consolas" w:hAnsi="Consolas"/>
          <w:sz w:val="20"/>
          <w:szCs w:val="20"/>
        </w:rPr>
        <w:t>"3.1"</w:t>
      </w:r>
      <w:r w:rsidRPr="00916B6D">
        <w:rPr>
          <w:rFonts w:ascii="Consolas" w:hAnsi="Consolas"/>
          <w:color w:val="009193"/>
          <w:sz w:val="20"/>
          <w:szCs w:val="20"/>
        </w:rPr>
        <w:t>&gt;</w:t>
      </w:r>
    </w:p>
    <w:p w14:paraId="75591594"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display-name</w:t>
      </w:r>
      <w:r w:rsidRPr="00916B6D">
        <w:rPr>
          <w:rFonts w:ascii="Consolas" w:hAnsi="Consolas"/>
          <w:color w:val="009193"/>
          <w:sz w:val="20"/>
          <w:szCs w:val="20"/>
        </w:rPr>
        <w:t>&gt;</w:t>
      </w:r>
      <w:proofErr w:type="spellStart"/>
      <w:r w:rsidRPr="00916B6D">
        <w:rPr>
          <w:rFonts w:ascii="Consolas" w:hAnsi="Consolas"/>
          <w:color w:val="000000"/>
          <w:sz w:val="20"/>
          <w:szCs w:val="20"/>
        </w:rPr>
        <w:t>LabWeb</w:t>
      </w:r>
      <w:proofErr w:type="spellEnd"/>
      <w:r w:rsidRPr="00916B6D">
        <w:rPr>
          <w:rFonts w:ascii="Consolas" w:hAnsi="Consolas"/>
          <w:color w:val="009193"/>
          <w:sz w:val="20"/>
          <w:szCs w:val="20"/>
        </w:rPr>
        <w:t>&lt;/</w:t>
      </w:r>
      <w:r w:rsidRPr="00916B6D">
        <w:rPr>
          <w:rFonts w:ascii="Consolas" w:hAnsi="Consolas"/>
          <w:sz w:val="20"/>
          <w:szCs w:val="20"/>
        </w:rPr>
        <w:t>display-name</w:t>
      </w:r>
      <w:r w:rsidRPr="00916B6D">
        <w:rPr>
          <w:rFonts w:ascii="Consolas" w:hAnsi="Consolas"/>
          <w:color w:val="009193"/>
          <w:sz w:val="20"/>
          <w:szCs w:val="20"/>
        </w:rPr>
        <w:t>&gt;</w:t>
      </w:r>
    </w:p>
    <w:p w14:paraId="759DD2A3"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welcome-file-list</w:t>
      </w:r>
      <w:r w:rsidRPr="00916B6D">
        <w:rPr>
          <w:rFonts w:ascii="Consolas" w:hAnsi="Consolas"/>
          <w:color w:val="009193"/>
          <w:sz w:val="20"/>
          <w:szCs w:val="20"/>
        </w:rPr>
        <w:t>&gt;</w:t>
      </w:r>
    </w:p>
    <w:p w14:paraId="42A6AB6E"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r w:rsidRPr="00916B6D">
        <w:rPr>
          <w:rFonts w:ascii="Consolas" w:hAnsi="Consolas"/>
          <w:color w:val="000000"/>
          <w:sz w:val="20"/>
          <w:szCs w:val="20"/>
        </w:rPr>
        <w:t>index.html</w:t>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0F0B6A50"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r w:rsidRPr="00916B6D">
        <w:rPr>
          <w:rFonts w:ascii="Consolas" w:hAnsi="Consolas"/>
          <w:color w:val="000000"/>
          <w:sz w:val="20"/>
          <w:szCs w:val="20"/>
        </w:rPr>
        <w:t>index.htm</w:t>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43FA4040"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roofErr w:type="spellStart"/>
      <w:r w:rsidRPr="00916B6D">
        <w:rPr>
          <w:rFonts w:ascii="Consolas" w:hAnsi="Consolas"/>
          <w:color w:val="000000"/>
          <w:sz w:val="20"/>
          <w:szCs w:val="20"/>
        </w:rPr>
        <w:t>index.jsp</w:t>
      </w:r>
      <w:proofErr w:type="spellEnd"/>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727FB223"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r w:rsidRPr="00916B6D">
        <w:rPr>
          <w:rFonts w:ascii="Consolas" w:hAnsi="Consolas"/>
          <w:color w:val="000000"/>
          <w:sz w:val="20"/>
          <w:szCs w:val="20"/>
        </w:rPr>
        <w:t>default.html</w:t>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27E1CF38"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r w:rsidRPr="00916B6D">
        <w:rPr>
          <w:rFonts w:ascii="Consolas" w:hAnsi="Consolas"/>
          <w:color w:val="000000"/>
          <w:sz w:val="20"/>
          <w:szCs w:val="20"/>
        </w:rPr>
        <w:t>default.htm</w:t>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1CD75D67"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roofErr w:type="spellStart"/>
      <w:r w:rsidRPr="00916B6D">
        <w:rPr>
          <w:rFonts w:ascii="Consolas" w:hAnsi="Consolas"/>
          <w:color w:val="000000"/>
          <w:sz w:val="20"/>
          <w:szCs w:val="20"/>
        </w:rPr>
        <w:t>default.jsp</w:t>
      </w:r>
      <w:proofErr w:type="spellEnd"/>
      <w:r w:rsidRPr="00916B6D">
        <w:rPr>
          <w:rFonts w:ascii="Consolas" w:hAnsi="Consolas"/>
          <w:color w:val="009193"/>
          <w:sz w:val="20"/>
          <w:szCs w:val="20"/>
        </w:rPr>
        <w:t>&lt;/</w:t>
      </w:r>
      <w:r w:rsidRPr="00916B6D">
        <w:rPr>
          <w:rFonts w:ascii="Consolas" w:hAnsi="Consolas"/>
          <w:sz w:val="20"/>
          <w:szCs w:val="20"/>
        </w:rPr>
        <w:t>welcome-file</w:t>
      </w:r>
      <w:r w:rsidRPr="00916B6D">
        <w:rPr>
          <w:rFonts w:ascii="Consolas" w:hAnsi="Consolas"/>
          <w:color w:val="009193"/>
          <w:sz w:val="20"/>
          <w:szCs w:val="20"/>
        </w:rPr>
        <w:t>&gt;</w:t>
      </w:r>
    </w:p>
    <w:p w14:paraId="0D270BE4"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welcome-file-list</w:t>
      </w:r>
      <w:r w:rsidRPr="00916B6D">
        <w:rPr>
          <w:rFonts w:ascii="Consolas" w:hAnsi="Consolas"/>
          <w:color w:val="009193"/>
          <w:sz w:val="20"/>
          <w:szCs w:val="20"/>
        </w:rPr>
        <w:t>&gt;</w:t>
      </w:r>
    </w:p>
    <w:p w14:paraId="2DFFEAA4"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security-constraint</w:t>
      </w:r>
      <w:r w:rsidRPr="00916B6D">
        <w:rPr>
          <w:rFonts w:ascii="Consolas" w:hAnsi="Consolas"/>
          <w:color w:val="009193"/>
          <w:sz w:val="20"/>
          <w:szCs w:val="20"/>
        </w:rPr>
        <w:t>&gt;</w:t>
      </w:r>
    </w:p>
    <w:p w14:paraId="4DD973FD"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web-resource-collection</w:t>
      </w:r>
      <w:r w:rsidRPr="00916B6D">
        <w:rPr>
          <w:rFonts w:ascii="Consolas" w:hAnsi="Consolas"/>
          <w:color w:val="009193"/>
          <w:sz w:val="20"/>
          <w:szCs w:val="20"/>
        </w:rPr>
        <w:t>&gt;</w:t>
      </w:r>
    </w:p>
    <w:p w14:paraId="2A4385A8"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web-resource-name</w:t>
      </w:r>
      <w:r w:rsidRPr="00916B6D">
        <w:rPr>
          <w:rFonts w:ascii="Consolas" w:hAnsi="Consolas"/>
          <w:color w:val="009193"/>
          <w:sz w:val="20"/>
          <w:szCs w:val="20"/>
        </w:rPr>
        <w:t>&gt;</w:t>
      </w:r>
      <w:proofErr w:type="spellStart"/>
      <w:r w:rsidRPr="00916B6D">
        <w:rPr>
          <w:rFonts w:ascii="Consolas" w:hAnsi="Consolas"/>
          <w:color w:val="000000"/>
          <w:sz w:val="20"/>
          <w:szCs w:val="20"/>
        </w:rPr>
        <w:t>index.jsp</w:t>
      </w:r>
      <w:proofErr w:type="spellEnd"/>
      <w:r w:rsidRPr="00916B6D">
        <w:rPr>
          <w:rFonts w:ascii="Consolas" w:hAnsi="Consolas"/>
          <w:color w:val="009193"/>
          <w:sz w:val="20"/>
          <w:szCs w:val="20"/>
        </w:rPr>
        <w:t>&lt;/</w:t>
      </w:r>
      <w:r w:rsidRPr="00916B6D">
        <w:rPr>
          <w:rFonts w:ascii="Consolas" w:hAnsi="Consolas"/>
          <w:sz w:val="20"/>
          <w:szCs w:val="20"/>
        </w:rPr>
        <w:t>web-resource-name</w:t>
      </w:r>
      <w:r w:rsidRPr="00916B6D">
        <w:rPr>
          <w:rFonts w:ascii="Consolas" w:hAnsi="Consolas"/>
          <w:color w:val="009193"/>
          <w:sz w:val="20"/>
          <w:szCs w:val="20"/>
        </w:rPr>
        <w:t>&gt;</w:t>
      </w:r>
    </w:p>
    <w:p w14:paraId="7B6B4236"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proofErr w:type="spellStart"/>
      <w:r w:rsidRPr="00916B6D">
        <w:rPr>
          <w:rFonts w:ascii="Consolas" w:hAnsi="Consolas"/>
          <w:sz w:val="20"/>
          <w:szCs w:val="20"/>
        </w:rPr>
        <w:t>url</w:t>
      </w:r>
      <w:proofErr w:type="spellEnd"/>
      <w:r w:rsidRPr="00916B6D">
        <w:rPr>
          <w:rFonts w:ascii="Consolas" w:hAnsi="Consolas"/>
          <w:sz w:val="20"/>
          <w:szCs w:val="20"/>
        </w:rPr>
        <w:t>-pattern</w:t>
      </w:r>
      <w:r w:rsidRPr="00916B6D">
        <w:rPr>
          <w:rFonts w:ascii="Consolas" w:hAnsi="Consolas"/>
          <w:color w:val="009193"/>
          <w:sz w:val="20"/>
          <w:szCs w:val="20"/>
        </w:rPr>
        <w:t>&gt;</w:t>
      </w:r>
      <w:r w:rsidRPr="00916B6D">
        <w:rPr>
          <w:rFonts w:ascii="Consolas" w:hAnsi="Consolas"/>
          <w:color w:val="000000"/>
          <w:sz w:val="20"/>
          <w:szCs w:val="20"/>
        </w:rPr>
        <w:t>/*</w:t>
      </w:r>
      <w:r w:rsidRPr="00916B6D">
        <w:rPr>
          <w:rFonts w:ascii="Consolas" w:hAnsi="Consolas"/>
          <w:color w:val="009193"/>
          <w:sz w:val="20"/>
          <w:szCs w:val="20"/>
        </w:rPr>
        <w:t>&lt;/</w:t>
      </w:r>
      <w:proofErr w:type="spellStart"/>
      <w:r w:rsidRPr="00916B6D">
        <w:rPr>
          <w:rFonts w:ascii="Consolas" w:hAnsi="Consolas"/>
          <w:sz w:val="20"/>
          <w:szCs w:val="20"/>
        </w:rPr>
        <w:t>url</w:t>
      </w:r>
      <w:proofErr w:type="spellEnd"/>
      <w:r w:rsidRPr="00916B6D">
        <w:rPr>
          <w:rFonts w:ascii="Consolas" w:hAnsi="Consolas"/>
          <w:sz w:val="20"/>
          <w:szCs w:val="20"/>
        </w:rPr>
        <w:t>-pattern</w:t>
      </w:r>
      <w:r w:rsidRPr="00916B6D">
        <w:rPr>
          <w:rFonts w:ascii="Consolas" w:hAnsi="Consolas"/>
          <w:color w:val="009193"/>
          <w:sz w:val="20"/>
          <w:szCs w:val="20"/>
        </w:rPr>
        <w:t>&gt;</w:t>
      </w:r>
    </w:p>
    <w:p w14:paraId="5CD81D0F"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web-resource-collection</w:t>
      </w:r>
      <w:r w:rsidRPr="00916B6D">
        <w:rPr>
          <w:rFonts w:ascii="Consolas" w:hAnsi="Consolas"/>
          <w:color w:val="009193"/>
          <w:sz w:val="20"/>
          <w:szCs w:val="20"/>
        </w:rPr>
        <w:t>&gt;</w:t>
      </w:r>
    </w:p>
    <w:p w14:paraId="69DFA3A2"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proofErr w:type="spellStart"/>
      <w:r w:rsidRPr="00916B6D">
        <w:rPr>
          <w:rFonts w:ascii="Consolas" w:hAnsi="Consolas"/>
          <w:sz w:val="20"/>
          <w:szCs w:val="20"/>
        </w:rPr>
        <w:t>auth</w:t>
      </w:r>
      <w:proofErr w:type="spellEnd"/>
      <w:r w:rsidRPr="00916B6D">
        <w:rPr>
          <w:rFonts w:ascii="Consolas" w:hAnsi="Consolas"/>
          <w:sz w:val="20"/>
          <w:szCs w:val="20"/>
        </w:rPr>
        <w:t>-constraint</w:t>
      </w:r>
      <w:r w:rsidRPr="00916B6D">
        <w:rPr>
          <w:rFonts w:ascii="Consolas" w:hAnsi="Consolas"/>
          <w:color w:val="009193"/>
          <w:sz w:val="20"/>
          <w:szCs w:val="20"/>
        </w:rPr>
        <w:t>&gt;</w:t>
      </w:r>
    </w:p>
    <w:p w14:paraId="4395803A"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role-name</w:t>
      </w:r>
      <w:r w:rsidRPr="00916B6D">
        <w:rPr>
          <w:rFonts w:ascii="Consolas" w:hAnsi="Consolas"/>
          <w:color w:val="009193"/>
          <w:sz w:val="20"/>
          <w:szCs w:val="20"/>
        </w:rPr>
        <w:t>&gt;</w:t>
      </w:r>
      <w:r w:rsidRPr="00916B6D">
        <w:rPr>
          <w:rFonts w:ascii="Consolas" w:hAnsi="Consolas"/>
          <w:color w:val="000000"/>
          <w:sz w:val="20"/>
          <w:szCs w:val="20"/>
        </w:rPr>
        <w:t>**</w:t>
      </w:r>
      <w:r w:rsidRPr="00916B6D">
        <w:rPr>
          <w:rFonts w:ascii="Consolas" w:hAnsi="Consolas"/>
          <w:color w:val="009193"/>
          <w:sz w:val="20"/>
          <w:szCs w:val="20"/>
        </w:rPr>
        <w:t>&lt;/</w:t>
      </w:r>
      <w:r w:rsidRPr="00916B6D">
        <w:rPr>
          <w:rFonts w:ascii="Consolas" w:hAnsi="Consolas"/>
          <w:sz w:val="20"/>
          <w:szCs w:val="20"/>
        </w:rPr>
        <w:t>role-name</w:t>
      </w:r>
      <w:r w:rsidRPr="00916B6D">
        <w:rPr>
          <w:rFonts w:ascii="Consolas" w:hAnsi="Consolas"/>
          <w:color w:val="009193"/>
          <w:sz w:val="20"/>
          <w:szCs w:val="20"/>
        </w:rPr>
        <w:t>&gt;</w:t>
      </w:r>
    </w:p>
    <w:p w14:paraId="59650D02"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proofErr w:type="spellStart"/>
      <w:r w:rsidRPr="00916B6D">
        <w:rPr>
          <w:rFonts w:ascii="Consolas" w:hAnsi="Consolas"/>
          <w:sz w:val="20"/>
          <w:szCs w:val="20"/>
        </w:rPr>
        <w:t>auth</w:t>
      </w:r>
      <w:proofErr w:type="spellEnd"/>
      <w:r w:rsidRPr="00916B6D">
        <w:rPr>
          <w:rFonts w:ascii="Consolas" w:hAnsi="Consolas"/>
          <w:sz w:val="20"/>
          <w:szCs w:val="20"/>
        </w:rPr>
        <w:t>-constraint</w:t>
      </w:r>
      <w:r w:rsidRPr="00916B6D">
        <w:rPr>
          <w:rFonts w:ascii="Consolas" w:hAnsi="Consolas"/>
          <w:color w:val="009193"/>
          <w:sz w:val="20"/>
          <w:szCs w:val="20"/>
        </w:rPr>
        <w:t>&gt;</w:t>
      </w:r>
    </w:p>
    <w:p w14:paraId="14B0DAB3"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user-data-constraint</w:t>
      </w:r>
      <w:r w:rsidRPr="00916B6D">
        <w:rPr>
          <w:rFonts w:ascii="Consolas" w:hAnsi="Consolas"/>
          <w:color w:val="009193"/>
          <w:sz w:val="20"/>
          <w:szCs w:val="20"/>
        </w:rPr>
        <w:t>&gt;</w:t>
      </w:r>
    </w:p>
    <w:p w14:paraId="5FC2B7C1"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transport-guarantee</w:t>
      </w:r>
      <w:r w:rsidRPr="00916B6D">
        <w:rPr>
          <w:rFonts w:ascii="Consolas" w:hAnsi="Consolas"/>
          <w:color w:val="009193"/>
          <w:sz w:val="20"/>
          <w:szCs w:val="20"/>
        </w:rPr>
        <w:t>&gt;</w:t>
      </w:r>
      <w:r w:rsidRPr="00916B6D">
        <w:rPr>
          <w:rFonts w:ascii="Consolas" w:hAnsi="Consolas"/>
          <w:color w:val="000000"/>
          <w:sz w:val="20"/>
          <w:szCs w:val="20"/>
        </w:rPr>
        <w:t>CONFIDENTIAL</w:t>
      </w:r>
      <w:r w:rsidRPr="00916B6D">
        <w:rPr>
          <w:rFonts w:ascii="Consolas" w:hAnsi="Consolas"/>
          <w:color w:val="009193"/>
          <w:sz w:val="20"/>
          <w:szCs w:val="20"/>
        </w:rPr>
        <w:t>&lt;/</w:t>
      </w:r>
      <w:r w:rsidRPr="00916B6D">
        <w:rPr>
          <w:rFonts w:ascii="Consolas" w:hAnsi="Consolas"/>
          <w:sz w:val="20"/>
          <w:szCs w:val="20"/>
        </w:rPr>
        <w:t>transport-guarantee</w:t>
      </w:r>
      <w:r w:rsidRPr="00916B6D">
        <w:rPr>
          <w:rFonts w:ascii="Consolas" w:hAnsi="Consolas"/>
          <w:color w:val="009193"/>
          <w:sz w:val="20"/>
          <w:szCs w:val="20"/>
        </w:rPr>
        <w:t>&gt;</w:t>
      </w:r>
    </w:p>
    <w:p w14:paraId="4C103FD4"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user-data-constraint</w:t>
      </w:r>
      <w:r w:rsidRPr="00916B6D">
        <w:rPr>
          <w:rFonts w:ascii="Consolas" w:hAnsi="Consolas"/>
          <w:color w:val="009193"/>
          <w:sz w:val="20"/>
          <w:szCs w:val="20"/>
        </w:rPr>
        <w:t>&gt;</w:t>
      </w:r>
    </w:p>
    <w:p w14:paraId="266D8441"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0000"/>
          <w:sz w:val="20"/>
          <w:szCs w:val="20"/>
        </w:rPr>
        <w:tab/>
      </w:r>
      <w:r w:rsidRPr="00916B6D">
        <w:rPr>
          <w:rFonts w:ascii="Consolas" w:hAnsi="Consolas"/>
          <w:color w:val="009193"/>
          <w:sz w:val="20"/>
          <w:szCs w:val="20"/>
        </w:rPr>
        <w:t>&lt;/</w:t>
      </w:r>
      <w:r w:rsidRPr="00916B6D">
        <w:rPr>
          <w:rFonts w:ascii="Consolas" w:hAnsi="Consolas"/>
          <w:sz w:val="20"/>
          <w:szCs w:val="20"/>
        </w:rPr>
        <w:t>security-constraint</w:t>
      </w:r>
      <w:r w:rsidRPr="00916B6D">
        <w:rPr>
          <w:rFonts w:ascii="Consolas" w:hAnsi="Consolas"/>
          <w:color w:val="009193"/>
          <w:sz w:val="20"/>
          <w:szCs w:val="20"/>
        </w:rPr>
        <w:t>&gt;</w:t>
      </w:r>
    </w:p>
    <w:p w14:paraId="52777C17" w14:textId="77777777" w:rsidR="00916B6D" w:rsidRPr="00916B6D" w:rsidRDefault="00916B6D" w:rsidP="00916B6D">
      <w:pPr>
        <w:pStyle w:val="NoSpacing"/>
        <w:ind w:left="792"/>
        <w:rPr>
          <w:rFonts w:ascii="Consolas" w:hAnsi="Consolas"/>
          <w:sz w:val="20"/>
          <w:szCs w:val="20"/>
        </w:rPr>
      </w:pPr>
      <w:r w:rsidRPr="00916B6D">
        <w:rPr>
          <w:rFonts w:ascii="Consolas" w:hAnsi="Consolas"/>
          <w:color w:val="009193"/>
          <w:sz w:val="20"/>
          <w:szCs w:val="20"/>
        </w:rPr>
        <w:t>&lt;/</w:t>
      </w:r>
      <w:r w:rsidRPr="00916B6D">
        <w:rPr>
          <w:rFonts w:ascii="Consolas" w:hAnsi="Consolas"/>
          <w:sz w:val="20"/>
          <w:szCs w:val="20"/>
        </w:rPr>
        <w:t>web-app</w:t>
      </w:r>
      <w:r w:rsidRPr="00916B6D">
        <w:rPr>
          <w:rFonts w:ascii="Consolas" w:hAnsi="Consolas"/>
          <w:color w:val="009193"/>
          <w:sz w:val="20"/>
          <w:szCs w:val="20"/>
        </w:rPr>
        <w:t>&gt;</w:t>
      </w:r>
    </w:p>
    <w:p w14:paraId="24806F95" w14:textId="77777777" w:rsidR="00A41FC0" w:rsidRPr="00916B6D" w:rsidRDefault="00D848E7" w:rsidP="00916B6D">
      <w:pPr>
        <w:pStyle w:val="NoSpacing"/>
        <w:ind w:left="792"/>
        <w:rPr>
          <w:rFonts w:ascii="Consolas" w:hAnsi="Consolas" w:cs="Courier New"/>
          <w:sz w:val="20"/>
          <w:szCs w:val="20"/>
        </w:rPr>
      </w:pPr>
      <w:r w:rsidRPr="00916B6D">
        <w:rPr>
          <w:rFonts w:ascii="Consolas" w:hAnsi="Consolas" w:cs="Courier New"/>
          <w:color w:val="009999"/>
          <w:sz w:val="20"/>
          <w:szCs w:val="20"/>
        </w:rPr>
        <w:lastRenderedPageBreak/>
        <w:t>&gt;</w:t>
      </w:r>
    </w:p>
    <w:p w14:paraId="6E457594" w14:textId="77777777" w:rsidR="00D848E7" w:rsidRDefault="009429B8" w:rsidP="004A4920">
      <w:pPr>
        <w:pStyle w:val="StepList"/>
        <w:keepNext/>
      </w:pPr>
      <w:r w:rsidRPr="009429B8">
        <w:t>Enable security on the server</w:t>
      </w:r>
    </w:p>
    <w:p w14:paraId="79BC8F6C" w14:textId="015DCD66" w:rsidR="004A4920" w:rsidRPr="004A4920" w:rsidRDefault="00D95769" w:rsidP="004A4920">
      <w:pPr>
        <w:pStyle w:val="ListParagraph"/>
        <w:keepNext/>
        <w:numPr>
          <w:ilvl w:val="1"/>
          <w:numId w:val="5"/>
        </w:numPr>
        <w:spacing w:before="0" w:after="0"/>
        <w:rPr>
          <w:rFonts w:cs="Times"/>
        </w:rPr>
      </w:pPr>
      <w:r>
        <w:rPr>
          <w:rFonts w:cs="Times"/>
        </w:rPr>
        <w:t xml:space="preserve">Click </w:t>
      </w:r>
      <w:r w:rsidRPr="009C2195">
        <w:rPr>
          <w:rFonts w:cs="Times"/>
          <w:b/>
        </w:rPr>
        <w:t>Servers</w:t>
      </w:r>
      <w:r>
        <w:rPr>
          <w:rFonts w:cs="Times"/>
        </w:rPr>
        <w:t xml:space="preserve"> tab then expand </w:t>
      </w:r>
      <w:r w:rsidR="00D471E5">
        <w:rPr>
          <w:rFonts w:cs="Times"/>
          <w:b/>
        </w:rPr>
        <w:t>Liberty</w:t>
      </w:r>
      <w:r w:rsidR="00916B6D">
        <w:rPr>
          <w:rFonts w:cs="Times"/>
          <w:b/>
        </w:rPr>
        <w:t xml:space="preserve"> Server</w:t>
      </w:r>
      <w:r>
        <w:rPr>
          <w:rFonts w:cs="Times"/>
        </w:rPr>
        <w:t xml:space="preserve">. </w:t>
      </w:r>
    </w:p>
    <w:p w14:paraId="51D7085C" w14:textId="77777777" w:rsidR="004A4920" w:rsidRDefault="001719E1" w:rsidP="004B5A04">
      <w:pPr>
        <w:pStyle w:val="StepList"/>
        <w:numPr>
          <w:ilvl w:val="0"/>
          <w:numId w:val="0"/>
        </w:numPr>
        <w:ind w:left="2232" w:hanging="792"/>
      </w:pPr>
      <w:r w:rsidRPr="001719E1">
        <w:rPr>
          <w:noProof/>
        </w:rPr>
        <w:drawing>
          <wp:inline distT="0" distB="0" distL="0" distR="0" wp14:anchorId="0B7483C4" wp14:editId="35AF7B7B">
            <wp:extent cx="2748889" cy="694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8889" cy="694944"/>
                    </a:xfrm>
                    <a:prstGeom prst="rect">
                      <a:avLst/>
                    </a:prstGeom>
                  </pic:spPr>
                </pic:pic>
              </a:graphicData>
            </a:graphic>
          </wp:inline>
        </w:drawing>
      </w:r>
    </w:p>
    <w:p w14:paraId="4168A171" w14:textId="77777777" w:rsidR="00D95769" w:rsidRDefault="00D95769" w:rsidP="00DA096C">
      <w:pPr>
        <w:pStyle w:val="StepList"/>
        <w:keepNext/>
        <w:numPr>
          <w:ilvl w:val="1"/>
          <w:numId w:val="5"/>
        </w:numPr>
      </w:pPr>
      <w:r w:rsidRPr="00D95769">
        <w:t xml:space="preserve">Double click </w:t>
      </w:r>
      <w:r w:rsidRPr="00CE0C3D">
        <w:rPr>
          <w:b/>
        </w:rPr>
        <w:t>Server Configuration</w:t>
      </w:r>
      <w:r w:rsidR="009C2195">
        <w:t xml:space="preserve"> to open the </w:t>
      </w:r>
      <w:r w:rsidR="009C2195" w:rsidRPr="009C2195">
        <w:rPr>
          <w:b/>
        </w:rPr>
        <w:t>Server Configuratio</w:t>
      </w:r>
      <w:r w:rsidRPr="009C2195">
        <w:rPr>
          <w:b/>
        </w:rPr>
        <w:t>n</w:t>
      </w:r>
      <w:r w:rsidR="009C2195">
        <w:t xml:space="preserve"> </w:t>
      </w:r>
      <w:r w:rsidRPr="00D95769">
        <w:t>pane.</w:t>
      </w:r>
    </w:p>
    <w:p w14:paraId="660634BB" w14:textId="19EA3447" w:rsidR="00C701A8" w:rsidRDefault="003C6320" w:rsidP="00455F36">
      <w:pPr>
        <w:pStyle w:val="StepList"/>
        <w:numPr>
          <w:ilvl w:val="0"/>
          <w:numId w:val="0"/>
        </w:numPr>
        <w:ind w:left="2232" w:hanging="792"/>
      </w:pPr>
      <w:r>
        <w:rPr>
          <w:noProof/>
        </w:rPr>
        <w:drawing>
          <wp:inline distT="0" distB="0" distL="0" distR="0" wp14:anchorId="48E43BB8" wp14:editId="00E49C1F">
            <wp:extent cx="4095375" cy="212252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5375" cy="2122520"/>
                    </a:xfrm>
                    <a:prstGeom prst="rect">
                      <a:avLst/>
                    </a:prstGeom>
                  </pic:spPr>
                </pic:pic>
              </a:graphicData>
            </a:graphic>
          </wp:inline>
        </w:drawing>
      </w:r>
    </w:p>
    <w:p w14:paraId="1721CB1E" w14:textId="77777777" w:rsidR="00C701A8" w:rsidRDefault="00AC30E1" w:rsidP="00652EDC">
      <w:pPr>
        <w:pStyle w:val="StepList"/>
        <w:keepNext/>
        <w:numPr>
          <w:ilvl w:val="1"/>
          <w:numId w:val="5"/>
        </w:numPr>
      </w:pPr>
      <w:r>
        <w:t xml:space="preserve">Select </w:t>
      </w:r>
      <w:r w:rsidR="00C701A8" w:rsidRPr="00AC30E1">
        <w:rPr>
          <w:b/>
        </w:rPr>
        <w:t>Feature Manager</w:t>
      </w:r>
      <w:r w:rsidR="00C701A8" w:rsidRPr="00C701A8">
        <w:t xml:space="preserve"> </w:t>
      </w:r>
      <w:r>
        <w:t xml:space="preserve">from the </w:t>
      </w:r>
      <w:r w:rsidRPr="00AC30E1">
        <w:rPr>
          <w:b/>
        </w:rPr>
        <w:t>Configuration Structure</w:t>
      </w:r>
      <w:r>
        <w:t xml:space="preserve"> view and </w:t>
      </w:r>
      <w:r w:rsidR="00C701A8" w:rsidRPr="00C701A8">
        <w:t>click</w:t>
      </w:r>
      <w:r>
        <w:t xml:space="preserve"> the</w:t>
      </w:r>
      <w:r w:rsidR="00C701A8" w:rsidRPr="00C701A8">
        <w:t xml:space="preserve"> </w:t>
      </w:r>
      <w:r w:rsidR="00C701A8" w:rsidRPr="00AC30E1">
        <w:rPr>
          <w:b/>
        </w:rPr>
        <w:t>Add</w:t>
      </w:r>
      <w:r>
        <w:t xml:space="preserve"> button in the </w:t>
      </w:r>
      <w:r w:rsidRPr="00AC30E1">
        <w:rPr>
          <w:b/>
        </w:rPr>
        <w:t>Feature Manager</w:t>
      </w:r>
      <w:r>
        <w:t xml:space="preserve"> view.</w:t>
      </w:r>
    </w:p>
    <w:p w14:paraId="067A07EE" w14:textId="541B0A07" w:rsidR="00AC30E1" w:rsidRDefault="006055E3" w:rsidP="00DA096C">
      <w:pPr>
        <w:pStyle w:val="StepList"/>
        <w:numPr>
          <w:ilvl w:val="0"/>
          <w:numId w:val="0"/>
        </w:numPr>
        <w:ind w:left="792" w:hanging="792"/>
        <w:jc w:val="center"/>
      </w:pPr>
      <w:r>
        <w:rPr>
          <w:noProof/>
        </w:rPr>
        <w:drawing>
          <wp:inline distT="0" distB="0" distL="0" distR="0" wp14:anchorId="2C5C810A" wp14:editId="37BEC1C6">
            <wp:extent cx="5369630" cy="1811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9630" cy="1811017"/>
                    </a:xfrm>
                    <a:prstGeom prst="rect">
                      <a:avLst/>
                    </a:prstGeom>
                  </pic:spPr>
                </pic:pic>
              </a:graphicData>
            </a:graphic>
          </wp:inline>
        </w:drawing>
      </w:r>
    </w:p>
    <w:p w14:paraId="128EFA9F" w14:textId="77777777" w:rsidR="00E8625E" w:rsidRDefault="00E8625E" w:rsidP="00A76177">
      <w:pPr>
        <w:pStyle w:val="StepList"/>
        <w:keepNext/>
        <w:numPr>
          <w:ilvl w:val="1"/>
          <w:numId w:val="5"/>
        </w:numPr>
      </w:pPr>
      <w:r w:rsidRPr="00E8625E">
        <w:lastRenderedPageBreak/>
        <w:t xml:space="preserve">Select </w:t>
      </w:r>
      <w:r w:rsidRPr="00E8625E">
        <w:rPr>
          <w:b/>
        </w:rPr>
        <w:t>appSecurity-2.0</w:t>
      </w:r>
      <w:r w:rsidRPr="00E8625E">
        <w:t xml:space="preserve"> </w:t>
      </w:r>
      <w:r>
        <w:t xml:space="preserve">from the list in the Add Feature window </w:t>
      </w:r>
      <w:r w:rsidRPr="00E8625E">
        <w:t>and click OK. Note that that no users can access the application until authorization bindings have been configured</w:t>
      </w:r>
      <w:r w:rsidR="00A76177">
        <w:t>.</w:t>
      </w:r>
    </w:p>
    <w:p w14:paraId="12317257" w14:textId="77777777" w:rsidR="00A76177" w:rsidRDefault="00A76177" w:rsidP="00A76177">
      <w:pPr>
        <w:pStyle w:val="StepList"/>
        <w:numPr>
          <w:ilvl w:val="0"/>
          <w:numId w:val="0"/>
        </w:numPr>
        <w:ind w:left="792" w:hanging="792"/>
        <w:jc w:val="center"/>
      </w:pPr>
      <w:r w:rsidRPr="00A76177">
        <w:rPr>
          <w:noProof/>
        </w:rPr>
        <w:drawing>
          <wp:inline distT="0" distB="0" distL="0" distR="0" wp14:anchorId="76175563" wp14:editId="4B59DD3A">
            <wp:extent cx="3392424" cy="2869507"/>
            <wp:effectExtent l="0" t="0" r="1143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2424" cy="2869507"/>
                    </a:xfrm>
                    <a:prstGeom prst="rect">
                      <a:avLst/>
                    </a:prstGeom>
                  </pic:spPr>
                </pic:pic>
              </a:graphicData>
            </a:graphic>
          </wp:inline>
        </w:drawing>
      </w:r>
    </w:p>
    <w:p w14:paraId="0DFC3F83" w14:textId="77777777" w:rsidR="00C701A8" w:rsidRDefault="00A76177" w:rsidP="007A3EE7">
      <w:pPr>
        <w:pStyle w:val="StepList"/>
        <w:keepNext/>
        <w:numPr>
          <w:ilvl w:val="1"/>
          <w:numId w:val="5"/>
        </w:numPr>
      </w:pPr>
      <w:r w:rsidRPr="00A76177">
        <w:t xml:space="preserve">Click the </w:t>
      </w:r>
      <w:r w:rsidRPr="00A76177">
        <w:rPr>
          <w:b/>
        </w:rPr>
        <w:t>Source</w:t>
      </w:r>
      <w:r w:rsidRPr="00A76177">
        <w:t xml:space="preserve"> tab to view the </w:t>
      </w:r>
      <w:r>
        <w:t>modified</w:t>
      </w:r>
      <w:r w:rsidRPr="00A76177">
        <w:t xml:space="preserve"> </w:t>
      </w:r>
      <w:r w:rsidRPr="00A76177">
        <w:rPr>
          <w:rFonts w:ascii="Courier New" w:hAnsi="Courier New" w:cs="Courier New"/>
        </w:rPr>
        <w:t>server.xml</w:t>
      </w:r>
      <w:r w:rsidRPr="00A76177">
        <w:t>. You may also edit the server configuration directly.</w:t>
      </w:r>
    </w:p>
    <w:p w14:paraId="211D3825" w14:textId="3CF096A7" w:rsidR="007A3EE7" w:rsidRDefault="00935106" w:rsidP="007A3EE7">
      <w:pPr>
        <w:pStyle w:val="StepList"/>
        <w:numPr>
          <w:ilvl w:val="0"/>
          <w:numId w:val="0"/>
        </w:numPr>
        <w:ind w:left="792" w:hanging="792"/>
        <w:jc w:val="center"/>
      </w:pPr>
      <w:r>
        <w:rPr>
          <w:noProof/>
        </w:rPr>
        <w:drawing>
          <wp:inline distT="0" distB="0" distL="0" distR="0" wp14:anchorId="74D055F6" wp14:editId="0B052E80">
            <wp:extent cx="4272897" cy="12285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72897" cy="1228571"/>
                    </a:xfrm>
                    <a:prstGeom prst="rect">
                      <a:avLst/>
                    </a:prstGeom>
                  </pic:spPr>
                </pic:pic>
              </a:graphicData>
            </a:graphic>
          </wp:inline>
        </w:drawing>
      </w:r>
    </w:p>
    <w:p w14:paraId="78FF95B7" w14:textId="77777777" w:rsidR="00C701A8" w:rsidRDefault="007A3EE7" w:rsidP="00072DDF">
      <w:pPr>
        <w:pStyle w:val="StepList"/>
        <w:keepNext/>
      </w:pPr>
      <w:r w:rsidRPr="007A3EE7">
        <w:lastRenderedPageBreak/>
        <w:t>Deploy the application</w:t>
      </w:r>
    </w:p>
    <w:p w14:paraId="001F891E" w14:textId="77777777" w:rsidR="001C376F" w:rsidRDefault="00B84285" w:rsidP="00072DDF">
      <w:pPr>
        <w:pStyle w:val="StepList"/>
        <w:keepNext/>
        <w:numPr>
          <w:ilvl w:val="1"/>
          <w:numId w:val="5"/>
        </w:numPr>
      </w:pPr>
      <w:r w:rsidRPr="00B84285">
        <w:t xml:space="preserve">Right click </w:t>
      </w:r>
      <w:r w:rsidRPr="00B84285">
        <w:rPr>
          <w:b/>
        </w:rPr>
        <w:t>LabWeb</w:t>
      </w:r>
      <w:r>
        <w:t xml:space="preserve"> from the Enterprise Explorer view and s</w:t>
      </w:r>
      <w:r w:rsidRPr="00B84285">
        <w:t xml:space="preserve">elect </w:t>
      </w:r>
      <w:r w:rsidRPr="00B84285">
        <w:rPr>
          <w:b/>
        </w:rPr>
        <w:t>Run As &gt; Run on Server</w:t>
      </w:r>
      <w:r w:rsidRPr="00B84285">
        <w:t>.</w:t>
      </w:r>
    </w:p>
    <w:p w14:paraId="54DBEC49" w14:textId="77777777" w:rsidR="00072DDF" w:rsidRDefault="001719E1" w:rsidP="00072DDF">
      <w:pPr>
        <w:pStyle w:val="StepList"/>
        <w:numPr>
          <w:ilvl w:val="0"/>
          <w:numId w:val="0"/>
        </w:numPr>
        <w:ind w:left="792" w:hanging="792"/>
        <w:jc w:val="center"/>
      </w:pPr>
      <w:r w:rsidRPr="001719E1">
        <w:rPr>
          <w:noProof/>
        </w:rPr>
        <w:drawing>
          <wp:inline distT="0" distB="0" distL="0" distR="0" wp14:anchorId="443A6526" wp14:editId="33138154">
            <wp:extent cx="4782312" cy="3883484"/>
            <wp:effectExtent l="0" t="0" r="0" b="3175"/>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82312" cy="3883484"/>
                    </a:xfrm>
                    <a:prstGeom prst="rect">
                      <a:avLst/>
                    </a:prstGeom>
                  </pic:spPr>
                </pic:pic>
              </a:graphicData>
            </a:graphic>
          </wp:inline>
        </w:drawing>
      </w:r>
    </w:p>
    <w:p w14:paraId="140482B1" w14:textId="77777777" w:rsidR="001C376F" w:rsidRPr="001C376F" w:rsidRDefault="001C376F" w:rsidP="00072DDF">
      <w:pPr>
        <w:pStyle w:val="ListParagraph"/>
        <w:keepNext/>
        <w:numPr>
          <w:ilvl w:val="1"/>
          <w:numId w:val="5"/>
        </w:numPr>
        <w:rPr>
          <w:szCs w:val="22"/>
        </w:rPr>
      </w:pPr>
      <w:r w:rsidRPr="001C376F">
        <w:rPr>
          <w:szCs w:val="22"/>
        </w:rPr>
        <w:t>If prompted, save any resources you have not yet saved.</w:t>
      </w:r>
    </w:p>
    <w:p w14:paraId="0C167DD2" w14:textId="77777777" w:rsidR="001C376F" w:rsidRDefault="00072DDF" w:rsidP="00072DDF">
      <w:pPr>
        <w:pStyle w:val="StepList"/>
        <w:numPr>
          <w:ilvl w:val="0"/>
          <w:numId w:val="0"/>
        </w:numPr>
        <w:ind w:left="792" w:hanging="792"/>
        <w:jc w:val="center"/>
      </w:pPr>
      <w:r w:rsidRPr="00072DDF">
        <w:rPr>
          <w:noProof/>
        </w:rPr>
        <w:drawing>
          <wp:inline distT="0" distB="0" distL="0" distR="0" wp14:anchorId="39534A1C" wp14:editId="3DEA3724">
            <wp:extent cx="2322576" cy="1405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2576" cy="1405015"/>
                    </a:xfrm>
                    <a:prstGeom prst="rect">
                      <a:avLst/>
                    </a:prstGeom>
                  </pic:spPr>
                </pic:pic>
              </a:graphicData>
            </a:graphic>
          </wp:inline>
        </w:drawing>
      </w:r>
    </w:p>
    <w:p w14:paraId="55E599A2" w14:textId="77777777" w:rsidR="00B84285" w:rsidRDefault="00B84285" w:rsidP="00652EDC">
      <w:pPr>
        <w:pStyle w:val="StepList"/>
        <w:keepNext/>
        <w:numPr>
          <w:ilvl w:val="1"/>
          <w:numId w:val="5"/>
        </w:numPr>
      </w:pPr>
      <w:r w:rsidRPr="00B84285">
        <w:lastRenderedPageBreak/>
        <w:t xml:space="preserve">Select </w:t>
      </w:r>
      <w:r w:rsidRPr="00757BBC">
        <w:rPr>
          <w:b/>
        </w:rPr>
        <w:t>WebSphere Applica</w:t>
      </w:r>
      <w:r w:rsidR="007D7D50" w:rsidRPr="00757BBC">
        <w:rPr>
          <w:b/>
        </w:rPr>
        <w:t xml:space="preserve">tion Server Liberty </w:t>
      </w:r>
      <w:r w:rsidR="00757BBC">
        <w:t>on</w:t>
      </w:r>
      <w:r w:rsidR="007D7D50">
        <w:t xml:space="preserve"> the Run On </w:t>
      </w:r>
      <w:r w:rsidR="00757BBC">
        <w:t xml:space="preserve">Server window and click </w:t>
      </w:r>
      <w:r w:rsidR="00757BBC" w:rsidRPr="00757BBC">
        <w:rPr>
          <w:b/>
        </w:rPr>
        <w:t>Finish</w:t>
      </w:r>
      <w:r w:rsidR="00757BBC">
        <w:t>.</w:t>
      </w:r>
    </w:p>
    <w:p w14:paraId="6443CC78" w14:textId="77777777" w:rsidR="00F507C5" w:rsidRPr="00F507C5" w:rsidRDefault="00D471E5" w:rsidP="00F507C5">
      <w:pPr>
        <w:pStyle w:val="StepList"/>
        <w:numPr>
          <w:ilvl w:val="0"/>
          <w:numId w:val="0"/>
        </w:numPr>
        <w:ind w:left="792" w:hanging="792"/>
        <w:jc w:val="center"/>
      </w:pPr>
      <w:r w:rsidRPr="00D471E5">
        <w:rPr>
          <w:noProof/>
        </w:rPr>
        <w:drawing>
          <wp:inline distT="0" distB="0" distL="0" distR="0" wp14:anchorId="0E9C7DF0" wp14:editId="25D1C449">
            <wp:extent cx="3896044" cy="472404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6044" cy="4724045"/>
                    </a:xfrm>
                    <a:prstGeom prst="rect">
                      <a:avLst/>
                    </a:prstGeom>
                  </pic:spPr>
                </pic:pic>
              </a:graphicData>
            </a:graphic>
          </wp:inline>
        </w:drawing>
      </w:r>
    </w:p>
    <w:p w14:paraId="1807F1A9" w14:textId="77777777" w:rsidR="00757BBC" w:rsidRDefault="00F507C5" w:rsidP="00DA096C">
      <w:pPr>
        <w:pStyle w:val="StepList"/>
        <w:keepNext/>
        <w:numPr>
          <w:ilvl w:val="1"/>
          <w:numId w:val="5"/>
        </w:numPr>
      </w:pPr>
      <w:r w:rsidRPr="00F507C5">
        <w:lastRenderedPageBreak/>
        <w:t>The server will be started if it’s not already running. The application will be deployed and run. A web browser will be opened and an error will appear with error code 403. This is because the server hasn’t been set up to use SSL, or with security role bindings.</w:t>
      </w:r>
    </w:p>
    <w:p w14:paraId="03CEA09D" w14:textId="77777777" w:rsidR="00F507C5" w:rsidRDefault="001B2A01" w:rsidP="00F507C5">
      <w:pPr>
        <w:pStyle w:val="StepList"/>
        <w:numPr>
          <w:ilvl w:val="0"/>
          <w:numId w:val="0"/>
        </w:numPr>
        <w:ind w:left="792" w:hanging="792"/>
        <w:jc w:val="center"/>
      </w:pPr>
      <w:r>
        <w:rPr>
          <w:noProof/>
        </w:rPr>
        <w:drawing>
          <wp:inline distT="0" distB="0" distL="0" distR="0" wp14:anchorId="7EDEE622" wp14:editId="1B79DCA8">
            <wp:extent cx="5268848" cy="4797425"/>
            <wp:effectExtent l="0" t="0" r="0" b="3175"/>
            <wp:docPr id="4256" name="Picture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68848" cy="4797425"/>
                    </a:xfrm>
                    <a:prstGeom prst="rect">
                      <a:avLst/>
                    </a:prstGeom>
                    <a:noFill/>
                    <a:ln>
                      <a:noFill/>
                    </a:ln>
                  </pic:spPr>
                </pic:pic>
              </a:graphicData>
            </a:graphic>
          </wp:inline>
        </w:drawing>
      </w:r>
    </w:p>
    <w:p w14:paraId="28F44DB3" w14:textId="77777777" w:rsidR="00F544C1" w:rsidRDefault="00F544C1" w:rsidP="00A66A38">
      <w:pPr>
        <w:pStyle w:val="StepList"/>
        <w:keepNext/>
      </w:pPr>
      <w:r>
        <w:lastRenderedPageBreak/>
        <w:t>Enable SSL.</w:t>
      </w:r>
    </w:p>
    <w:p w14:paraId="3F559B60" w14:textId="77777777" w:rsidR="00F544C1" w:rsidRDefault="00F544C1" w:rsidP="00F544C1">
      <w:pPr>
        <w:pStyle w:val="StepList"/>
        <w:keepNext/>
        <w:numPr>
          <w:ilvl w:val="1"/>
          <w:numId w:val="5"/>
        </w:numPr>
      </w:pPr>
      <w:r w:rsidRPr="00A96ECF">
        <w:t xml:space="preserve">Select </w:t>
      </w:r>
      <w:r w:rsidRPr="00A96ECF">
        <w:rPr>
          <w:b/>
        </w:rPr>
        <w:t>Feature Manager</w:t>
      </w:r>
      <w:r w:rsidRPr="00A96ECF">
        <w:t xml:space="preserve"> from the Configuration Structure view and click the </w:t>
      </w:r>
      <w:r w:rsidRPr="00A96ECF">
        <w:rPr>
          <w:b/>
        </w:rPr>
        <w:t>Add</w:t>
      </w:r>
      <w:r w:rsidRPr="00A96ECF">
        <w:t xml:space="preserve"> button in the Feature Manager view.</w:t>
      </w:r>
    </w:p>
    <w:p w14:paraId="5236996D" w14:textId="77777777" w:rsidR="00F544C1" w:rsidRDefault="00F544C1" w:rsidP="00F544C1">
      <w:pPr>
        <w:pStyle w:val="StepList"/>
        <w:numPr>
          <w:ilvl w:val="0"/>
          <w:numId w:val="0"/>
        </w:numPr>
        <w:ind w:left="792" w:hanging="792"/>
        <w:jc w:val="center"/>
      </w:pPr>
      <w:r w:rsidRPr="00A96ECF">
        <w:rPr>
          <w:noProof/>
        </w:rPr>
        <w:drawing>
          <wp:inline distT="0" distB="0" distL="0" distR="0" wp14:anchorId="684059E1" wp14:editId="3159F728">
            <wp:extent cx="4760940" cy="2130552"/>
            <wp:effectExtent l="0" t="0" r="0" b="3175"/>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0940" cy="2130552"/>
                    </a:xfrm>
                    <a:prstGeom prst="rect">
                      <a:avLst/>
                    </a:prstGeom>
                  </pic:spPr>
                </pic:pic>
              </a:graphicData>
            </a:graphic>
          </wp:inline>
        </w:drawing>
      </w:r>
    </w:p>
    <w:p w14:paraId="13A8C57D" w14:textId="66F426F4" w:rsidR="00F544C1" w:rsidRDefault="00F544C1" w:rsidP="00F544C1">
      <w:pPr>
        <w:pStyle w:val="StepList"/>
        <w:keepNext/>
        <w:numPr>
          <w:ilvl w:val="1"/>
          <w:numId w:val="5"/>
        </w:numPr>
      </w:pPr>
      <w:r>
        <w:t xml:space="preserve">Type </w:t>
      </w:r>
      <w:proofErr w:type="spellStart"/>
      <w:r w:rsidR="006D000D">
        <w:rPr>
          <w:rFonts w:ascii="Courier New" w:hAnsi="Courier New" w:cs="Courier New"/>
        </w:rPr>
        <w:t>tran</w:t>
      </w:r>
      <w:proofErr w:type="spellEnd"/>
      <w:r>
        <w:t xml:space="preserve"> in the </w:t>
      </w:r>
      <w:r w:rsidRPr="00487116">
        <w:rPr>
          <w:b/>
        </w:rPr>
        <w:t>type filter text</w:t>
      </w:r>
      <w:r>
        <w:t xml:space="preserve"> field in the Add Feature window to refine the feature list, then s</w:t>
      </w:r>
      <w:r w:rsidRPr="00487116">
        <w:t xml:space="preserve">elect </w:t>
      </w:r>
      <w:r w:rsidR="00252ACA">
        <w:rPr>
          <w:b/>
        </w:rPr>
        <w:t>transportSecurity</w:t>
      </w:r>
      <w:r w:rsidRPr="00487116">
        <w:rPr>
          <w:b/>
        </w:rPr>
        <w:t>-1.0</w:t>
      </w:r>
      <w:r w:rsidRPr="00487116">
        <w:t xml:space="preserve"> and click </w:t>
      </w:r>
      <w:r w:rsidRPr="00487116">
        <w:rPr>
          <w:b/>
        </w:rPr>
        <w:t>OK</w:t>
      </w:r>
      <w:r>
        <w:t>.</w:t>
      </w:r>
      <w:r w:rsidR="00252ACA">
        <w:t xml:space="preserve">  This will enable ssl-1.0 by default.</w:t>
      </w:r>
    </w:p>
    <w:p w14:paraId="4CAD0C8C" w14:textId="77777777" w:rsidR="00F544C1" w:rsidRDefault="00F544C1" w:rsidP="00F544C1">
      <w:pPr>
        <w:pStyle w:val="StepList"/>
        <w:numPr>
          <w:ilvl w:val="0"/>
          <w:numId w:val="0"/>
        </w:numPr>
        <w:ind w:left="792" w:hanging="792"/>
        <w:jc w:val="center"/>
      </w:pPr>
      <w:r w:rsidRPr="00487116">
        <w:rPr>
          <w:noProof/>
        </w:rPr>
        <w:drawing>
          <wp:inline distT="0" distB="0" distL="0" distR="0" wp14:anchorId="2D8B6B5A" wp14:editId="2506785E">
            <wp:extent cx="3371850" cy="2861846"/>
            <wp:effectExtent l="0" t="0" r="6350" b="889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2871" cy="2871200"/>
                    </a:xfrm>
                    <a:prstGeom prst="rect">
                      <a:avLst/>
                    </a:prstGeom>
                  </pic:spPr>
                </pic:pic>
              </a:graphicData>
            </a:graphic>
          </wp:inline>
        </w:drawing>
      </w:r>
    </w:p>
    <w:p w14:paraId="25C74348" w14:textId="77777777" w:rsidR="00F544C1" w:rsidRDefault="00F544C1" w:rsidP="00F544C1">
      <w:pPr>
        <w:pStyle w:val="StepList"/>
        <w:keepNext/>
        <w:numPr>
          <w:ilvl w:val="1"/>
          <w:numId w:val="5"/>
        </w:numPr>
      </w:pPr>
      <w:r>
        <w:lastRenderedPageBreak/>
        <w:t>Select</w:t>
      </w:r>
      <w:r w:rsidRPr="00487116">
        <w:t xml:space="preserve"> </w:t>
      </w:r>
      <w:r w:rsidRPr="00487116">
        <w:rPr>
          <w:b/>
        </w:rPr>
        <w:t>Server Configuration</w:t>
      </w:r>
      <w:r w:rsidRPr="00487116">
        <w:t xml:space="preserve"> </w:t>
      </w:r>
      <w:r>
        <w:t xml:space="preserve">from the Configuration Structure view </w:t>
      </w:r>
      <w:r w:rsidRPr="00487116">
        <w:t xml:space="preserve">and click </w:t>
      </w:r>
      <w:r w:rsidRPr="00487116">
        <w:rPr>
          <w:b/>
        </w:rPr>
        <w:t>Add</w:t>
      </w:r>
      <w:r>
        <w:t>.</w:t>
      </w:r>
    </w:p>
    <w:p w14:paraId="686CF4A0" w14:textId="77777777" w:rsidR="00F544C1" w:rsidRDefault="00F544C1" w:rsidP="00F544C1">
      <w:pPr>
        <w:pStyle w:val="StepList"/>
        <w:numPr>
          <w:ilvl w:val="0"/>
          <w:numId w:val="0"/>
        </w:numPr>
        <w:ind w:left="792" w:hanging="792"/>
        <w:jc w:val="center"/>
      </w:pPr>
      <w:r w:rsidRPr="00487116">
        <w:rPr>
          <w:noProof/>
        </w:rPr>
        <w:drawing>
          <wp:inline distT="0" distB="0" distL="0" distR="0" wp14:anchorId="6279741A" wp14:editId="6867FF15">
            <wp:extent cx="5285232" cy="2121408"/>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5232" cy="2121408"/>
                    </a:xfrm>
                    <a:prstGeom prst="rect">
                      <a:avLst/>
                    </a:prstGeom>
                  </pic:spPr>
                </pic:pic>
              </a:graphicData>
            </a:graphic>
          </wp:inline>
        </w:drawing>
      </w:r>
    </w:p>
    <w:p w14:paraId="36F1854D" w14:textId="77777777" w:rsidR="00F544C1" w:rsidRDefault="00F544C1" w:rsidP="00F544C1">
      <w:pPr>
        <w:pStyle w:val="StepList"/>
        <w:keepNext/>
        <w:numPr>
          <w:ilvl w:val="1"/>
          <w:numId w:val="5"/>
        </w:numPr>
      </w:pPr>
      <w:r>
        <w:t xml:space="preserve">Type </w:t>
      </w:r>
      <w:r>
        <w:rPr>
          <w:rFonts w:ascii="Courier New" w:hAnsi="Courier New" w:cs="Courier New"/>
        </w:rPr>
        <w:t>key</w:t>
      </w:r>
      <w:r>
        <w:t xml:space="preserve"> in the </w:t>
      </w:r>
      <w:r w:rsidRPr="00487116">
        <w:rPr>
          <w:b/>
        </w:rPr>
        <w:t>type filter text</w:t>
      </w:r>
      <w:r>
        <w:t xml:space="preserve"> field in the Add Element window to refine the configuration element list, then s</w:t>
      </w:r>
      <w:r w:rsidRPr="00487116">
        <w:t xml:space="preserve">elect </w:t>
      </w:r>
      <w:proofErr w:type="spellStart"/>
      <w:r>
        <w:rPr>
          <w:b/>
        </w:rPr>
        <w:t>Keystore</w:t>
      </w:r>
      <w:proofErr w:type="spellEnd"/>
      <w:r w:rsidRPr="00487116">
        <w:t xml:space="preserve"> and click </w:t>
      </w:r>
      <w:r w:rsidRPr="00487116">
        <w:rPr>
          <w:b/>
        </w:rPr>
        <w:t>OK</w:t>
      </w:r>
      <w:r>
        <w:t>.</w:t>
      </w:r>
    </w:p>
    <w:p w14:paraId="6A93B961" w14:textId="77777777" w:rsidR="00F544C1" w:rsidRDefault="00F544C1" w:rsidP="00F544C1">
      <w:pPr>
        <w:pStyle w:val="StepList"/>
        <w:numPr>
          <w:ilvl w:val="0"/>
          <w:numId w:val="0"/>
        </w:numPr>
        <w:ind w:left="792" w:hanging="792"/>
        <w:jc w:val="center"/>
      </w:pPr>
      <w:r w:rsidRPr="005C4AC1">
        <w:rPr>
          <w:noProof/>
        </w:rPr>
        <w:drawing>
          <wp:inline distT="0" distB="0" distL="0" distR="0" wp14:anchorId="78B1A935" wp14:editId="63237DB7">
            <wp:extent cx="2476798" cy="2761488"/>
            <wp:effectExtent l="0" t="0" r="0" b="762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6798" cy="2761488"/>
                    </a:xfrm>
                    <a:prstGeom prst="rect">
                      <a:avLst/>
                    </a:prstGeom>
                  </pic:spPr>
                </pic:pic>
              </a:graphicData>
            </a:graphic>
          </wp:inline>
        </w:drawing>
      </w:r>
    </w:p>
    <w:p w14:paraId="403BB959" w14:textId="77777777" w:rsidR="00F544C1" w:rsidRDefault="00F544C1" w:rsidP="00F544C1">
      <w:pPr>
        <w:pStyle w:val="StepList"/>
        <w:keepNext/>
        <w:numPr>
          <w:ilvl w:val="1"/>
          <w:numId w:val="5"/>
        </w:numPr>
      </w:pPr>
      <w:r>
        <w:lastRenderedPageBreak/>
        <w:t xml:space="preserve">With </w:t>
      </w:r>
      <w:proofErr w:type="spellStart"/>
      <w:r>
        <w:rPr>
          <w:b/>
        </w:rPr>
        <w:t>Keystore</w:t>
      </w:r>
      <w:proofErr w:type="spellEnd"/>
      <w:r>
        <w:t xml:space="preserve"> in the Configuration Structure view selected, click the </w:t>
      </w:r>
      <w:r w:rsidRPr="00A96ECF">
        <w:rPr>
          <w:b/>
        </w:rPr>
        <w:t>S</w:t>
      </w:r>
      <w:r>
        <w:rPr>
          <w:b/>
        </w:rPr>
        <w:t>et</w:t>
      </w:r>
      <w:r>
        <w:t xml:space="preserve"> button next to the </w:t>
      </w:r>
      <w:r w:rsidRPr="005C4AC1">
        <w:rPr>
          <w:b/>
        </w:rPr>
        <w:t>Password</w:t>
      </w:r>
      <w:r>
        <w:t xml:space="preserve"> field in the </w:t>
      </w:r>
      <w:proofErr w:type="spellStart"/>
      <w:r>
        <w:t>Keystore</w:t>
      </w:r>
      <w:proofErr w:type="spellEnd"/>
      <w:r>
        <w:t xml:space="preserve"> view to set an encoded password for the </w:t>
      </w:r>
      <w:proofErr w:type="spellStart"/>
      <w:r>
        <w:t>keystore</w:t>
      </w:r>
      <w:proofErr w:type="spellEnd"/>
      <w:r>
        <w:t>.</w:t>
      </w:r>
    </w:p>
    <w:p w14:paraId="4E424F84" w14:textId="77777777" w:rsidR="00F544C1" w:rsidRDefault="00F544C1" w:rsidP="00F544C1">
      <w:pPr>
        <w:pStyle w:val="StepList"/>
        <w:numPr>
          <w:ilvl w:val="0"/>
          <w:numId w:val="0"/>
        </w:numPr>
        <w:ind w:left="792" w:hanging="792"/>
        <w:jc w:val="center"/>
      </w:pPr>
      <w:r w:rsidRPr="005C4AC1">
        <w:rPr>
          <w:noProof/>
        </w:rPr>
        <w:drawing>
          <wp:inline distT="0" distB="0" distL="0" distR="0" wp14:anchorId="1288EF41" wp14:editId="7E09385F">
            <wp:extent cx="5079532" cy="1973610"/>
            <wp:effectExtent l="0" t="0" r="635"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9532" cy="1973610"/>
                    </a:xfrm>
                    <a:prstGeom prst="rect">
                      <a:avLst/>
                    </a:prstGeom>
                  </pic:spPr>
                </pic:pic>
              </a:graphicData>
            </a:graphic>
          </wp:inline>
        </w:drawing>
      </w:r>
    </w:p>
    <w:p w14:paraId="60F16008" w14:textId="77777777" w:rsidR="00F544C1" w:rsidRDefault="00F544C1" w:rsidP="00F544C1">
      <w:pPr>
        <w:pStyle w:val="StepList"/>
        <w:keepNext/>
        <w:numPr>
          <w:ilvl w:val="1"/>
          <w:numId w:val="5"/>
        </w:numPr>
      </w:pPr>
      <w:r w:rsidRPr="002B68D3">
        <w:t xml:space="preserve">Enter </w:t>
      </w:r>
      <w:proofErr w:type="spellStart"/>
      <w:r w:rsidRPr="002B68D3">
        <w:rPr>
          <w:rFonts w:ascii="Courier New" w:hAnsi="Courier New" w:cs="Courier New"/>
        </w:rPr>
        <w:t>mysecret</w:t>
      </w:r>
      <w:proofErr w:type="spellEnd"/>
      <w:r>
        <w:t xml:space="preserve"> for the </w:t>
      </w:r>
      <w:r w:rsidRPr="002B68D3">
        <w:rPr>
          <w:b/>
        </w:rPr>
        <w:t>Password</w:t>
      </w:r>
      <w:r>
        <w:t xml:space="preserve"> in the Set Password window</w:t>
      </w:r>
      <w:r w:rsidRPr="002B68D3">
        <w:t xml:space="preserve">, then click </w:t>
      </w:r>
      <w:r w:rsidRPr="002B68D3">
        <w:rPr>
          <w:b/>
        </w:rPr>
        <w:t>OK</w:t>
      </w:r>
      <w:r>
        <w:t>.</w:t>
      </w:r>
    </w:p>
    <w:p w14:paraId="26FDEE05" w14:textId="77777777" w:rsidR="00F544C1" w:rsidRDefault="00F544C1" w:rsidP="00F544C1">
      <w:pPr>
        <w:pStyle w:val="StepList"/>
        <w:numPr>
          <w:ilvl w:val="0"/>
          <w:numId w:val="0"/>
        </w:numPr>
        <w:ind w:left="792" w:hanging="792"/>
        <w:jc w:val="center"/>
      </w:pPr>
      <w:r w:rsidRPr="002B68D3">
        <w:rPr>
          <w:noProof/>
        </w:rPr>
        <w:drawing>
          <wp:inline distT="0" distB="0" distL="0" distR="0" wp14:anchorId="4143F1E0" wp14:editId="45EC00EF">
            <wp:extent cx="3410712" cy="1567083"/>
            <wp:effectExtent l="0" t="0" r="0" b="8255"/>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0712" cy="1567083"/>
                    </a:xfrm>
                    <a:prstGeom prst="rect">
                      <a:avLst/>
                    </a:prstGeom>
                  </pic:spPr>
                </pic:pic>
              </a:graphicData>
            </a:graphic>
          </wp:inline>
        </w:drawing>
      </w:r>
    </w:p>
    <w:p w14:paraId="76A10ADB" w14:textId="77777777" w:rsidR="00F544C1" w:rsidRDefault="00F544C1" w:rsidP="00F544C1">
      <w:pPr>
        <w:pStyle w:val="StepList"/>
        <w:keepNext/>
        <w:numPr>
          <w:ilvl w:val="1"/>
          <w:numId w:val="5"/>
        </w:numPr>
      </w:pPr>
      <w:r w:rsidRPr="002B68D3">
        <w:t>The XOR encoded password is entered</w:t>
      </w:r>
      <w:r>
        <w:t xml:space="preserve"> into the </w:t>
      </w:r>
      <w:r w:rsidRPr="002B68D3">
        <w:rPr>
          <w:b/>
        </w:rPr>
        <w:t>Password</w:t>
      </w:r>
      <w:r>
        <w:t xml:space="preserve"> field in the </w:t>
      </w:r>
      <w:proofErr w:type="spellStart"/>
      <w:r>
        <w:t>Keystore</w:t>
      </w:r>
      <w:proofErr w:type="spellEnd"/>
      <w:r>
        <w:t xml:space="preserve"> view</w:t>
      </w:r>
      <w:r w:rsidRPr="002B68D3">
        <w:t>. Save the server configuration.</w:t>
      </w:r>
    </w:p>
    <w:p w14:paraId="1B2A79FC" w14:textId="77777777" w:rsidR="00F544C1" w:rsidRDefault="00F544C1" w:rsidP="00F544C1">
      <w:pPr>
        <w:pStyle w:val="StepList"/>
        <w:numPr>
          <w:ilvl w:val="0"/>
          <w:numId w:val="0"/>
        </w:numPr>
        <w:ind w:left="792" w:hanging="792"/>
        <w:jc w:val="center"/>
      </w:pPr>
      <w:r w:rsidRPr="002B68D3">
        <w:rPr>
          <w:noProof/>
        </w:rPr>
        <w:drawing>
          <wp:inline distT="0" distB="0" distL="0" distR="0" wp14:anchorId="16D0F3DE" wp14:editId="1DB0B987">
            <wp:extent cx="5294376" cy="2024808"/>
            <wp:effectExtent l="0" t="0" r="0" b="762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4376" cy="2024808"/>
                    </a:xfrm>
                    <a:prstGeom prst="rect">
                      <a:avLst/>
                    </a:prstGeom>
                  </pic:spPr>
                </pic:pic>
              </a:graphicData>
            </a:graphic>
          </wp:inline>
        </w:drawing>
      </w:r>
    </w:p>
    <w:p w14:paraId="479666ED" w14:textId="77777777" w:rsidR="00F544C1" w:rsidRDefault="00F544C1" w:rsidP="00F544C1">
      <w:pPr>
        <w:pStyle w:val="StepList"/>
        <w:keepNext/>
      </w:pPr>
      <w:r w:rsidRPr="0024576E">
        <w:lastRenderedPageBreak/>
        <w:t>Create a basic user registry for testing the application</w:t>
      </w:r>
      <w:r>
        <w:t>.</w:t>
      </w:r>
    </w:p>
    <w:p w14:paraId="6FF77CA5" w14:textId="77777777" w:rsidR="00F544C1" w:rsidRDefault="00F544C1" w:rsidP="00F544C1">
      <w:pPr>
        <w:pStyle w:val="StepList"/>
        <w:keepNext/>
        <w:numPr>
          <w:ilvl w:val="1"/>
          <w:numId w:val="5"/>
        </w:numPr>
      </w:pPr>
      <w:r>
        <w:t>Select</w:t>
      </w:r>
      <w:r w:rsidRPr="00B44503">
        <w:t xml:space="preserve"> </w:t>
      </w:r>
      <w:r w:rsidRPr="00B44503">
        <w:rPr>
          <w:b/>
        </w:rPr>
        <w:t>Server Configuration</w:t>
      </w:r>
      <w:r w:rsidRPr="00B44503">
        <w:t xml:space="preserve"> </w:t>
      </w:r>
      <w:r>
        <w:t xml:space="preserve">in the Configuration Structure view </w:t>
      </w:r>
      <w:r w:rsidRPr="00B44503">
        <w:t xml:space="preserve">and click </w:t>
      </w:r>
      <w:r w:rsidRPr="00B44503">
        <w:rPr>
          <w:b/>
        </w:rPr>
        <w:t>Add</w:t>
      </w:r>
      <w:r>
        <w:t>.</w:t>
      </w:r>
    </w:p>
    <w:p w14:paraId="0475AB06" w14:textId="77777777" w:rsidR="00F544C1" w:rsidRDefault="00F544C1" w:rsidP="00F544C1">
      <w:pPr>
        <w:pStyle w:val="StepList"/>
        <w:numPr>
          <w:ilvl w:val="0"/>
          <w:numId w:val="0"/>
        </w:numPr>
        <w:ind w:left="792" w:hanging="792"/>
        <w:jc w:val="center"/>
      </w:pPr>
      <w:r w:rsidRPr="00B44503">
        <w:rPr>
          <w:noProof/>
        </w:rPr>
        <w:drawing>
          <wp:inline distT="0" distB="0" distL="0" distR="0" wp14:anchorId="4B37FBB2" wp14:editId="463B6270">
            <wp:extent cx="3510103" cy="2221992"/>
            <wp:effectExtent l="0" t="0" r="0" b="0"/>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0103" cy="2221992"/>
                    </a:xfrm>
                    <a:prstGeom prst="rect">
                      <a:avLst/>
                    </a:prstGeom>
                  </pic:spPr>
                </pic:pic>
              </a:graphicData>
            </a:graphic>
          </wp:inline>
        </w:drawing>
      </w:r>
    </w:p>
    <w:p w14:paraId="312EBA01" w14:textId="77777777" w:rsidR="00F544C1" w:rsidRDefault="00F544C1" w:rsidP="00F544C1">
      <w:pPr>
        <w:pStyle w:val="StepList"/>
        <w:keepNext/>
        <w:numPr>
          <w:ilvl w:val="1"/>
          <w:numId w:val="5"/>
        </w:numPr>
      </w:pPr>
      <w:r w:rsidRPr="00B44503">
        <w:t xml:space="preserve">Type </w:t>
      </w:r>
      <w:r w:rsidRPr="00B44503">
        <w:rPr>
          <w:rFonts w:ascii="Courier New" w:hAnsi="Courier New" w:cs="Courier New"/>
        </w:rPr>
        <w:t>basic</w:t>
      </w:r>
      <w:r w:rsidRPr="00B44503">
        <w:t xml:space="preserve"> in the </w:t>
      </w:r>
      <w:r w:rsidRPr="00B44503">
        <w:rPr>
          <w:b/>
        </w:rPr>
        <w:t>type filter text</w:t>
      </w:r>
      <w:r w:rsidRPr="00B44503">
        <w:t xml:space="preserve"> field </w:t>
      </w:r>
      <w:r>
        <w:t>of</w:t>
      </w:r>
      <w:r w:rsidRPr="00B44503">
        <w:t xml:space="preserve"> the Add Element window to refine the configuration element list, then select </w:t>
      </w:r>
      <w:r w:rsidRPr="00B44503">
        <w:rPr>
          <w:b/>
        </w:rPr>
        <w:t>Basic User Registry</w:t>
      </w:r>
      <w:r w:rsidRPr="00B44503">
        <w:t xml:space="preserve"> and click </w:t>
      </w:r>
      <w:r w:rsidRPr="00B44503">
        <w:rPr>
          <w:b/>
        </w:rPr>
        <w:t>OK</w:t>
      </w:r>
      <w:r w:rsidRPr="00B44503">
        <w:t>.</w:t>
      </w:r>
    </w:p>
    <w:p w14:paraId="68A29460" w14:textId="77777777" w:rsidR="00F544C1" w:rsidRDefault="00F544C1" w:rsidP="00F544C1">
      <w:pPr>
        <w:pStyle w:val="StepList"/>
        <w:numPr>
          <w:ilvl w:val="0"/>
          <w:numId w:val="0"/>
        </w:numPr>
        <w:ind w:left="792" w:hanging="792"/>
        <w:jc w:val="center"/>
      </w:pPr>
      <w:r w:rsidRPr="00B44503">
        <w:rPr>
          <w:noProof/>
        </w:rPr>
        <w:drawing>
          <wp:inline distT="0" distB="0" distL="0" distR="0" wp14:anchorId="0204209D" wp14:editId="137F75AA">
            <wp:extent cx="3401568" cy="2583633"/>
            <wp:effectExtent l="0" t="0" r="2540" b="7620"/>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1568" cy="2583633"/>
                    </a:xfrm>
                    <a:prstGeom prst="rect">
                      <a:avLst/>
                    </a:prstGeom>
                  </pic:spPr>
                </pic:pic>
              </a:graphicData>
            </a:graphic>
          </wp:inline>
        </w:drawing>
      </w:r>
    </w:p>
    <w:p w14:paraId="402302D0" w14:textId="77777777" w:rsidR="00F544C1" w:rsidRDefault="00F544C1" w:rsidP="00F544C1">
      <w:pPr>
        <w:pStyle w:val="StepList"/>
        <w:keepNext/>
        <w:numPr>
          <w:ilvl w:val="1"/>
          <w:numId w:val="5"/>
        </w:numPr>
      </w:pPr>
      <w:r>
        <w:lastRenderedPageBreak/>
        <w:t>Select</w:t>
      </w:r>
      <w:r w:rsidRPr="00251D20">
        <w:t xml:space="preserve"> </w:t>
      </w:r>
      <w:r w:rsidRPr="00251D20">
        <w:rPr>
          <w:b/>
        </w:rPr>
        <w:t>Basic User Registry</w:t>
      </w:r>
      <w:r w:rsidRPr="00251D20">
        <w:t xml:space="preserve"> </w:t>
      </w:r>
      <w:r>
        <w:t xml:space="preserve">from the Configuration Structure view </w:t>
      </w:r>
      <w:r w:rsidRPr="00251D20">
        <w:t xml:space="preserve">and click </w:t>
      </w:r>
      <w:r w:rsidRPr="00251D20">
        <w:rPr>
          <w:b/>
        </w:rPr>
        <w:t>Add</w:t>
      </w:r>
      <w:r>
        <w:t>.</w:t>
      </w:r>
    </w:p>
    <w:p w14:paraId="1A2FBA89" w14:textId="77777777" w:rsidR="00F544C1" w:rsidRDefault="00F544C1" w:rsidP="00F544C1">
      <w:pPr>
        <w:pStyle w:val="StepList"/>
        <w:numPr>
          <w:ilvl w:val="0"/>
          <w:numId w:val="0"/>
        </w:numPr>
        <w:ind w:left="792" w:hanging="792"/>
        <w:jc w:val="center"/>
      </w:pPr>
      <w:r w:rsidRPr="00251D20">
        <w:rPr>
          <w:noProof/>
        </w:rPr>
        <w:drawing>
          <wp:inline distT="0" distB="0" distL="0" distR="0" wp14:anchorId="56C5DC27" wp14:editId="64AAF9BC">
            <wp:extent cx="2767053" cy="2048256"/>
            <wp:effectExtent l="0" t="0" r="1905" b="9525"/>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7053" cy="2048256"/>
                    </a:xfrm>
                    <a:prstGeom prst="rect">
                      <a:avLst/>
                    </a:prstGeom>
                  </pic:spPr>
                </pic:pic>
              </a:graphicData>
            </a:graphic>
          </wp:inline>
        </w:drawing>
      </w:r>
    </w:p>
    <w:p w14:paraId="3413CC7F" w14:textId="77777777" w:rsidR="00F544C1" w:rsidRDefault="00F544C1" w:rsidP="00F544C1">
      <w:pPr>
        <w:pStyle w:val="StepList"/>
        <w:keepNext/>
        <w:numPr>
          <w:ilvl w:val="1"/>
          <w:numId w:val="5"/>
        </w:numPr>
      </w:pPr>
      <w:r>
        <w:t>Select</w:t>
      </w:r>
      <w:r w:rsidRPr="00251D20">
        <w:t xml:space="preserve"> </w:t>
      </w:r>
      <w:r w:rsidRPr="00251D20">
        <w:rPr>
          <w:b/>
        </w:rPr>
        <w:t>User</w:t>
      </w:r>
      <w:r w:rsidRPr="00251D20">
        <w:t xml:space="preserve"> </w:t>
      </w:r>
      <w:r>
        <w:t xml:space="preserve">in the Add Element view </w:t>
      </w:r>
      <w:r w:rsidRPr="00251D20">
        <w:t xml:space="preserve">then </w:t>
      </w:r>
      <w:r>
        <w:t xml:space="preserve">click </w:t>
      </w:r>
      <w:r w:rsidRPr="00251D20">
        <w:rPr>
          <w:b/>
        </w:rPr>
        <w:t>OK</w:t>
      </w:r>
      <w:r w:rsidRPr="00251D20">
        <w:t>.</w:t>
      </w:r>
    </w:p>
    <w:p w14:paraId="7698FCD9" w14:textId="77777777" w:rsidR="00F544C1" w:rsidRDefault="00F544C1" w:rsidP="00F544C1">
      <w:pPr>
        <w:pStyle w:val="StepList"/>
        <w:numPr>
          <w:ilvl w:val="0"/>
          <w:numId w:val="0"/>
        </w:numPr>
        <w:ind w:left="792" w:hanging="792"/>
        <w:jc w:val="center"/>
      </w:pPr>
      <w:r w:rsidRPr="00251D20">
        <w:rPr>
          <w:noProof/>
        </w:rPr>
        <w:drawing>
          <wp:inline distT="0" distB="0" distL="0" distR="0" wp14:anchorId="137EDC92" wp14:editId="6FF39812">
            <wp:extent cx="3401568" cy="2187188"/>
            <wp:effectExtent l="0" t="0" r="2540" b="0"/>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01568" cy="2187188"/>
                    </a:xfrm>
                    <a:prstGeom prst="rect">
                      <a:avLst/>
                    </a:prstGeom>
                  </pic:spPr>
                </pic:pic>
              </a:graphicData>
            </a:graphic>
          </wp:inline>
        </w:drawing>
      </w:r>
    </w:p>
    <w:p w14:paraId="6629136E" w14:textId="77777777" w:rsidR="00F544C1" w:rsidRDefault="00F544C1" w:rsidP="00F544C1">
      <w:pPr>
        <w:pStyle w:val="StepList"/>
        <w:keepNext/>
        <w:numPr>
          <w:ilvl w:val="1"/>
          <w:numId w:val="5"/>
        </w:numPr>
      </w:pPr>
      <w:r>
        <w:t xml:space="preserve">With </w:t>
      </w:r>
      <w:r w:rsidRPr="00E1696B">
        <w:rPr>
          <w:b/>
        </w:rPr>
        <w:t>User</w:t>
      </w:r>
      <w:r>
        <w:t xml:space="preserve"> selected in the Configuration Structure view, enter </w:t>
      </w:r>
      <w:proofErr w:type="spellStart"/>
      <w:r w:rsidRPr="00E1696B">
        <w:rPr>
          <w:rFonts w:ascii="Courier New" w:hAnsi="Courier New" w:cs="Courier New"/>
        </w:rPr>
        <w:t>userX</w:t>
      </w:r>
      <w:proofErr w:type="spellEnd"/>
      <w:r>
        <w:t xml:space="preserve"> for</w:t>
      </w:r>
      <w:r w:rsidRPr="00251D20">
        <w:t xml:space="preserve"> </w:t>
      </w:r>
      <w:r w:rsidRPr="00E1696B">
        <w:rPr>
          <w:b/>
        </w:rPr>
        <w:t>User name</w:t>
      </w:r>
      <w:r w:rsidRPr="00251D20">
        <w:t xml:space="preserve"> </w:t>
      </w:r>
      <w:r>
        <w:t>in the User view.  Then c</w:t>
      </w:r>
      <w:r w:rsidRPr="00251D20">
        <w:t xml:space="preserve">lick </w:t>
      </w:r>
      <w:r>
        <w:t xml:space="preserve">the </w:t>
      </w:r>
      <w:r w:rsidRPr="00251D20">
        <w:t xml:space="preserve">Set </w:t>
      </w:r>
      <w:r>
        <w:t xml:space="preserve">button after the </w:t>
      </w:r>
      <w:r w:rsidRPr="00E1696B">
        <w:rPr>
          <w:b/>
        </w:rPr>
        <w:t>Password</w:t>
      </w:r>
      <w:r>
        <w:t xml:space="preserve"> field in the User view</w:t>
      </w:r>
      <w:r w:rsidRPr="00251D20">
        <w:t>.</w:t>
      </w:r>
    </w:p>
    <w:p w14:paraId="50DB53E1" w14:textId="77777777" w:rsidR="00F544C1" w:rsidRDefault="00F544C1" w:rsidP="00F544C1">
      <w:pPr>
        <w:pStyle w:val="StepList"/>
        <w:numPr>
          <w:ilvl w:val="0"/>
          <w:numId w:val="0"/>
        </w:numPr>
        <w:ind w:left="792" w:hanging="792"/>
        <w:jc w:val="center"/>
      </w:pPr>
      <w:r w:rsidRPr="00E1696B">
        <w:rPr>
          <w:noProof/>
        </w:rPr>
        <w:drawing>
          <wp:inline distT="0" distB="0" distL="0" distR="0" wp14:anchorId="33251FD5" wp14:editId="67C3A3CA">
            <wp:extent cx="5303520" cy="1603134"/>
            <wp:effectExtent l="0" t="0" r="5080" b="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3520" cy="1603134"/>
                    </a:xfrm>
                    <a:prstGeom prst="rect">
                      <a:avLst/>
                    </a:prstGeom>
                  </pic:spPr>
                </pic:pic>
              </a:graphicData>
            </a:graphic>
          </wp:inline>
        </w:drawing>
      </w:r>
    </w:p>
    <w:p w14:paraId="092DAE51" w14:textId="77777777" w:rsidR="00F544C1" w:rsidRPr="00E1696B" w:rsidRDefault="00F544C1" w:rsidP="00F544C1">
      <w:pPr>
        <w:pStyle w:val="StepList"/>
        <w:keepNext/>
        <w:numPr>
          <w:ilvl w:val="1"/>
          <w:numId w:val="5"/>
        </w:numPr>
      </w:pPr>
      <w:r>
        <w:rPr>
          <w:rFonts w:cs="Times"/>
          <w:lang w:val="nb-NO"/>
        </w:rPr>
        <w:lastRenderedPageBreak/>
        <w:t>E</w:t>
      </w:r>
      <w:r w:rsidRPr="00251D20">
        <w:rPr>
          <w:rFonts w:cs="Times"/>
          <w:lang w:val="nb-NO"/>
        </w:rPr>
        <w:t>nter</w:t>
      </w:r>
      <w:r w:rsidRPr="00E1696B">
        <w:rPr>
          <w:rFonts w:cs="Times"/>
          <w:lang w:val="nb-NO"/>
        </w:rPr>
        <w:t xml:space="preserve"> </w:t>
      </w:r>
      <w:r w:rsidRPr="00E1696B">
        <w:rPr>
          <w:rFonts w:ascii="Courier New" w:hAnsi="Courier New" w:cs="Courier New"/>
          <w:lang w:val="nb-NO"/>
        </w:rPr>
        <w:t>passwordX</w:t>
      </w:r>
      <w:r>
        <w:rPr>
          <w:rFonts w:cs="Times"/>
          <w:lang w:val="nb-NO"/>
        </w:rPr>
        <w:t xml:space="preserve"> for the </w:t>
      </w:r>
      <w:r w:rsidRPr="00E1696B">
        <w:rPr>
          <w:rFonts w:cs="Times"/>
          <w:b/>
          <w:lang w:val="nb-NO"/>
        </w:rPr>
        <w:t>Password</w:t>
      </w:r>
      <w:r>
        <w:rPr>
          <w:rFonts w:cs="Times"/>
          <w:lang w:val="nb-NO"/>
        </w:rPr>
        <w:t xml:space="preserve"> field in the Set Password window, then click </w:t>
      </w:r>
      <w:r w:rsidRPr="00E1696B">
        <w:rPr>
          <w:rFonts w:cs="Times"/>
          <w:b/>
          <w:lang w:val="nb-NO"/>
        </w:rPr>
        <w:t>OK</w:t>
      </w:r>
      <w:r>
        <w:rPr>
          <w:rFonts w:cs="Times"/>
          <w:lang w:val="nb-NO"/>
        </w:rPr>
        <w:t xml:space="preserve"> and the encoded password will be entered in the </w:t>
      </w:r>
      <w:r w:rsidRPr="00E1696B">
        <w:rPr>
          <w:rFonts w:cs="Times"/>
          <w:b/>
          <w:lang w:val="nb-NO"/>
        </w:rPr>
        <w:t>Password</w:t>
      </w:r>
      <w:r>
        <w:rPr>
          <w:rFonts w:cs="Times"/>
          <w:lang w:val="nb-NO"/>
        </w:rPr>
        <w:t xml:space="preserve"> field of the User view.</w:t>
      </w:r>
    </w:p>
    <w:p w14:paraId="38850928" w14:textId="65583FDF" w:rsidR="00F544C1" w:rsidRDefault="005050A8" w:rsidP="00F544C1">
      <w:pPr>
        <w:pStyle w:val="StepList"/>
        <w:numPr>
          <w:ilvl w:val="0"/>
          <w:numId w:val="0"/>
        </w:numPr>
        <w:ind w:left="792" w:hanging="792"/>
        <w:jc w:val="center"/>
      </w:pPr>
      <w:r>
        <w:rPr>
          <w:noProof/>
        </w:rPr>
        <w:drawing>
          <wp:inline distT="0" distB="0" distL="0" distR="0" wp14:anchorId="0597381D" wp14:editId="2C8A9A2E">
            <wp:extent cx="3970364" cy="18406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0364" cy="1840666"/>
                    </a:xfrm>
                    <a:prstGeom prst="rect">
                      <a:avLst/>
                    </a:prstGeom>
                  </pic:spPr>
                </pic:pic>
              </a:graphicData>
            </a:graphic>
          </wp:inline>
        </w:drawing>
      </w:r>
    </w:p>
    <w:p w14:paraId="62BD120E" w14:textId="77777777" w:rsidR="00F544C1" w:rsidRDefault="00F544C1" w:rsidP="00F544C1">
      <w:pPr>
        <w:pStyle w:val="StepList"/>
        <w:keepNext/>
        <w:numPr>
          <w:ilvl w:val="0"/>
          <w:numId w:val="0"/>
        </w:numPr>
        <w:ind w:left="792"/>
      </w:pPr>
    </w:p>
    <w:p w14:paraId="345849F9" w14:textId="77777777" w:rsidR="00F544C1" w:rsidRDefault="00F544C1" w:rsidP="00F544C1">
      <w:pPr>
        <w:pStyle w:val="StepList"/>
        <w:keepNext/>
        <w:numPr>
          <w:ilvl w:val="1"/>
          <w:numId w:val="5"/>
        </w:numPr>
      </w:pPr>
      <w:r>
        <w:t>Save your changes</w:t>
      </w:r>
    </w:p>
    <w:p w14:paraId="3A1AB7D7" w14:textId="77777777" w:rsidR="00F544C1" w:rsidRDefault="00F544C1" w:rsidP="00F544C1">
      <w:pPr>
        <w:pStyle w:val="StepList"/>
        <w:keepNext/>
      </w:pPr>
      <w:r w:rsidRPr="00B2297B">
        <w:t>Running the application</w:t>
      </w:r>
    </w:p>
    <w:p w14:paraId="2E0B798A" w14:textId="77777777" w:rsidR="00F544C1" w:rsidRDefault="00F544C1" w:rsidP="00F544C1">
      <w:pPr>
        <w:pStyle w:val="StepList"/>
        <w:keepNext/>
        <w:numPr>
          <w:ilvl w:val="1"/>
          <w:numId w:val="5"/>
        </w:numPr>
      </w:pPr>
      <w:r w:rsidRPr="00B2297B">
        <w:t xml:space="preserve">If the server status shows </w:t>
      </w:r>
      <w:r w:rsidRPr="005009AE">
        <w:rPr>
          <w:rFonts w:ascii="Courier New" w:hAnsi="Courier New" w:cs="Courier New"/>
        </w:rPr>
        <w:t>Republish</w:t>
      </w:r>
      <w:r w:rsidRPr="00B2297B">
        <w:t xml:space="preserve">, right click and select </w:t>
      </w:r>
      <w:r w:rsidRPr="005009AE">
        <w:rPr>
          <w:b/>
        </w:rPr>
        <w:t>Publish</w:t>
      </w:r>
      <w:r>
        <w:t>.</w:t>
      </w:r>
    </w:p>
    <w:p w14:paraId="09427316" w14:textId="77777777" w:rsidR="00F544C1" w:rsidRDefault="00F544C1" w:rsidP="00F544C1">
      <w:pPr>
        <w:pStyle w:val="StepList"/>
        <w:numPr>
          <w:ilvl w:val="0"/>
          <w:numId w:val="0"/>
        </w:numPr>
        <w:ind w:left="792" w:hanging="792"/>
        <w:jc w:val="center"/>
      </w:pPr>
      <w:r w:rsidRPr="00B34815">
        <w:rPr>
          <w:noProof/>
        </w:rPr>
        <w:drawing>
          <wp:inline distT="0" distB="0" distL="0" distR="0" wp14:anchorId="0A1F53B4" wp14:editId="6EDACDB8">
            <wp:extent cx="3383280" cy="3456432"/>
            <wp:effectExtent l="0" t="0" r="7620"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3280" cy="3456432"/>
                    </a:xfrm>
                    <a:prstGeom prst="rect">
                      <a:avLst/>
                    </a:prstGeom>
                  </pic:spPr>
                </pic:pic>
              </a:graphicData>
            </a:graphic>
          </wp:inline>
        </w:drawing>
      </w:r>
    </w:p>
    <w:p w14:paraId="5545BF33" w14:textId="77777777" w:rsidR="00F544C1" w:rsidRPr="00B34815" w:rsidRDefault="00F544C1" w:rsidP="00F544C1">
      <w:pPr>
        <w:pStyle w:val="StepList"/>
        <w:keepNext/>
        <w:numPr>
          <w:ilvl w:val="1"/>
          <w:numId w:val="5"/>
        </w:numPr>
      </w:pPr>
      <w:r>
        <w:rPr>
          <w:rFonts w:cs="Times"/>
        </w:rPr>
        <w:lastRenderedPageBreak/>
        <w:t xml:space="preserve">If the server is stopped, start the server by right clicking the </w:t>
      </w:r>
      <w:r w:rsidRPr="00B34815">
        <w:rPr>
          <w:rFonts w:cs="Times"/>
          <w:b/>
        </w:rPr>
        <w:t>WebSphere Application Server Liberty Profile</w:t>
      </w:r>
      <w:r>
        <w:rPr>
          <w:rFonts w:cs="Times"/>
        </w:rPr>
        <w:t xml:space="preserve"> in the Server view and select </w:t>
      </w:r>
      <w:r w:rsidRPr="00B34815">
        <w:rPr>
          <w:rFonts w:cs="Times"/>
          <w:b/>
        </w:rPr>
        <w:t>Start</w:t>
      </w:r>
      <w:r>
        <w:rPr>
          <w:rFonts w:cs="Times"/>
        </w:rPr>
        <w:t>.</w:t>
      </w:r>
    </w:p>
    <w:p w14:paraId="6FC4E7CF" w14:textId="77777777" w:rsidR="00F544C1" w:rsidRPr="00B34815" w:rsidRDefault="00F544C1" w:rsidP="00F544C1">
      <w:pPr>
        <w:pStyle w:val="StepList"/>
        <w:numPr>
          <w:ilvl w:val="0"/>
          <w:numId w:val="0"/>
        </w:numPr>
        <w:ind w:left="792" w:hanging="792"/>
        <w:jc w:val="center"/>
      </w:pPr>
      <w:r w:rsidRPr="00B34815">
        <w:rPr>
          <w:noProof/>
        </w:rPr>
        <w:drawing>
          <wp:inline distT="0" distB="0" distL="0" distR="0" wp14:anchorId="5B1307EC" wp14:editId="2C4E6C33">
            <wp:extent cx="3502152" cy="1636140"/>
            <wp:effectExtent l="0" t="0" r="3175"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2152" cy="1636140"/>
                    </a:xfrm>
                    <a:prstGeom prst="rect">
                      <a:avLst/>
                    </a:prstGeom>
                  </pic:spPr>
                </pic:pic>
              </a:graphicData>
            </a:graphic>
          </wp:inline>
        </w:drawing>
      </w:r>
    </w:p>
    <w:p w14:paraId="6FFDD9B2" w14:textId="77777777" w:rsidR="00F544C1" w:rsidRDefault="00F544C1" w:rsidP="00F544C1">
      <w:pPr>
        <w:pStyle w:val="StepList"/>
        <w:keepNext/>
        <w:numPr>
          <w:ilvl w:val="1"/>
          <w:numId w:val="5"/>
        </w:numPr>
      </w:pPr>
      <w:r w:rsidRPr="00B34815">
        <w:t xml:space="preserve">Go to the Console view and click </w:t>
      </w:r>
      <w:r>
        <w:t>the</w:t>
      </w:r>
      <w:r w:rsidRPr="00B34815">
        <w:t xml:space="preserve"> </w:t>
      </w:r>
      <w:r>
        <w:t xml:space="preserve">web application </w:t>
      </w:r>
      <w:r w:rsidRPr="00B34815">
        <w:t xml:space="preserve">hyperlink </w:t>
      </w:r>
      <w:hyperlink r:id="rId50" w:history="1">
        <w:r w:rsidRPr="00D8679D">
          <w:rPr>
            <w:rStyle w:val="Hyperlink"/>
          </w:rPr>
          <w:t>http://localhost:9080/LabWeb</w:t>
        </w:r>
      </w:hyperlink>
      <w:r w:rsidRPr="00B34815">
        <w:t>.</w:t>
      </w:r>
    </w:p>
    <w:p w14:paraId="2AF25E55" w14:textId="77777777" w:rsidR="00E968CD" w:rsidRPr="00E968CD" w:rsidRDefault="00E968CD" w:rsidP="00E968CD">
      <w:pPr>
        <w:pStyle w:val="p1"/>
        <w:ind w:left="72" w:firstLine="720"/>
        <w:rPr>
          <w:rFonts w:ascii="Arial" w:hAnsi="Arial" w:cs="Arial"/>
          <w:b/>
          <w:i/>
          <w:sz w:val="22"/>
          <w:szCs w:val="22"/>
        </w:rPr>
      </w:pPr>
      <w:r w:rsidRPr="00E968CD">
        <w:rPr>
          <w:rFonts w:ascii="Arial" w:hAnsi="Arial" w:cs="Arial"/>
          <w:b/>
          <w:i/>
          <w:sz w:val="22"/>
          <w:szCs w:val="22"/>
        </w:rPr>
        <w:t>*Note: "The server might run on port 9580 instead of 9080."</w:t>
      </w:r>
    </w:p>
    <w:p w14:paraId="77AEEAE2" w14:textId="0C75C6D5" w:rsidR="00E968CD" w:rsidRDefault="00E968CD" w:rsidP="00E968CD">
      <w:pPr>
        <w:pStyle w:val="StepList"/>
        <w:keepNext/>
        <w:numPr>
          <w:ilvl w:val="0"/>
          <w:numId w:val="0"/>
        </w:numPr>
        <w:ind w:left="1526"/>
      </w:pPr>
    </w:p>
    <w:p w14:paraId="78957846" w14:textId="77777777" w:rsidR="00F544C1" w:rsidRDefault="00F544C1" w:rsidP="00F544C1">
      <w:pPr>
        <w:pStyle w:val="StepList"/>
        <w:numPr>
          <w:ilvl w:val="0"/>
          <w:numId w:val="0"/>
        </w:numPr>
        <w:ind w:left="792" w:hanging="792"/>
        <w:jc w:val="center"/>
      </w:pPr>
      <w:r w:rsidRPr="00B34815">
        <w:rPr>
          <w:noProof/>
        </w:rPr>
        <w:drawing>
          <wp:inline distT="0" distB="0" distL="0" distR="0" wp14:anchorId="6F811E4F" wp14:editId="47749CAF">
            <wp:extent cx="5312664" cy="1399032"/>
            <wp:effectExtent l="0" t="0" r="254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2664" cy="1399032"/>
                    </a:xfrm>
                    <a:prstGeom prst="rect">
                      <a:avLst/>
                    </a:prstGeom>
                  </pic:spPr>
                </pic:pic>
              </a:graphicData>
            </a:graphic>
          </wp:inline>
        </w:drawing>
      </w:r>
    </w:p>
    <w:p w14:paraId="193403F4" w14:textId="77777777" w:rsidR="00F544C1" w:rsidRDefault="00F544C1" w:rsidP="00F544C1">
      <w:pPr>
        <w:pStyle w:val="StepList"/>
        <w:numPr>
          <w:ilvl w:val="1"/>
          <w:numId w:val="5"/>
        </w:numPr>
      </w:pPr>
      <w:r w:rsidRPr="00B34815">
        <w:t>When prompted accept the untrusted certificate.</w:t>
      </w:r>
    </w:p>
    <w:p w14:paraId="7B88581E" w14:textId="77777777" w:rsidR="00F544C1" w:rsidRPr="004E1E12" w:rsidRDefault="00F544C1" w:rsidP="00F544C1">
      <w:pPr>
        <w:pStyle w:val="StepList"/>
        <w:keepNext/>
        <w:numPr>
          <w:ilvl w:val="1"/>
          <w:numId w:val="5"/>
        </w:numPr>
      </w:pPr>
      <w:r w:rsidRPr="00B34815">
        <w:t>Enter the user</w:t>
      </w:r>
      <w:r>
        <w:t xml:space="preserve"> name</w:t>
      </w:r>
      <w:r w:rsidRPr="00B34815">
        <w:t xml:space="preserve"> and password combination </w:t>
      </w:r>
      <w:proofErr w:type="spellStart"/>
      <w:r w:rsidRPr="00B34815">
        <w:rPr>
          <w:rFonts w:ascii="Courier New" w:hAnsi="Courier New" w:cs="Courier New"/>
        </w:rPr>
        <w:t>userX</w:t>
      </w:r>
      <w:proofErr w:type="spellEnd"/>
      <w:r w:rsidRPr="00B34815">
        <w:t xml:space="preserve"> and </w:t>
      </w:r>
      <w:proofErr w:type="spellStart"/>
      <w:r>
        <w:rPr>
          <w:rFonts w:ascii="Courier New" w:hAnsi="Courier New" w:cs="Courier New"/>
        </w:rPr>
        <w:t>passwordX</w:t>
      </w:r>
      <w:proofErr w:type="spellEnd"/>
      <w:r w:rsidRPr="00B34815">
        <w:rPr>
          <w:rFonts w:cs="Arial"/>
        </w:rPr>
        <w:t>.</w:t>
      </w:r>
    </w:p>
    <w:p w14:paraId="38A964BE" w14:textId="77777777" w:rsidR="00F544C1" w:rsidRPr="00B34815" w:rsidRDefault="00F544C1" w:rsidP="00F544C1">
      <w:pPr>
        <w:pStyle w:val="StepList"/>
        <w:numPr>
          <w:ilvl w:val="0"/>
          <w:numId w:val="0"/>
        </w:numPr>
        <w:ind w:left="792" w:hanging="792"/>
        <w:jc w:val="center"/>
      </w:pPr>
      <w:r w:rsidRPr="004E1E12">
        <w:rPr>
          <w:noProof/>
        </w:rPr>
        <w:drawing>
          <wp:inline distT="0" distB="0" distL="0" distR="0" wp14:anchorId="5FABB346" wp14:editId="59096C21">
            <wp:extent cx="2834640" cy="1536192"/>
            <wp:effectExtent l="0" t="0" r="3810" b="6985"/>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4640" cy="1536192"/>
                    </a:xfrm>
                    <a:prstGeom prst="rect">
                      <a:avLst/>
                    </a:prstGeom>
                  </pic:spPr>
                </pic:pic>
              </a:graphicData>
            </a:graphic>
          </wp:inline>
        </w:drawing>
      </w:r>
    </w:p>
    <w:p w14:paraId="558AB1F3" w14:textId="77777777" w:rsidR="00F544C1" w:rsidRDefault="00F544C1" w:rsidP="00F544C1">
      <w:pPr>
        <w:pStyle w:val="StepList"/>
        <w:keepNext/>
        <w:numPr>
          <w:ilvl w:val="1"/>
          <w:numId w:val="5"/>
        </w:numPr>
      </w:pPr>
      <w:r w:rsidRPr="004E1E12">
        <w:lastRenderedPageBreak/>
        <w:t xml:space="preserve">The output </w:t>
      </w:r>
      <w:r>
        <w:t>should look like:</w:t>
      </w:r>
    </w:p>
    <w:p w14:paraId="44D9AAD1" w14:textId="77777777" w:rsidR="00F544C1" w:rsidRDefault="00F544C1" w:rsidP="00F544C1">
      <w:pPr>
        <w:pStyle w:val="StepList"/>
        <w:numPr>
          <w:ilvl w:val="0"/>
          <w:numId w:val="0"/>
        </w:numPr>
        <w:ind w:left="792" w:hanging="792"/>
        <w:jc w:val="center"/>
      </w:pPr>
      <w:r w:rsidRPr="004E1E12">
        <w:rPr>
          <w:noProof/>
        </w:rPr>
        <w:drawing>
          <wp:inline distT="0" distB="0" distL="0" distR="0" wp14:anchorId="598616D0" wp14:editId="082607D3">
            <wp:extent cx="5312664" cy="1133856"/>
            <wp:effectExtent l="0" t="0" r="2540" b="9525"/>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2664" cy="1133856"/>
                    </a:xfrm>
                    <a:prstGeom prst="rect">
                      <a:avLst/>
                    </a:prstGeom>
                  </pic:spPr>
                </pic:pic>
              </a:graphicData>
            </a:graphic>
          </wp:inline>
        </w:drawing>
      </w:r>
    </w:p>
    <w:p w14:paraId="6D7AF136" w14:textId="77777777" w:rsidR="00F544C1" w:rsidRDefault="00F544C1" w:rsidP="00F544C1">
      <w:pPr>
        <w:pStyle w:val="StepList"/>
        <w:keepNext/>
        <w:numPr>
          <w:ilvl w:val="0"/>
          <w:numId w:val="0"/>
        </w:numPr>
      </w:pPr>
    </w:p>
    <w:p w14:paraId="208483EE" w14:textId="77777777" w:rsidR="00C43220" w:rsidRDefault="00C43220" w:rsidP="00A66A38">
      <w:pPr>
        <w:pStyle w:val="StepList"/>
        <w:keepNext/>
      </w:pPr>
      <w:r>
        <w:t>What if you want to restrict access not to all authenticated users, but to just a few users? You can do this by declaring security roles in web.xml, and defining role to user or group mappings in server.xml.  First, let’s configure web.xml:</w:t>
      </w:r>
    </w:p>
    <w:p w14:paraId="16C5F6BD" w14:textId="77777777" w:rsidR="00C43220" w:rsidRPr="00C43220" w:rsidRDefault="00C43220" w:rsidP="00C43220">
      <w:pPr>
        <w:pStyle w:val="StepList"/>
        <w:keepNext/>
        <w:numPr>
          <w:ilvl w:val="1"/>
          <w:numId w:val="5"/>
        </w:numPr>
      </w:pPr>
      <w:r>
        <w:t>Double click</w:t>
      </w:r>
      <w:r>
        <w:rPr>
          <w:b/>
        </w:rPr>
        <w:t xml:space="preserve"> </w:t>
      </w:r>
      <w:proofErr w:type="spellStart"/>
      <w:r>
        <w:rPr>
          <w:b/>
        </w:rPr>
        <w:t>LabWeb</w:t>
      </w:r>
      <w:proofErr w:type="spellEnd"/>
      <w:r>
        <w:rPr>
          <w:b/>
        </w:rPr>
        <w:t xml:space="preserve"> &gt; </w:t>
      </w:r>
      <w:proofErr w:type="spellStart"/>
      <w:r>
        <w:rPr>
          <w:b/>
        </w:rPr>
        <w:t>WebContent</w:t>
      </w:r>
      <w:proofErr w:type="spellEnd"/>
      <w:r>
        <w:rPr>
          <w:b/>
        </w:rPr>
        <w:t xml:space="preserve"> &gt; WEB-INF &gt; web.xml</w:t>
      </w:r>
    </w:p>
    <w:p w14:paraId="439769C1" w14:textId="77777777" w:rsidR="00C43220" w:rsidRPr="00C43220" w:rsidRDefault="00C43220" w:rsidP="00C43220">
      <w:pPr>
        <w:pStyle w:val="StepList"/>
        <w:keepNext/>
        <w:numPr>
          <w:ilvl w:val="1"/>
          <w:numId w:val="5"/>
        </w:numPr>
      </w:pPr>
      <w:r>
        <w:t xml:space="preserve">In the </w:t>
      </w:r>
      <w:r>
        <w:rPr>
          <w:b/>
        </w:rPr>
        <w:t>Design</w:t>
      </w:r>
      <w:r>
        <w:t xml:space="preserve"> view, click </w:t>
      </w:r>
      <w:r>
        <w:rPr>
          <w:b/>
        </w:rPr>
        <w:t>Web Application (</w:t>
      </w:r>
      <w:proofErr w:type="spellStart"/>
      <w:r>
        <w:rPr>
          <w:b/>
        </w:rPr>
        <w:t>LabWeb</w:t>
      </w:r>
      <w:proofErr w:type="spellEnd"/>
      <w:r>
        <w:rPr>
          <w:b/>
        </w:rPr>
        <w:t>)</w:t>
      </w:r>
      <w:r>
        <w:t xml:space="preserve"> then click </w:t>
      </w:r>
      <w:r>
        <w:rPr>
          <w:b/>
        </w:rPr>
        <w:t>Add</w:t>
      </w:r>
    </w:p>
    <w:p w14:paraId="22C0FAB0" w14:textId="77777777" w:rsidR="00C43220" w:rsidRPr="00C43220" w:rsidRDefault="00C43220" w:rsidP="00C43220">
      <w:pPr>
        <w:pStyle w:val="StepList"/>
        <w:keepNext/>
        <w:numPr>
          <w:ilvl w:val="0"/>
          <w:numId w:val="0"/>
        </w:numPr>
        <w:ind w:left="792"/>
      </w:pPr>
      <w:r>
        <w:rPr>
          <w:noProof/>
        </w:rPr>
        <w:drawing>
          <wp:inline distT="0" distB="0" distL="0" distR="0" wp14:anchorId="3606F076" wp14:editId="4343AB4B">
            <wp:extent cx="3291840" cy="3298190"/>
            <wp:effectExtent l="0" t="0" r="3810" b="0"/>
            <wp:docPr id="4264" name="Picture 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1840" cy="3298190"/>
                    </a:xfrm>
                    <a:prstGeom prst="rect">
                      <a:avLst/>
                    </a:prstGeom>
                    <a:noFill/>
                    <a:ln>
                      <a:noFill/>
                    </a:ln>
                  </pic:spPr>
                </pic:pic>
              </a:graphicData>
            </a:graphic>
          </wp:inline>
        </w:drawing>
      </w:r>
    </w:p>
    <w:p w14:paraId="21ED64E7" w14:textId="77777777" w:rsidR="005050A8" w:rsidRDefault="005050A8">
      <w:pPr>
        <w:spacing w:before="0" w:after="0"/>
        <w:rPr>
          <w:szCs w:val="22"/>
        </w:rPr>
      </w:pPr>
      <w:r>
        <w:br w:type="page"/>
      </w:r>
    </w:p>
    <w:p w14:paraId="605E0927" w14:textId="3FDD2551" w:rsidR="00C43220" w:rsidRPr="00C43220" w:rsidRDefault="00C43220" w:rsidP="00C43220">
      <w:pPr>
        <w:pStyle w:val="StepList"/>
        <w:keepNext/>
        <w:numPr>
          <w:ilvl w:val="1"/>
          <w:numId w:val="5"/>
        </w:numPr>
      </w:pPr>
      <w:r>
        <w:lastRenderedPageBreak/>
        <w:t xml:space="preserve">Select </w:t>
      </w:r>
      <w:r>
        <w:rPr>
          <w:b/>
        </w:rPr>
        <w:t>Security role</w:t>
      </w:r>
      <w:r>
        <w:t xml:space="preserve"> then click </w:t>
      </w:r>
      <w:r>
        <w:rPr>
          <w:b/>
        </w:rPr>
        <w:t>OK</w:t>
      </w:r>
    </w:p>
    <w:p w14:paraId="1292077F" w14:textId="77777777" w:rsidR="00C43220" w:rsidRDefault="00C43220" w:rsidP="00C43220">
      <w:pPr>
        <w:pStyle w:val="StepList"/>
        <w:keepNext/>
        <w:numPr>
          <w:ilvl w:val="0"/>
          <w:numId w:val="0"/>
        </w:numPr>
        <w:ind w:left="792"/>
      </w:pPr>
      <w:r>
        <w:rPr>
          <w:noProof/>
        </w:rPr>
        <w:drawing>
          <wp:inline distT="0" distB="0" distL="0" distR="0" wp14:anchorId="160F4094" wp14:editId="45AB776D">
            <wp:extent cx="4011295" cy="3732434"/>
            <wp:effectExtent l="0" t="0" r="1905" b="190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011295" cy="3732434"/>
                    </a:xfrm>
                    <a:prstGeom prst="rect">
                      <a:avLst/>
                    </a:prstGeom>
                    <a:noFill/>
                    <a:ln>
                      <a:noFill/>
                    </a:ln>
                  </pic:spPr>
                </pic:pic>
              </a:graphicData>
            </a:graphic>
          </wp:inline>
        </w:drawing>
      </w:r>
    </w:p>
    <w:p w14:paraId="07363CF3" w14:textId="77777777" w:rsidR="00C43220" w:rsidRDefault="00C43220" w:rsidP="00C43220">
      <w:pPr>
        <w:pStyle w:val="StepList"/>
        <w:keepNext/>
        <w:numPr>
          <w:ilvl w:val="1"/>
          <w:numId w:val="5"/>
        </w:numPr>
      </w:pPr>
      <w:r>
        <w:t xml:space="preserve">For Role Name, enter </w:t>
      </w:r>
      <w:proofErr w:type="spellStart"/>
      <w:r>
        <w:rPr>
          <w:b/>
        </w:rPr>
        <w:t>labWebUsers</w:t>
      </w:r>
      <w:proofErr w:type="spellEnd"/>
    </w:p>
    <w:p w14:paraId="46CCF764" w14:textId="77777777" w:rsidR="00C43220" w:rsidRDefault="00C43220" w:rsidP="00C43220">
      <w:pPr>
        <w:pStyle w:val="StepList"/>
        <w:keepNext/>
        <w:numPr>
          <w:ilvl w:val="0"/>
          <w:numId w:val="0"/>
        </w:numPr>
        <w:ind w:left="792"/>
      </w:pPr>
      <w:r>
        <w:rPr>
          <w:noProof/>
        </w:rPr>
        <w:drawing>
          <wp:inline distT="0" distB="0" distL="0" distR="0" wp14:anchorId="79A02AD6" wp14:editId="55A17085">
            <wp:extent cx="6492240" cy="1412229"/>
            <wp:effectExtent l="0" t="0" r="0" b="10795"/>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492240" cy="1412229"/>
                    </a:xfrm>
                    <a:prstGeom prst="rect">
                      <a:avLst/>
                    </a:prstGeom>
                    <a:noFill/>
                    <a:ln>
                      <a:noFill/>
                    </a:ln>
                  </pic:spPr>
                </pic:pic>
              </a:graphicData>
            </a:graphic>
          </wp:inline>
        </w:drawing>
      </w:r>
    </w:p>
    <w:p w14:paraId="0D3310B1" w14:textId="77777777" w:rsidR="006738EF" w:rsidRDefault="006738EF">
      <w:pPr>
        <w:spacing w:before="0" w:after="0"/>
        <w:rPr>
          <w:szCs w:val="22"/>
        </w:rPr>
      </w:pPr>
      <w:r>
        <w:br w:type="page"/>
      </w:r>
    </w:p>
    <w:p w14:paraId="403B8B40" w14:textId="298FD033" w:rsidR="00C43220" w:rsidRDefault="00AD029D" w:rsidP="006738EF">
      <w:pPr>
        <w:pStyle w:val="StepList"/>
        <w:keepNext/>
        <w:numPr>
          <w:ilvl w:val="1"/>
          <w:numId w:val="5"/>
        </w:numPr>
      </w:pPr>
      <w:r>
        <w:lastRenderedPageBreak/>
        <w:t xml:space="preserve">Left click </w:t>
      </w:r>
      <w:r w:rsidRPr="006738EF">
        <w:rPr>
          <w:b/>
        </w:rPr>
        <w:t>Security Constraint</w:t>
      </w:r>
      <w:r>
        <w:t xml:space="preserve">, and change </w:t>
      </w:r>
      <w:r w:rsidRPr="006738EF">
        <w:rPr>
          <w:b/>
        </w:rPr>
        <w:t>Role Name</w:t>
      </w:r>
      <w:r>
        <w:t xml:space="preserve"> to </w:t>
      </w:r>
      <w:proofErr w:type="spellStart"/>
      <w:r w:rsidRPr="006738EF">
        <w:rPr>
          <w:b/>
        </w:rPr>
        <w:t>labWebUsers</w:t>
      </w:r>
      <w:proofErr w:type="spellEnd"/>
      <w:r>
        <w:t xml:space="preserve">.  This means only users with </w:t>
      </w:r>
      <w:proofErr w:type="spellStart"/>
      <w:r w:rsidRPr="006738EF">
        <w:rPr>
          <w:b/>
        </w:rPr>
        <w:t>labWebUsers</w:t>
      </w:r>
      <w:proofErr w:type="spellEnd"/>
      <w:r>
        <w:t xml:space="preserve"> role may access this web resource collection. </w:t>
      </w:r>
    </w:p>
    <w:p w14:paraId="4759DA82" w14:textId="77777777" w:rsidR="00AD029D" w:rsidRDefault="00AD029D" w:rsidP="00AD029D">
      <w:pPr>
        <w:pStyle w:val="StepList"/>
        <w:keepNext/>
        <w:numPr>
          <w:ilvl w:val="0"/>
          <w:numId w:val="0"/>
        </w:numPr>
        <w:ind w:left="792"/>
      </w:pPr>
      <w:r>
        <w:rPr>
          <w:noProof/>
        </w:rPr>
        <w:drawing>
          <wp:inline distT="0" distB="0" distL="0" distR="0" wp14:anchorId="3F381852" wp14:editId="211DA9B9">
            <wp:extent cx="6477000" cy="1850571"/>
            <wp:effectExtent l="0" t="0" r="0" b="3810"/>
            <wp:docPr id="4267" name="Picture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477000" cy="1850571"/>
                    </a:xfrm>
                    <a:prstGeom prst="rect">
                      <a:avLst/>
                    </a:prstGeom>
                    <a:noFill/>
                    <a:ln>
                      <a:noFill/>
                    </a:ln>
                  </pic:spPr>
                </pic:pic>
              </a:graphicData>
            </a:graphic>
          </wp:inline>
        </w:drawing>
      </w:r>
    </w:p>
    <w:p w14:paraId="5D209946" w14:textId="77777777" w:rsidR="00C43220" w:rsidRDefault="00C43220" w:rsidP="00AD029D">
      <w:pPr>
        <w:pStyle w:val="StepList"/>
        <w:keepNext/>
        <w:numPr>
          <w:ilvl w:val="0"/>
          <w:numId w:val="0"/>
        </w:numPr>
      </w:pPr>
    </w:p>
    <w:p w14:paraId="46A4E96C" w14:textId="77777777" w:rsidR="00907FF7" w:rsidRDefault="00907FF7" w:rsidP="00907FF7">
      <w:pPr>
        <w:pStyle w:val="StepList"/>
        <w:keepNext/>
        <w:numPr>
          <w:ilvl w:val="1"/>
          <w:numId w:val="5"/>
        </w:numPr>
      </w:pPr>
      <w:r>
        <w:t>Save your changes</w:t>
      </w:r>
    </w:p>
    <w:p w14:paraId="3F9BA9A7" w14:textId="77777777" w:rsidR="00757BBC" w:rsidRDefault="00F507C5" w:rsidP="00A66A38">
      <w:pPr>
        <w:pStyle w:val="StepList"/>
        <w:keepNext/>
      </w:pPr>
      <w:r w:rsidRPr="00F507C5">
        <w:t>Configure the security bindings in the server</w:t>
      </w:r>
      <w:r w:rsidR="00AD029D">
        <w:t xml:space="preserve"> to map the role </w:t>
      </w:r>
      <w:proofErr w:type="spellStart"/>
      <w:r w:rsidR="00AD029D">
        <w:rPr>
          <w:b/>
        </w:rPr>
        <w:t>labWebUsers</w:t>
      </w:r>
      <w:proofErr w:type="spellEnd"/>
      <w:r w:rsidR="00AD029D">
        <w:t xml:space="preserve"> to specific users.</w:t>
      </w:r>
    </w:p>
    <w:p w14:paraId="51C84834" w14:textId="77777777" w:rsidR="00B84285" w:rsidRDefault="00F507C5" w:rsidP="00F507C5">
      <w:pPr>
        <w:pStyle w:val="StepList"/>
        <w:keepNext/>
        <w:numPr>
          <w:ilvl w:val="1"/>
          <w:numId w:val="5"/>
        </w:numPr>
      </w:pPr>
      <w:r>
        <w:rPr>
          <w:rFonts w:cs="Times"/>
        </w:rPr>
        <w:t xml:space="preserve">Go back to the server configuration by clicking the </w:t>
      </w:r>
      <w:r w:rsidRPr="00F507C5">
        <w:rPr>
          <w:rFonts w:cs="Times"/>
          <w:b/>
          <w:bCs/>
        </w:rPr>
        <w:t>server.xml</w:t>
      </w:r>
      <w:r>
        <w:rPr>
          <w:rFonts w:cs="Times"/>
          <w:b/>
          <w:bCs/>
        </w:rPr>
        <w:t xml:space="preserve"> </w:t>
      </w:r>
      <w:r>
        <w:rPr>
          <w:rFonts w:cs="Times"/>
        </w:rPr>
        <w:t xml:space="preserve">tab then the </w:t>
      </w:r>
      <w:r>
        <w:rPr>
          <w:rFonts w:cs="Times"/>
          <w:b/>
          <w:bCs/>
        </w:rPr>
        <w:t xml:space="preserve">Design </w:t>
      </w:r>
      <w:r>
        <w:rPr>
          <w:rFonts w:cs="Times"/>
        </w:rPr>
        <w:t>tab.</w:t>
      </w:r>
    </w:p>
    <w:p w14:paraId="0B86D93F" w14:textId="77777777" w:rsidR="00F507C5" w:rsidRDefault="00316C6D" w:rsidP="00316C6D">
      <w:pPr>
        <w:pStyle w:val="StepList"/>
        <w:numPr>
          <w:ilvl w:val="0"/>
          <w:numId w:val="0"/>
        </w:numPr>
        <w:jc w:val="center"/>
      </w:pPr>
      <w:r w:rsidRPr="00316C6D">
        <w:rPr>
          <w:noProof/>
        </w:rPr>
        <w:drawing>
          <wp:inline distT="0" distB="0" distL="0" distR="0" wp14:anchorId="20084605" wp14:editId="0FE834DE">
            <wp:extent cx="5294376" cy="2339704"/>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376" cy="2339704"/>
                    </a:xfrm>
                    <a:prstGeom prst="rect">
                      <a:avLst/>
                    </a:prstGeom>
                  </pic:spPr>
                </pic:pic>
              </a:graphicData>
            </a:graphic>
          </wp:inline>
        </w:drawing>
      </w:r>
    </w:p>
    <w:p w14:paraId="4F48FE02" w14:textId="77777777" w:rsidR="00C701A8" w:rsidRPr="00C24297" w:rsidRDefault="00A66A38" w:rsidP="00DA096C">
      <w:pPr>
        <w:pStyle w:val="StepList"/>
        <w:keepNext/>
        <w:numPr>
          <w:ilvl w:val="1"/>
          <w:numId w:val="5"/>
        </w:numPr>
      </w:pPr>
      <w:r>
        <w:rPr>
          <w:rFonts w:cs="Times"/>
        </w:rPr>
        <w:lastRenderedPageBreak/>
        <w:t xml:space="preserve">Select </w:t>
      </w:r>
      <w:r w:rsidRPr="00984827">
        <w:rPr>
          <w:rFonts w:cs="Times"/>
          <w:b/>
        </w:rPr>
        <w:t>Web Application</w:t>
      </w:r>
      <w:r>
        <w:rPr>
          <w:rFonts w:cs="Times"/>
          <w:b/>
        </w:rPr>
        <w:t>: LabWeb</w:t>
      </w:r>
      <w:r>
        <w:rPr>
          <w:rFonts w:cs="Times"/>
        </w:rPr>
        <w:t xml:space="preserve"> and click </w:t>
      </w:r>
      <w:r w:rsidRPr="00984827">
        <w:rPr>
          <w:rFonts w:cs="Times"/>
          <w:b/>
        </w:rPr>
        <w:t>Add</w:t>
      </w:r>
      <w:r>
        <w:rPr>
          <w:rFonts w:cs="Times"/>
        </w:rPr>
        <w:t xml:space="preserve"> from the Configuration Structure view.</w:t>
      </w:r>
    </w:p>
    <w:p w14:paraId="3E456E70" w14:textId="77777777" w:rsidR="00C24297" w:rsidRPr="00C24297" w:rsidRDefault="00316C6D" w:rsidP="00C24297">
      <w:pPr>
        <w:pStyle w:val="StepList"/>
        <w:numPr>
          <w:ilvl w:val="0"/>
          <w:numId w:val="0"/>
        </w:numPr>
        <w:ind w:left="792" w:hanging="792"/>
        <w:jc w:val="center"/>
      </w:pPr>
      <w:r w:rsidRPr="00316C6D">
        <w:rPr>
          <w:noProof/>
        </w:rPr>
        <w:drawing>
          <wp:inline distT="0" distB="0" distL="0" distR="0" wp14:anchorId="6DB203F4" wp14:editId="37D51437">
            <wp:extent cx="5303520" cy="1729288"/>
            <wp:effectExtent l="0" t="0" r="5080" b="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3520" cy="1729288"/>
                    </a:xfrm>
                    <a:prstGeom prst="rect">
                      <a:avLst/>
                    </a:prstGeom>
                  </pic:spPr>
                </pic:pic>
              </a:graphicData>
            </a:graphic>
          </wp:inline>
        </w:drawing>
      </w:r>
    </w:p>
    <w:p w14:paraId="08AAA51E" w14:textId="41287DE0" w:rsidR="00C24297" w:rsidRDefault="00C24297" w:rsidP="00C24297">
      <w:pPr>
        <w:pStyle w:val="StepList"/>
        <w:keepNext/>
        <w:numPr>
          <w:ilvl w:val="1"/>
          <w:numId w:val="5"/>
        </w:numPr>
      </w:pPr>
      <w:r w:rsidRPr="00C24297">
        <w:t xml:space="preserve">Select </w:t>
      </w:r>
      <w:r w:rsidRPr="00C24297">
        <w:rPr>
          <w:b/>
        </w:rPr>
        <w:t>Application Binding</w:t>
      </w:r>
      <w:r w:rsidR="005050A8">
        <w:rPr>
          <w:b/>
        </w:rPr>
        <w:t>s</w:t>
      </w:r>
      <w:r w:rsidRPr="00C24297">
        <w:t xml:space="preserve"> </w:t>
      </w:r>
      <w:r>
        <w:t xml:space="preserve">from the Add Element </w:t>
      </w:r>
      <w:r w:rsidR="00316C6D">
        <w:t xml:space="preserve">window </w:t>
      </w:r>
      <w:r w:rsidRPr="00C24297">
        <w:t xml:space="preserve">and click </w:t>
      </w:r>
      <w:r w:rsidRPr="00C24297">
        <w:rPr>
          <w:b/>
        </w:rPr>
        <w:t>OK</w:t>
      </w:r>
      <w:r>
        <w:t>.</w:t>
      </w:r>
    </w:p>
    <w:p w14:paraId="158D2EFE" w14:textId="77777777" w:rsidR="00C24297" w:rsidRPr="00C24297" w:rsidRDefault="00C24297" w:rsidP="00C24297">
      <w:pPr>
        <w:pStyle w:val="StepList"/>
        <w:numPr>
          <w:ilvl w:val="0"/>
          <w:numId w:val="0"/>
        </w:numPr>
        <w:ind w:left="792" w:hanging="792"/>
        <w:jc w:val="center"/>
      </w:pPr>
      <w:r w:rsidRPr="00C24297">
        <w:rPr>
          <w:noProof/>
        </w:rPr>
        <w:drawing>
          <wp:inline distT="0" distB="0" distL="0" distR="0" wp14:anchorId="205EE8AB" wp14:editId="195C862C">
            <wp:extent cx="3090151" cy="2715768"/>
            <wp:effectExtent l="0" t="0" r="8890" b="254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90151" cy="2715768"/>
                    </a:xfrm>
                    <a:prstGeom prst="rect">
                      <a:avLst/>
                    </a:prstGeom>
                  </pic:spPr>
                </pic:pic>
              </a:graphicData>
            </a:graphic>
          </wp:inline>
        </w:drawing>
      </w:r>
    </w:p>
    <w:p w14:paraId="64507780" w14:textId="7802D120" w:rsidR="00C24297" w:rsidRDefault="0080003D" w:rsidP="00652EDC">
      <w:pPr>
        <w:pStyle w:val="StepList"/>
        <w:keepNext/>
        <w:numPr>
          <w:ilvl w:val="1"/>
          <w:numId w:val="5"/>
        </w:numPr>
      </w:pPr>
      <w:r>
        <w:t>Select</w:t>
      </w:r>
      <w:r w:rsidR="00316C6D" w:rsidRPr="00316C6D">
        <w:t xml:space="preserve"> </w:t>
      </w:r>
      <w:r w:rsidR="00AD029D">
        <w:rPr>
          <w:b/>
        </w:rPr>
        <w:t>Applicatio</w:t>
      </w:r>
      <w:r w:rsidR="005050A8">
        <w:rPr>
          <w:b/>
        </w:rPr>
        <w:t>n</w:t>
      </w:r>
      <w:r w:rsidR="00AD029D">
        <w:rPr>
          <w:b/>
        </w:rPr>
        <w:t xml:space="preserve"> Bindings, </w:t>
      </w:r>
      <w:r w:rsidR="00AD029D">
        <w:t>then</w:t>
      </w:r>
      <w:r w:rsidR="00316C6D" w:rsidRPr="00316C6D">
        <w:t xml:space="preserve"> click </w:t>
      </w:r>
      <w:r w:rsidR="00316C6D" w:rsidRPr="0080003D">
        <w:rPr>
          <w:b/>
        </w:rPr>
        <w:t>Add</w:t>
      </w:r>
      <w:r w:rsidR="00C92887">
        <w:rPr>
          <w:b/>
        </w:rPr>
        <w:t>.</w:t>
      </w:r>
      <w:r w:rsidR="00AD029D">
        <w:rPr>
          <w:b/>
        </w:rPr>
        <w:t xml:space="preserve"> </w:t>
      </w:r>
    </w:p>
    <w:p w14:paraId="7E05504C" w14:textId="77777777" w:rsidR="00316C6D" w:rsidRDefault="00AD029D" w:rsidP="00316C6D">
      <w:pPr>
        <w:pStyle w:val="StepList"/>
        <w:numPr>
          <w:ilvl w:val="0"/>
          <w:numId w:val="0"/>
        </w:numPr>
        <w:ind w:left="792" w:hanging="792"/>
        <w:jc w:val="center"/>
      </w:pPr>
      <w:r>
        <w:rPr>
          <w:noProof/>
        </w:rPr>
        <w:drawing>
          <wp:inline distT="0" distB="0" distL="0" distR="0" wp14:anchorId="3E25179F" wp14:editId="5D5758AC">
            <wp:extent cx="6485890" cy="2139536"/>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485890" cy="2139536"/>
                    </a:xfrm>
                    <a:prstGeom prst="rect">
                      <a:avLst/>
                    </a:prstGeom>
                    <a:noFill/>
                    <a:ln>
                      <a:noFill/>
                    </a:ln>
                  </pic:spPr>
                </pic:pic>
              </a:graphicData>
            </a:graphic>
          </wp:inline>
        </w:drawing>
      </w:r>
    </w:p>
    <w:p w14:paraId="2CE67BE8" w14:textId="77777777" w:rsidR="0080003D" w:rsidRDefault="0080003D" w:rsidP="0080003D">
      <w:pPr>
        <w:pStyle w:val="StepList"/>
        <w:numPr>
          <w:ilvl w:val="0"/>
          <w:numId w:val="0"/>
        </w:numPr>
        <w:ind w:left="792" w:hanging="792"/>
        <w:jc w:val="center"/>
      </w:pPr>
    </w:p>
    <w:p w14:paraId="212C3658" w14:textId="77777777" w:rsidR="00AD029D" w:rsidRDefault="00AD029D" w:rsidP="00652EDC">
      <w:pPr>
        <w:pStyle w:val="StepList"/>
        <w:keepNext/>
        <w:numPr>
          <w:ilvl w:val="1"/>
          <w:numId w:val="5"/>
        </w:numPr>
      </w:pPr>
      <w:r>
        <w:lastRenderedPageBreak/>
        <w:t xml:space="preserve">Select </w:t>
      </w:r>
      <w:r>
        <w:rPr>
          <w:b/>
        </w:rPr>
        <w:t>Security Role</w:t>
      </w:r>
      <w:r>
        <w:t xml:space="preserve"> then click </w:t>
      </w:r>
      <w:r>
        <w:rPr>
          <w:b/>
        </w:rPr>
        <w:t>OK.</w:t>
      </w:r>
    </w:p>
    <w:p w14:paraId="382D9740" w14:textId="77777777" w:rsidR="00AD029D" w:rsidRDefault="00AD029D" w:rsidP="00AD029D">
      <w:pPr>
        <w:pStyle w:val="StepList"/>
        <w:keepNext/>
        <w:numPr>
          <w:ilvl w:val="0"/>
          <w:numId w:val="0"/>
        </w:numPr>
        <w:ind w:left="792"/>
      </w:pPr>
      <w:r>
        <w:rPr>
          <w:noProof/>
        </w:rPr>
        <w:drawing>
          <wp:inline distT="0" distB="0" distL="0" distR="0" wp14:anchorId="405880F2" wp14:editId="24F9D0F6">
            <wp:extent cx="4684074" cy="524256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684074" cy="5242560"/>
                    </a:xfrm>
                    <a:prstGeom prst="rect">
                      <a:avLst/>
                    </a:prstGeom>
                    <a:noFill/>
                    <a:ln>
                      <a:noFill/>
                    </a:ln>
                  </pic:spPr>
                </pic:pic>
              </a:graphicData>
            </a:graphic>
          </wp:inline>
        </w:drawing>
      </w:r>
    </w:p>
    <w:p w14:paraId="38627799" w14:textId="77777777" w:rsidR="005050A8" w:rsidRDefault="005050A8">
      <w:pPr>
        <w:spacing w:before="0" w:after="0"/>
        <w:rPr>
          <w:szCs w:val="22"/>
        </w:rPr>
      </w:pPr>
      <w:r>
        <w:br w:type="page"/>
      </w:r>
    </w:p>
    <w:p w14:paraId="48103E74" w14:textId="03F06515" w:rsidR="0080003D" w:rsidRDefault="00664DFE" w:rsidP="00652EDC">
      <w:pPr>
        <w:pStyle w:val="StepList"/>
        <w:keepNext/>
        <w:numPr>
          <w:ilvl w:val="1"/>
          <w:numId w:val="5"/>
        </w:numPr>
      </w:pPr>
      <w:r>
        <w:lastRenderedPageBreak/>
        <w:t xml:space="preserve">With </w:t>
      </w:r>
      <w:r w:rsidRPr="00664DFE">
        <w:rPr>
          <w:b/>
        </w:rPr>
        <w:t>Security Role</w:t>
      </w:r>
      <w:r>
        <w:t xml:space="preserve"> in the Configuration Structure view selected, e</w:t>
      </w:r>
      <w:r w:rsidR="0080003D">
        <w:t xml:space="preserve">nter </w:t>
      </w:r>
      <w:proofErr w:type="spellStart"/>
      <w:r w:rsidR="00AD029D">
        <w:rPr>
          <w:rFonts w:ascii="Courier New" w:hAnsi="Courier New" w:cs="Courier New"/>
          <w:b/>
        </w:rPr>
        <w:t>labWebUsers</w:t>
      </w:r>
      <w:proofErr w:type="spellEnd"/>
      <w:r w:rsidR="0080003D">
        <w:t xml:space="preserve"> in the</w:t>
      </w:r>
      <w:r w:rsidR="0080003D" w:rsidRPr="0080003D">
        <w:t xml:space="preserve"> </w:t>
      </w:r>
      <w:r w:rsidR="0080003D" w:rsidRPr="0080003D">
        <w:rPr>
          <w:b/>
        </w:rPr>
        <w:t>Security role name</w:t>
      </w:r>
      <w:r w:rsidR="0080003D" w:rsidRPr="0080003D">
        <w:t xml:space="preserve"> </w:t>
      </w:r>
      <w:r w:rsidR="0080003D">
        <w:t>field in the Security Role view.</w:t>
      </w:r>
      <w:r w:rsidR="00907FF7">
        <w:t xml:space="preserve"> Then click </w:t>
      </w:r>
      <w:r w:rsidR="00907FF7">
        <w:rPr>
          <w:b/>
        </w:rPr>
        <w:t>Add</w:t>
      </w:r>
      <w:r w:rsidR="00907FF7">
        <w:t xml:space="preserve"> to add child element.</w:t>
      </w:r>
    </w:p>
    <w:p w14:paraId="3238B791" w14:textId="77777777" w:rsidR="00664DFE" w:rsidRDefault="00AD029D" w:rsidP="00664DFE">
      <w:pPr>
        <w:pStyle w:val="StepList"/>
        <w:numPr>
          <w:ilvl w:val="0"/>
          <w:numId w:val="0"/>
        </w:numPr>
        <w:ind w:left="792" w:hanging="792"/>
        <w:jc w:val="center"/>
      </w:pPr>
      <w:r>
        <w:rPr>
          <w:noProof/>
        </w:rPr>
        <w:drawing>
          <wp:inline distT="0" distB="0" distL="0" distR="0" wp14:anchorId="1F326A7B" wp14:editId="6427A8CE">
            <wp:extent cx="6485890" cy="2563245"/>
            <wp:effectExtent l="0" t="0" r="0" b="254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485890" cy="2563245"/>
                    </a:xfrm>
                    <a:prstGeom prst="rect">
                      <a:avLst/>
                    </a:prstGeom>
                    <a:noFill/>
                    <a:ln>
                      <a:noFill/>
                    </a:ln>
                  </pic:spPr>
                </pic:pic>
              </a:graphicData>
            </a:graphic>
          </wp:inline>
        </w:drawing>
      </w:r>
    </w:p>
    <w:p w14:paraId="44E6FDD5" w14:textId="77777777" w:rsidR="00664DFE" w:rsidRDefault="00664DFE" w:rsidP="00664DFE">
      <w:pPr>
        <w:pStyle w:val="StepList"/>
        <w:numPr>
          <w:ilvl w:val="0"/>
          <w:numId w:val="0"/>
        </w:numPr>
        <w:ind w:left="792" w:hanging="792"/>
        <w:jc w:val="center"/>
      </w:pPr>
    </w:p>
    <w:p w14:paraId="6CA4AB25" w14:textId="77777777" w:rsidR="00664DFE" w:rsidRDefault="00B67C54" w:rsidP="00652EDC">
      <w:pPr>
        <w:pStyle w:val="StepList"/>
        <w:keepNext/>
        <w:numPr>
          <w:ilvl w:val="1"/>
          <w:numId w:val="5"/>
        </w:numPr>
      </w:pPr>
      <w:r>
        <w:lastRenderedPageBreak/>
        <w:t>Select</w:t>
      </w:r>
      <w:r w:rsidRPr="00B67C54">
        <w:t xml:space="preserve"> </w:t>
      </w:r>
      <w:r w:rsidR="00907FF7">
        <w:rPr>
          <w:b/>
        </w:rPr>
        <w:t>User</w:t>
      </w:r>
      <w:r w:rsidRPr="00B67C54">
        <w:t xml:space="preserve"> </w:t>
      </w:r>
      <w:r>
        <w:t xml:space="preserve">in the Add Element window </w:t>
      </w:r>
      <w:r w:rsidRPr="00B67C54">
        <w:t xml:space="preserve">then click </w:t>
      </w:r>
      <w:r w:rsidRPr="00B67C54">
        <w:rPr>
          <w:b/>
        </w:rPr>
        <w:t>OK</w:t>
      </w:r>
      <w:r>
        <w:t>.</w:t>
      </w:r>
    </w:p>
    <w:p w14:paraId="04469152" w14:textId="77777777" w:rsidR="00B67C54" w:rsidRDefault="00907FF7" w:rsidP="00B67C54">
      <w:pPr>
        <w:pStyle w:val="StepList"/>
        <w:numPr>
          <w:ilvl w:val="0"/>
          <w:numId w:val="0"/>
        </w:numPr>
        <w:ind w:left="792" w:hanging="792"/>
        <w:jc w:val="center"/>
      </w:pPr>
      <w:r>
        <w:rPr>
          <w:noProof/>
        </w:rPr>
        <w:drawing>
          <wp:inline distT="0" distB="0" distL="0" distR="0" wp14:anchorId="64EEA067" wp14:editId="3A4135FC">
            <wp:extent cx="4703869" cy="525780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03869" cy="5257800"/>
                    </a:xfrm>
                    <a:prstGeom prst="rect">
                      <a:avLst/>
                    </a:prstGeom>
                    <a:noFill/>
                    <a:ln>
                      <a:noFill/>
                    </a:ln>
                  </pic:spPr>
                </pic:pic>
              </a:graphicData>
            </a:graphic>
          </wp:inline>
        </w:drawing>
      </w:r>
    </w:p>
    <w:p w14:paraId="2241B967" w14:textId="77777777" w:rsidR="00B67C54" w:rsidRDefault="00907FF7" w:rsidP="00A96ECF">
      <w:pPr>
        <w:pStyle w:val="StepList"/>
        <w:keepNext/>
        <w:numPr>
          <w:ilvl w:val="1"/>
          <w:numId w:val="5"/>
        </w:numPr>
      </w:pPr>
      <w:r>
        <w:lastRenderedPageBreak/>
        <w:t xml:space="preserve">Enter </w:t>
      </w:r>
      <w:proofErr w:type="spellStart"/>
      <w:r w:rsidRPr="00907FF7">
        <w:rPr>
          <w:b/>
        </w:rPr>
        <w:t>userX</w:t>
      </w:r>
      <w:proofErr w:type="spellEnd"/>
      <w:r>
        <w:t xml:space="preserve"> for User</w:t>
      </w:r>
      <w:r w:rsidR="00086E28">
        <w:t xml:space="preserve"> name.</w:t>
      </w:r>
    </w:p>
    <w:p w14:paraId="4E726A40" w14:textId="77777777" w:rsidR="00907FF7" w:rsidRDefault="00907FF7" w:rsidP="00907FF7">
      <w:pPr>
        <w:pStyle w:val="StepList"/>
        <w:keepNext/>
        <w:numPr>
          <w:ilvl w:val="0"/>
          <w:numId w:val="0"/>
        </w:numPr>
        <w:ind w:left="792"/>
      </w:pPr>
      <w:r>
        <w:rPr>
          <w:noProof/>
        </w:rPr>
        <w:drawing>
          <wp:inline distT="0" distB="0" distL="0" distR="0" wp14:anchorId="78409A80" wp14:editId="4801BD71">
            <wp:extent cx="6485890" cy="3317710"/>
            <wp:effectExtent l="0" t="0" r="0" b="1016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485890" cy="3317710"/>
                    </a:xfrm>
                    <a:prstGeom prst="rect">
                      <a:avLst/>
                    </a:prstGeom>
                    <a:noFill/>
                    <a:ln>
                      <a:noFill/>
                    </a:ln>
                  </pic:spPr>
                </pic:pic>
              </a:graphicData>
            </a:graphic>
          </wp:inline>
        </w:drawing>
      </w:r>
    </w:p>
    <w:p w14:paraId="1662FE2E" w14:textId="77777777" w:rsidR="00B67C54" w:rsidRDefault="00B67C54" w:rsidP="00A96ECF">
      <w:pPr>
        <w:pStyle w:val="StepList"/>
        <w:numPr>
          <w:ilvl w:val="0"/>
          <w:numId w:val="0"/>
        </w:numPr>
        <w:ind w:left="792" w:hanging="792"/>
        <w:jc w:val="center"/>
      </w:pPr>
    </w:p>
    <w:p w14:paraId="6EBDF7E2" w14:textId="76BE8470" w:rsidR="00907FF7" w:rsidRPr="00907FF7" w:rsidRDefault="00907FF7" w:rsidP="00907FF7">
      <w:pPr>
        <w:pStyle w:val="StepList"/>
        <w:keepNext/>
        <w:numPr>
          <w:ilvl w:val="1"/>
          <w:numId w:val="5"/>
        </w:numPr>
      </w:pPr>
      <w:r>
        <w:t xml:space="preserve">Let’s add one more user for testing purpose. </w:t>
      </w:r>
      <w:r w:rsidR="00557527">
        <w:t>Select</w:t>
      </w:r>
      <w:r>
        <w:t xml:space="preserve"> Basic User Registry, then click </w:t>
      </w:r>
      <w:r>
        <w:rPr>
          <w:b/>
        </w:rPr>
        <w:t>Add</w:t>
      </w:r>
    </w:p>
    <w:p w14:paraId="08DB9CC1" w14:textId="77777777" w:rsidR="00907FF7" w:rsidRDefault="00907FF7" w:rsidP="00907FF7">
      <w:pPr>
        <w:pStyle w:val="StepList"/>
        <w:keepNext/>
        <w:numPr>
          <w:ilvl w:val="0"/>
          <w:numId w:val="0"/>
        </w:numPr>
        <w:ind w:left="792"/>
      </w:pPr>
      <w:r>
        <w:rPr>
          <w:noProof/>
        </w:rPr>
        <w:drawing>
          <wp:inline distT="0" distB="0" distL="0" distR="0" wp14:anchorId="3D683E89" wp14:editId="0556C335">
            <wp:extent cx="3645893" cy="3444240"/>
            <wp:effectExtent l="0" t="0" r="12065" b="1016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45893" cy="3444240"/>
                    </a:xfrm>
                    <a:prstGeom prst="rect">
                      <a:avLst/>
                    </a:prstGeom>
                    <a:noFill/>
                    <a:ln>
                      <a:noFill/>
                    </a:ln>
                  </pic:spPr>
                </pic:pic>
              </a:graphicData>
            </a:graphic>
          </wp:inline>
        </w:drawing>
      </w:r>
    </w:p>
    <w:p w14:paraId="545F0BF1" w14:textId="77777777" w:rsidR="0050274F" w:rsidRDefault="0050274F">
      <w:pPr>
        <w:spacing w:before="0" w:after="0"/>
        <w:rPr>
          <w:szCs w:val="22"/>
        </w:rPr>
      </w:pPr>
      <w:r>
        <w:br w:type="page"/>
      </w:r>
    </w:p>
    <w:p w14:paraId="6C195122" w14:textId="6DBBB015" w:rsidR="00907FF7" w:rsidRPr="00907FF7" w:rsidRDefault="00907FF7" w:rsidP="00907FF7">
      <w:pPr>
        <w:pStyle w:val="StepList"/>
        <w:keepNext/>
        <w:numPr>
          <w:ilvl w:val="1"/>
          <w:numId w:val="5"/>
        </w:numPr>
      </w:pPr>
      <w:r>
        <w:lastRenderedPageBreak/>
        <w:t xml:space="preserve">Select </w:t>
      </w:r>
      <w:r>
        <w:rPr>
          <w:b/>
        </w:rPr>
        <w:t>User</w:t>
      </w:r>
      <w:r>
        <w:t xml:space="preserve">, then click </w:t>
      </w:r>
      <w:r>
        <w:rPr>
          <w:b/>
        </w:rPr>
        <w:t>OK</w:t>
      </w:r>
    </w:p>
    <w:p w14:paraId="224A67F6" w14:textId="77777777" w:rsidR="00907FF7" w:rsidRDefault="00907FF7" w:rsidP="00907FF7">
      <w:pPr>
        <w:pStyle w:val="StepList"/>
        <w:keepNext/>
        <w:numPr>
          <w:ilvl w:val="0"/>
          <w:numId w:val="0"/>
        </w:numPr>
        <w:ind w:left="792"/>
      </w:pPr>
      <w:r>
        <w:rPr>
          <w:noProof/>
        </w:rPr>
        <w:drawing>
          <wp:inline distT="0" distB="0" distL="0" distR="0" wp14:anchorId="5AE9EA97" wp14:editId="7B113ECD">
            <wp:extent cx="5191144" cy="3337875"/>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191144" cy="3337875"/>
                    </a:xfrm>
                    <a:prstGeom prst="rect">
                      <a:avLst/>
                    </a:prstGeom>
                    <a:noFill/>
                    <a:ln>
                      <a:noFill/>
                    </a:ln>
                  </pic:spPr>
                </pic:pic>
              </a:graphicData>
            </a:graphic>
          </wp:inline>
        </w:drawing>
      </w:r>
    </w:p>
    <w:p w14:paraId="1F7E1275" w14:textId="77777777" w:rsidR="00E968CD" w:rsidRDefault="00E968CD">
      <w:pPr>
        <w:spacing w:before="0" w:after="0"/>
        <w:rPr>
          <w:szCs w:val="22"/>
        </w:rPr>
      </w:pPr>
      <w:r>
        <w:br w:type="page"/>
      </w:r>
    </w:p>
    <w:p w14:paraId="1B82FD58" w14:textId="23DE3AAF" w:rsidR="00907FF7" w:rsidRDefault="00907FF7" w:rsidP="00907FF7">
      <w:pPr>
        <w:pStyle w:val="StepList"/>
        <w:keepNext/>
        <w:numPr>
          <w:ilvl w:val="1"/>
          <w:numId w:val="5"/>
        </w:numPr>
      </w:pPr>
      <w:r>
        <w:lastRenderedPageBreak/>
        <w:t xml:space="preserve">Make the user name </w:t>
      </w:r>
      <w:proofErr w:type="spellStart"/>
      <w:r>
        <w:rPr>
          <w:b/>
        </w:rPr>
        <w:t>userY</w:t>
      </w:r>
      <w:proofErr w:type="spellEnd"/>
      <w:r>
        <w:t xml:space="preserve">, and the password </w:t>
      </w:r>
      <w:proofErr w:type="spellStart"/>
      <w:r>
        <w:rPr>
          <w:b/>
        </w:rPr>
        <w:t>passwordY</w:t>
      </w:r>
      <w:proofErr w:type="spellEnd"/>
      <w:r w:rsidR="0050274F">
        <w:rPr>
          <w:b/>
        </w:rPr>
        <w:br/>
      </w:r>
      <w:r w:rsidR="0050274F">
        <w:rPr>
          <w:b/>
        </w:rPr>
        <w:br/>
      </w:r>
      <w:r w:rsidR="0050274F">
        <w:rPr>
          <w:noProof/>
        </w:rPr>
        <w:drawing>
          <wp:inline distT="0" distB="0" distL="0" distR="0" wp14:anchorId="4B702D1B" wp14:editId="78F11F2D">
            <wp:extent cx="3962743" cy="1819087"/>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2743" cy="1819087"/>
                    </a:xfrm>
                    <a:prstGeom prst="rect">
                      <a:avLst/>
                    </a:prstGeom>
                  </pic:spPr>
                </pic:pic>
              </a:graphicData>
            </a:graphic>
          </wp:inline>
        </w:drawing>
      </w:r>
    </w:p>
    <w:p w14:paraId="0B3DDC8F" w14:textId="77777777" w:rsidR="00907FF7" w:rsidRDefault="00907FF7" w:rsidP="00907FF7">
      <w:pPr>
        <w:pStyle w:val="StepList"/>
        <w:keepNext/>
        <w:numPr>
          <w:ilvl w:val="0"/>
          <w:numId w:val="0"/>
        </w:numPr>
        <w:ind w:left="792"/>
      </w:pPr>
      <w:r>
        <w:rPr>
          <w:noProof/>
        </w:rPr>
        <w:drawing>
          <wp:inline distT="0" distB="0" distL="0" distR="0" wp14:anchorId="66F00F0C" wp14:editId="119BF3B8">
            <wp:extent cx="6485890" cy="2633419"/>
            <wp:effectExtent l="0" t="0" r="0" b="8255"/>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485890" cy="2633419"/>
                    </a:xfrm>
                    <a:prstGeom prst="rect">
                      <a:avLst/>
                    </a:prstGeom>
                    <a:noFill/>
                    <a:ln>
                      <a:noFill/>
                    </a:ln>
                  </pic:spPr>
                </pic:pic>
              </a:graphicData>
            </a:graphic>
          </wp:inline>
        </w:drawing>
      </w:r>
    </w:p>
    <w:p w14:paraId="5F430747" w14:textId="77777777" w:rsidR="00907FF7" w:rsidRDefault="00907FF7" w:rsidP="00907FF7">
      <w:pPr>
        <w:pStyle w:val="StepList"/>
        <w:keepNext/>
        <w:numPr>
          <w:ilvl w:val="0"/>
          <w:numId w:val="0"/>
        </w:numPr>
        <w:ind w:left="792" w:hanging="792"/>
      </w:pPr>
    </w:p>
    <w:p w14:paraId="297B2AE0" w14:textId="77777777" w:rsidR="00907FF7" w:rsidRDefault="00907FF7" w:rsidP="00907FF7">
      <w:pPr>
        <w:pStyle w:val="StepList"/>
        <w:keepNext/>
        <w:numPr>
          <w:ilvl w:val="1"/>
          <w:numId w:val="5"/>
        </w:numPr>
      </w:pPr>
      <w:r>
        <w:t>Save your changes</w:t>
      </w:r>
    </w:p>
    <w:p w14:paraId="31FE88C4" w14:textId="77777777" w:rsidR="00E968CD" w:rsidRDefault="00E968CD">
      <w:pPr>
        <w:spacing w:before="0" w:after="0"/>
        <w:rPr>
          <w:szCs w:val="22"/>
        </w:rPr>
      </w:pPr>
      <w:r>
        <w:br w:type="page"/>
      </w:r>
    </w:p>
    <w:p w14:paraId="7528A56B" w14:textId="4296E5E6" w:rsidR="00907FF7" w:rsidRPr="00E968CD" w:rsidRDefault="00E968CD" w:rsidP="00E968CD">
      <w:pPr>
        <w:pStyle w:val="StepList"/>
        <w:rPr>
          <w:rFonts w:ascii="Courier New" w:hAnsi="Courier New"/>
          <w:sz w:val="17"/>
          <w:szCs w:val="17"/>
        </w:rPr>
      </w:pPr>
      <w:r>
        <w:lastRenderedPageBreak/>
        <w:t xml:space="preserve">Retest the application   </w:t>
      </w:r>
      <w:r w:rsidRPr="00E968CD">
        <w:rPr>
          <w:b/>
          <w:i/>
        </w:rPr>
        <w:t>*Note: "The server might run on port 9580 instead of 9080."</w:t>
      </w:r>
    </w:p>
    <w:p w14:paraId="335EF61A" w14:textId="77777777" w:rsidR="00907FF7" w:rsidRDefault="00613ECB" w:rsidP="00907FF7">
      <w:pPr>
        <w:pStyle w:val="StepList"/>
        <w:keepNext/>
        <w:numPr>
          <w:ilvl w:val="1"/>
          <w:numId w:val="5"/>
        </w:numPr>
      </w:pPr>
      <w:r>
        <w:t>Start a new browser outside of eclipse</w:t>
      </w:r>
    </w:p>
    <w:p w14:paraId="5D142394" w14:textId="77777777" w:rsidR="00613ECB" w:rsidRPr="00613ECB" w:rsidRDefault="00613ECB" w:rsidP="00907FF7">
      <w:pPr>
        <w:pStyle w:val="StepList"/>
        <w:keepNext/>
        <w:numPr>
          <w:ilvl w:val="1"/>
          <w:numId w:val="5"/>
        </w:numPr>
      </w:pPr>
      <w:r>
        <w:t xml:space="preserve">Point your browser to: </w:t>
      </w:r>
      <w:hyperlink r:id="rId70" w:history="1">
        <w:r w:rsidRPr="00CD259F">
          <w:rPr>
            <w:rStyle w:val="Hyperlink"/>
            <w:rFonts w:ascii="Consolas" w:hAnsi="Consolas" w:cs="Consolas"/>
            <w:sz w:val="20"/>
            <w:szCs w:val="20"/>
            <w:lang w:eastAsia="zh-CN"/>
          </w:rPr>
          <w:t>http://localhost:9080/LabWeb/</w:t>
        </w:r>
      </w:hyperlink>
    </w:p>
    <w:p w14:paraId="68A5C053" w14:textId="77777777" w:rsidR="00613ECB" w:rsidRDefault="00613ECB" w:rsidP="00907FF7">
      <w:pPr>
        <w:pStyle w:val="StepList"/>
        <w:keepNext/>
        <w:numPr>
          <w:ilvl w:val="1"/>
          <w:numId w:val="5"/>
        </w:numPr>
      </w:pPr>
      <w:r>
        <w:t>Accept the certificate</w:t>
      </w:r>
    </w:p>
    <w:p w14:paraId="39D02F02" w14:textId="77777777" w:rsidR="00613ECB" w:rsidRDefault="00613ECB" w:rsidP="00907FF7">
      <w:pPr>
        <w:pStyle w:val="StepList"/>
        <w:keepNext/>
        <w:numPr>
          <w:ilvl w:val="1"/>
          <w:numId w:val="5"/>
        </w:numPr>
      </w:pPr>
      <w:r>
        <w:t xml:space="preserve">Login with user </w:t>
      </w:r>
      <w:proofErr w:type="spellStart"/>
      <w:r>
        <w:rPr>
          <w:b/>
        </w:rPr>
        <w:t>userY</w:t>
      </w:r>
      <w:proofErr w:type="spellEnd"/>
      <w:r>
        <w:t xml:space="preserve"> and password </w:t>
      </w:r>
      <w:proofErr w:type="spellStart"/>
      <w:r>
        <w:rPr>
          <w:b/>
        </w:rPr>
        <w:t>passwordY</w:t>
      </w:r>
      <w:proofErr w:type="spellEnd"/>
      <w:r>
        <w:rPr>
          <w:b/>
        </w:rPr>
        <w:t xml:space="preserve">. </w:t>
      </w:r>
      <w:r>
        <w:t>It should fail</w:t>
      </w:r>
    </w:p>
    <w:p w14:paraId="02A82710" w14:textId="77777777" w:rsidR="00613ECB" w:rsidRDefault="00613ECB" w:rsidP="00907FF7">
      <w:pPr>
        <w:pStyle w:val="StepList"/>
        <w:keepNext/>
        <w:numPr>
          <w:ilvl w:val="1"/>
          <w:numId w:val="5"/>
        </w:numPr>
      </w:pPr>
      <w:proofErr w:type="spellStart"/>
      <w:r>
        <w:t>Loging</w:t>
      </w:r>
      <w:proofErr w:type="spellEnd"/>
      <w:r>
        <w:t xml:space="preserve"> with user</w:t>
      </w:r>
      <w:r w:rsidRPr="00613ECB">
        <w:rPr>
          <w:b/>
        </w:rPr>
        <w:t xml:space="preserve"> </w:t>
      </w:r>
      <w:proofErr w:type="spellStart"/>
      <w:r w:rsidRPr="00613ECB">
        <w:rPr>
          <w:b/>
        </w:rPr>
        <w:t>userX</w:t>
      </w:r>
      <w:proofErr w:type="spellEnd"/>
      <w:r>
        <w:t xml:space="preserve"> and password</w:t>
      </w:r>
      <w:r w:rsidRPr="00613ECB">
        <w:rPr>
          <w:b/>
        </w:rPr>
        <w:t xml:space="preserve"> </w:t>
      </w:r>
      <w:proofErr w:type="spellStart"/>
      <w:r w:rsidRPr="00613ECB">
        <w:rPr>
          <w:b/>
        </w:rPr>
        <w:t>passwordX</w:t>
      </w:r>
      <w:proofErr w:type="spellEnd"/>
      <w:r>
        <w:t>. It should succeed.</w:t>
      </w:r>
    </w:p>
    <w:p w14:paraId="07EF414B" w14:textId="77777777" w:rsidR="00907FF7" w:rsidRDefault="00907FF7" w:rsidP="00907FF7">
      <w:pPr>
        <w:pStyle w:val="StepList"/>
        <w:keepNext/>
        <w:numPr>
          <w:ilvl w:val="0"/>
          <w:numId w:val="0"/>
        </w:numPr>
        <w:ind w:left="792" w:hanging="792"/>
      </w:pPr>
    </w:p>
    <w:p w14:paraId="50940D4F" w14:textId="77777777" w:rsidR="0050274F" w:rsidRDefault="0050274F">
      <w:pPr>
        <w:spacing w:before="0" w:after="0"/>
        <w:rPr>
          <w:szCs w:val="22"/>
        </w:rPr>
      </w:pPr>
      <w:r>
        <w:br w:type="page"/>
      </w:r>
    </w:p>
    <w:p w14:paraId="00A8A1BC" w14:textId="351DBACD" w:rsidR="00B44503" w:rsidRDefault="00E1696B" w:rsidP="007A0CD5">
      <w:pPr>
        <w:pStyle w:val="StepList"/>
        <w:keepNext/>
      </w:pPr>
      <w:r w:rsidRPr="00E1696B">
        <w:lastRenderedPageBreak/>
        <w:t>Optional: Define varia</w:t>
      </w:r>
      <w:r>
        <w:t>bles for host name and ports.  U</w:t>
      </w:r>
      <w:r w:rsidRPr="00E1696B">
        <w:t>sing variables makes the server definition more portable.</w:t>
      </w:r>
    </w:p>
    <w:p w14:paraId="60515857" w14:textId="77777777" w:rsidR="00E1696B" w:rsidRDefault="00E1696B" w:rsidP="007A0CD5">
      <w:pPr>
        <w:pStyle w:val="StepList"/>
        <w:keepNext/>
        <w:numPr>
          <w:ilvl w:val="1"/>
          <w:numId w:val="5"/>
        </w:numPr>
        <w:tabs>
          <w:tab w:val="clear" w:pos="1526"/>
        </w:tabs>
      </w:pPr>
      <w:r>
        <w:rPr>
          <w:rFonts w:cs="Times"/>
        </w:rPr>
        <w:t xml:space="preserve">Select </w:t>
      </w:r>
      <w:r>
        <w:rPr>
          <w:rFonts w:cs="Times"/>
          <w:b/>
          <w:bCs/>
        </w:rPr>
        <w:t>HTTP Endpoint: defaultHttpEndpoint</w:t>
      </w:r>
      <w:r>
        <w:rPr>
          <w:rFonts w:cs="Times"/>
          <w:bCs/>
        </w:rPr>
        <w:t xml:space="preserve"> in the Configuration Structure view and c</w:t>
      </w:r>
      <w:r>
        <w:rPr>
          <w:rFonts w:cs="Times"/>
        </w:rPr>
        <w:t>hange the values for</w:t>
      </w:r>
      <w:r>
        <w:t xml:space="preserve"> the following fields as </w:t>
      </w:r>
      <w:r w:rsidR="00DB39EC">
        <w:t>show below:</w:t>
      </w:r>
    </w:p>
    <w:p w14:paraId="2BB6F540" w14:textId="77777777" w:rsidR="00DB39EC" w:rsidRPr="00DB39EC" w:rsidRDefault="00DB39EC" w:rsidP="007A0CD5">
      <w:pPr>
        <w:pStyle w:val="StepList"/>
        <w:keepNext/>
        <w:numPr>
          <w:ilvl w:val="0"/>
          <w:numId w:val="0"/>
        </w:numPr>
        <w:spacing w:after="0"/>
        <w:ind w:left="1526"/>
        <w:rPr>
          <w:rFonts w:ascii="Courier New" w:hAnsi="Courier New" w:cs="Courier New"/>
        </w:rPr>
      </w:pPr>
      <w:r w:rsidRPr="00DB39EC">
        <w:rPr>
          <w:rFonts w:ascii="Courier New" w:hAnsi="Courier New" w:cs="Courier New"/>
        </w:rPr>
        <w:t>Host = ${MY.HOST}</w:t>
      </w:r>
    </w:p>
    <w:p w14:paraId="24EB6906" w14:textId="77777777" w:rsidR="00DB39EC" w:rsidRPr="00DB39EC" w:rsidRDefault="00DB39EC" w:rsidP="007A0CD5">
      <w:pPr>
        <w:pStyle w:val="StepList"/>
        <w:keepNext/>
        <w:numPr>
          <w:ilvl w:val="0"/>
          <w:numId w:val="0"/>
        </w:numPr>
        <w:spacing w:before="0" w:after="0"/>
        <w:ind w:left="1526"/>
        <w:rPr>
          <w:rFonts w:ascii="Courier New" w:hAnsi="Courier New" w:cs="Courier New"/>
        </w:rPr>
      </w:pPr>
      <w:r w:rsidRPr="00DB39EC">
        <w:rPr>
          <w:rFonts w:ascii="Courier New" w:hAnsi="Courier New" w:cs="Courier New"/>
        </w:rPr>
        <w:t>Port = ${MY.HTTP.PORT}</w:t>
      </w:r>
    </w:p>
    <w:p w14:paraId="7628DDAC" w14:textId="77777777" w:rsidR="00DB39EC" w:rsidRDefault="00DB39EC" w:rsidP="007A0CD5">
      <w:pPr>
        <w:pStyle w:val="StepList"/>
        <w:keepNext/>
        <w:numPr>
          <w:ilvl w:val="0"/>
          <w:numId w:val="0"/>
        </w:numPr>
        <w:spacing w:before="0"/>
        <w:ind w:left="1526"/>
        <w:rPr>
          <w:rFonts w:ascii="Courier New" w:hAnsi="Courier New" w:cs="Courier New"/>
        </w:rPr>
      </w:pPr>
      <w:r w:rsidRPr="00DB39EC">
        <w:rPr>
          <w:rFonts w:ascii="Courier New" w:hAnsi="Courier New" w:cs="Courier New"/>
        </w:rPr>
        <w:t>Secure port = ${MY.HTTPS.PORT}</w:t>
      </w:r>
    </w:p>
    <w:p w14:paraId="18CD0F2A" w14:textId="77777777" w:rsidR="00DB39EC" w:rsidRDefault="00DB39EC" w:rsidP="00DB39EC">
      <w:pPr>
        <w:pStyle w:val="StepList"/>
        <w:numPr>
          <w:ilvl w:val="0"/>
          <w:numId w:val="0"/>
        </w:numPr>
        <w:ind w:left="792" w:hanging="792"/>
        <w:jc w:val="center"/>
      </w:pPr>
      <w:r w:rsidRPr="00DB39EC">
        <w:rPr>
          <w:noProof/>
        </w:rPr>
        <w:drawing>
          <wp:inline distT="0" distB="0" distL="0" distR="0" wp14:anchorId="5C73D5DC" wp14:editId="5AF13971">
            <wp:extent cx="5294376" cy="1467028"/>
            <wp:effectExtent l="0" t="0" r="0" b="635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94376" cy="1467028"/>
                    </a:xfrm>
                    <a:prstGeom prst="rect">
                      <a:avLst/>
                    </a:prstGeom>
                  </pic:spPr>
                </pic:pic>
              </a:graphicData>
            </a:graphic>
          </wp:inline>
        </w:drawing>
      </w:r>
    </w:p>
    <w:p w14:paraId="0DCB8585" w14:textId="717DF517" w:rsidR="00E1696B" w:rsidRDefault="007A0CD5" w:rsidP="00DA096C">
      <w:pPr>
        <w:pStyle w:val="StepList"/>
        <w:keepNext/>
        <w:numPr>
          <w:ilvl w:val="1"/>
          <w:numId w:val="5"/>
        </w:numPr>
      </w:pPr>
      <w:r w:rsidRPr="007A0CD5">
        <w:t xml:space="preserve">Right click </w:t>
      </w:r>
      <w:r w:rsidRPr="007A0CD5">
        <w:rPr>
          <w:b/>
        </w:rPr>
        <w:t>W</w:t>
      </w:r>
      <w:r w:rsidR="00234B68">
        <w:rPr>
          <w:b/>
        </w:rPr>
        <w:t xml:space="preserve">ebSphere Application Server </w:t>
      </w:r>
      <w:r w:rsidRPr="007A0CD5">
        <w:rPr>
          <w:b/>
        </w:rPr>
        <w:t xml:space="preserve">Liberty </w:t>
      </w:r>
      <w:r>
        <w:t>in the Server view and</w:t>
      </w:r>
      <w:r w:rsidRPr="007A0CD5">
        <w:t xml:space="preserve"> select </w:t>
      </w:r>
      <w:r w:rsidRPr="007A0CD5">
        <w:rPr>
          <w:rFonts w:cs="Arial"/>
          <w:b/>
        </w:rPr>
        <w:t xml:space="preserve">New &gt; Server Environment file &gt; </w:t>
      </w:r>
      <w:proofErr w:type="gramStart"/>
      <w:r w:rsidRPr="007A0CD5">
        <w:rPr>
          <w:rFonts w:cs="Arial"/>
          <w:b/>
        </w:rPr>
        <w:t>bootstrap.properties</w:t>
      </w:r>
      <w:proofErr w:type="gramEnd"/>
      <w:r>
        <w:t>.</w:t>
      </w:r>
    </w:p>
    <w:p w14:paraId="53CDE8D3" w14:textId="77777777" w:rsidR="00F33683" w:rsidRDefault="00F33683" w:rsidP="00F33683">
      <w:pPr>
        <w:pStyle w:val="StepList"/>
        <w:numPr>
          <w:ilvl w:val="0"/>
          <w:numId w:val="0"/>
        </w:numPr>
        <w:ind w:left="792" w:hanging="792"/>
        <w:jc w:val="center"/>
      </w:pPr>
      <w:r w:rsidRPr="00F33683">
        <w:rPr>
          <w:noProof/>
        </w:rPr>
        <w:drawing>
          <wp:inline distT="0" distB="0" distL="0" distR="0" wp14:anchorId="4F8C430D" wp14:editId="52F53638">
            <wp:extent cx="6500773" cy="2999232"/>
            <wp:effectExtent l="0" t="0" r="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00773" cy="2999232"/>
                    </a:xfrm>
                    <a:prstGeom prst="rect">
                      <a:avLst/>
                    </a:prstGeom>
                  </pic:spPr>
                </pic:pic>
              </a:graphicData>
            </a:graphic>
          </wp:inline>
        </w:drawing>
      </w:r>
    </w:p>
    <w:p w14:paraId="1D69D89F" w14:textId="77777777" w:rsidR="00B44503" w:rsidRPr="00010D3B" w:rsidRDefault="00010D3B" w:rsidP="0097720F">
      <w:pPr>
        <w:pStyle w:val="StepList"/>
        <w:keepNext/>
        <w:numPr>
          <w:ilvl w:val="1"/>
          <w:numId w:val="5"/>
        </w:numPr>
      </w:pPr>
      <w:r>
        <w:rPr>
          <w:rFonts w:cs="Times"/>
        </w:rPr>
        <w:lastRenderedPageBreak/>
        <w:t xml:space="preserve">Enter the variables and values in the </w:t>
      </w:r>
      <w:r w:rsidRPr="00066C31">
        <w:rPr>
          <w:rFonts w:ascii="Courier New" w:hAnsi="Courier New" w:cs="Courier New"/>
        </w:rPr>
        <w:t>bootstrap.properties</w:t>
      </w:r>
      <w:r>
        <w:rPr>
          <w:rFonts w:cs="Times"/>
        </w:rPr>
        <w:t xml:space="preserve"> file </w:t>
      </w:r>
      <w:r w:rsidR="00F33683">
        <w:rPr>
          <w:rFonts w:cs="Times"/>
        </w:rPr>
        <w:t xml:space="preserve">as </w:t>
      </w:r>
      <w:r>
        <w:rPr>
          <w:rFonts w:cs="Times"/>
        </w:rPr>
        <w:t xml:space="preserve">shown below.  If the file is not automatically opened, you can find it in </w:t>
      </w:r>
      <w:r w:rsidRPr="00010D3B">
        <w:rPr>
          <w:rFonts w:cs="Times"/>
          <w:b/>
        </w:rPr>
        <w:t>WebSphere Application Server Liberty Profile &gt; servers &gt; labServer</w:t>
      </w:r>
      <w:r>
        <w:rPr>
          <w:rFonts w:cs="Times"/>
        </w:rPr>
        <w:t xml:space="preserve"> folder in the Enterprise Explorer view.</w:t>
      </w:r>
    </w:p>
    <w:p w14:paraId="00A809CE" w14:textId="77777777" w:rsidR="00010D3B" w:rsidRPr="00010D3B" w:rsidRDefault="00010D3B" w:rsidP="0097720F">
      <w:pPr>
        <w:pStyle w:val="StepList"/>
        <w:keepNext/>
        <w:numPr>
          <w:ilvl w:val="0"/>
          <w:numId w:val="0"/>
        </w:numPr>
        <w:ind w:left="1526"/>
        <w:rPr>
          <w:rFonts w:ascii="Courier New" w:hAnsi="Courier New" w:cs="Courier New"/>
        </w:rPr>
      </w:pPr>
      <w:r w:rsidRPr="00010D3B">
        <w:rPr>
          <w:rFonts w:ascii="Courier New" w:hAnsi="Courier New" w:cs="Courier New"/>
        </w:rPr>
        <w:t>MY.HOST=localhost</w:t>
      </w:r>
    </w:p>
    <w:p w14:paraId="498CE699" w14:textId="77777777" w:rsidR="00010D3B" w:rsidRPr="00010D3B" w:rsidRDefault="00010D3B" w:rsidP="0097720F">
      <w:pPr>
        <w:pStyle w:val="StepList"/>
        <w:keepNext/>
        <w:numPr>
          <w:ilvl w:val="0"/>
          <w:numId w:val="0"/>
        </w:numPr>
        <w:ind w:left="1526"/>
        <w:rPr>
          <w:rFonts w:ascii="Courier New" w:hAnsi="Courier New" w:cs="Courier New"/>
        </w:rPr>
      </w:pPr>
      <w:r w:rsidRPr="00010D3B">
        <w:rPr>
          <w:rFonts w:ascii="Courier New" w:hAnsi="Courier New" w:cs="Courier New"/>
        </w:rPr>
        <w:t>MY.HTTP.PORT=9080</w:t>
      </w:r>
    </w:p>
    <w:p w14:paraId="3D774F5A" w14:textId="77777777" w:rsidR="00010D3B" w:rsidRDefault="00010D3B" w:rsidP="00010D3B">
      <w:pPr>
        <w:pStyle w:val="StepList"/>
        <w:numPr>
          <w:ilvl w:val="0"/>
          <w:numId w:val="0"/>
        </w:numPr>
        <w:ind w:left="1526"/>
        <w:rPr>
          <w:rFonts w:ascii="Courier New" w:hAnsi="Courier New" w:cs="Courier New"/>
        </w:rPr>
      </w:pPr>
      <w:r w:rsidRPr="00010D3B">
        <w:rPr>
          <w:rFonts w:ascii="Courier New" w:hAnsi="Courier New" w:cs="Courier New"/>
        </w:rPr>
        <w:t>MY.HTTPS.PORT=9443</w:t>
      </w:r>
    </w:p>
    <w:p w14:paraId="252C17D9" w14:textId="77777777" w:rsidR="00010D3B" w:rsidRDefault="00010D3B" w:rsidP="00DA096C">
      <w:pPr>
        <w:pStyle w:val="StepList"/>
        <w:numPr>
          <w:ilvl w:val="0"/>
          <w:numId w:val="0"/>
        </w:numPr>
        <w:ind w:left="792" w:hanging="792"/>
        <w:jc w:val="center"/>
      </w:pPr>
      <w:r w:rsidRPr="00010D3B">
        <w:rPr>
          <w:noProof/>
        </w:rPr>
        <w:drawing>
          <wp:inline distT="0" distB="0" distL="0" distR="0" wp14:anchorId="242DDCC9" wp14:editId="0E7BC7B7">
            <wp:extent cx="5303520" cy="1325880"/>
            <wp:effectExtent l="0" t="0" r="0" b="7620"/>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3520" cy="1325880"/>
                    </a:xfrm>
                    <a:prstGeom prst="rect">
                      <a:avLst/>
                    </a:prstGeom>
                  </pic:spPr>
                </pic:pic>
              </a:graphicData>
            </a:graphic>
          </wp:inline>
        </w:drawing>
      </w:r>
    </w:p>
    <w:p w14:paraId="279BA5BE" w14:textId="77777777" w:rsidR="00B44503" w:rsidRDefault="00066C31" w:rsidP="00B44503">
      <w:pPr>
        <w:pStyle w:val="StepList"/>
        <w:numPr>
          <w:ilvl w:val="1"/>
          <w:numId w:val="5"/>
        </w:numPr>
      </w:pPr>
      <w:r>
        <w:t xml:space="preserve">Save the </w:t>
      </w:r>
      <w:r w:rsidRPr="00066C31">
        <w:rPr>
          <w:rFonts w:ascii="Courier New" w:hAnsi="Courier New" w:cs="Courier New"/>
        </w:rPr>
        <w:t>bootstrap.properties</w:t>
      </w:r>
      <w:r>
        <w:t xml:space="preserve"> file.</w:t>
      </w:r>
    </w:p>
    <w:p w14:paraId="19322F8F" w14:textId="77777777" w:rsidR="00B44503" w:rsidRDefault="00066C31" w:rsidP="0097720F">
      <w:pPr>
        <w:pStyle w:val="StepList"/>
        <w:keepNext/>
      </w:pPr>
      <w:r>
        <w:t>Review your changes:</w:t>
      </w:r>
    </w:p>
    <w:p w14:paraId="35574A01" w14:textId="77777777" w:rsidR="00066C31" w:rsidRDefault="00066C31" w:rsidP="00066C31">
      <w:pPr>
        <w:pStyle w:val="StepList"/>
        <w:numPr>
          <w:ilvl w:val="0"/>
          <w:numId w:val="0"/>
        </w:numPr>
      </w:pPr>
      <w:r w:rsidRPr="00066C31">
        <w:t xml:space="preserve">Your changes should look similar to the </w:t>
      </w:r>
      <w:r w:rsidRPr="00B2297B">
        <w:rPr>
          <w:rFonts w:ascii="Courier New" w:hAnsi="Courier New" w:cs="Courier New"/>
        </w:rPr>
        <w:t>server.xml</w:t>
      </w:r>
      <w:r w:rsidRPr="00066C31">
        <w:t xml:space="preserve"> included with this lab.</w:t>
      </w:r>
    </w:p>
    <w:p w14:paraId="49C28C28" w14:textId="4281D7B7" w:rsidR="00E968CD" w:rsidRPr="00E968CD" w:rsidRDefault="00E968CD" w:rsidP="00E968CD">
      <w:pPr>
        <w:pStyle w:val="StepList"/>
        <w:rPr>
          <w:rFonts w:ascii="Courier New" w:hAnsi="Courier New"/>
          <w:sz w:val="17"/>
          <w:szCs w:val="17"/>
        </w:rPr>
      </w:pPr>
      <w:r>
        <w:t xml:space="preserve">Retest the application  </w:t>
      </w:r>
    </w:p>
    <w:p w14:paraId="019FF60E" w14:textId="70AF2FA7" w:rsidR="00C81A7C" w:rsidRDefault="00C81A7C" w:rsidP="00E968CD">
      <w:pPr>
        <w:pStyle w:val="StepList"/>
        <w:keepNext/>
        <w:numPr>
          <w:ilvl w:val="1"/>
          <w:numId w:val="5"/>
        </w:numPr>
      </w:pPr>
      <w:r>
        <w:t xml:space="preserve">Restart the server so that the </w:t>
      </w:r>
      <w:proofErr w:type="spellStart"/>
      <w:proofErr w:type="gramStart"/>
      <w:r>
        <w:t>bootstrap.properties</w:t>
      </w:r>
      <w:proofErr w:type="spellEnd"/>
      <w:proofErr w:type="gramEnd"/>
      <w:r>
        <w:t xml:space="preserve"> is read.</w:t>
      </w:r>
    </w:p>
    <w:p w14:paraId="4787C30E" w14:textId="77777777" w:rsidR="00E968CD" w:rsidRDefault="00E968CD" w:rsidP="00E968CD">
      <w:pPr>
        <w:pStyle w:val="StepList"/>
        <w:keepNext/>
        <w:numPr>
          <w:ilvl w:val="1"/>
          <w:numId w:val="5"/>
        </w:numPr>
      </w:pPr>
      <w:r>
        <w:t>Start a new browser outside of eclipse</w:t>
      </w:r>
    </w:p>
    <w:p w14:paraId="3E52D8D6" w14:textId="77777777" w:rsidR="00E968CD" w:rsidRPr="00613ECB" w:rsidRDefault="00E968CD" w:rsidP="00E968CD">
      <w:pPr>
        <w:pStyle w:val="StepList"/>
        <w:keepNext/>
        <w:numPr>
          <w:ilvl w:val="1"/>
          <w:numId w:val="5"/>
        </w:numPr>
      </w:pPr>
      <w:r>
        <w:t xml:space="preserve">Point your browser to: </w:t>
      </w:r>
      <w:hyperlink r:id="rId74" w:history="1">
        <w:r w:rsidRPr="00CD259F">
          <w:rPr>
            <w:rStyle w:val="Hyperlink"/>
            <w:rFonts w:ascii="Consolas" w:hAnsi="Consolas" w:cs="Consolas"/>
            <w:sz w:val="20"/>
            <w:szCs w:val="20"/>
            <w:lang w:eastAsia="zh-CN"/>
          </w:rPr>
          <w:t>http://localhost:9080/LabWeb/</w:t>
        </w:r>
      </w:hyperlink>
    </w:p>
    <w:p w14:paraId="65786132" w14:textId="1BAFCE16" w:rsidR="00E968CD" w:rsidRDefault="00C81A7C" w:rsidP="00C81A7C">
      <w:pPr>
        <w:pStyle w:val="StepList"/>
        <w:keepNext/>
        <w:numPr>
          <w:ilvl w:val="1"/>
          <w:numId w:val="5"/>
        </w:numPr>
      </w:pPr>
      <w:r>
        <w:t>Accept the certificate</w:t>
      </w:r>
    </w:p>
    <w:p w14:paraId="668B4FF7" w14:textId="392CAE28" w:rsidR="00F544C1" w:rsidRDefault="00E968CD" w:rsidP="00E968CD">
      <w:pPr>
        <w:pStyle w:val="StepList"/>
        <w:keepNext/>
        <w:numPr>
          <w:ilvl w:val="1"/>
          <w:numId w:val="5"/>
        </w:numPr>
      </w:pPr>
      <w:proofErr w:type="spellStart"/>
      <w:r>
        <w:t>Loging</w:t>
      </w:r>
      <w:proofErr w:type="spellEnd"/>
      <w:r>
        <w:t xml:space="preserve"> with user</w:t>
      </w:r>
      <w:r w:rsidRPr="00613ECB">
        <w:rPr>
          <w:b/>
        </w:rPr>
        <w:t xml:space="preserve"> </w:t>
      </w:r>
      <w:proofErr w:type="spellStart"/>
      <w:r w:rsidRPr="00613ECB">
        <w:rPr>
          <w:b/>
        </w:rPr>
        <w:t>userX</w:t>
      </w:r>
      <w:proofErr w:type="spellEnd"/>
      <w:r>
        <w:t xml:space="preserve"> and password</w:t>
      </w:r>
      <w:r w:rsidRPr="00613ECB">
        <w:rPr>
          <w:b/>
        </w:rPr>
        <w:t xml:space="preserve"> </w:t>
      </w:r>
      <w:proofErr w:type="spellStart"/>
      <w:r w:rsidRPr="00613ECB">
        <w:rPr>
          <w:b/>
        </w:rPr>
        <w:t>passwordX</w:t>
      </w:r>
      <w:proofErr w:type="spellEnd"/>
      <w:r>
        <w:t>. It should succeed.</w:t>
      </w:r>
    </w:p>
    <w:p w14:paraId="0987A434" w14:textId="07B9B640" w:rsidR="00066C31" w:rsidRDefault="004E1E12" w:rsidP="00E968CD">
      <w:pPr>
        <w:pStyle w:val="StepList"/>
      </w:pPr>
      <w:r>
        <w:t xml:space="preserve">If you are having problems, paste the contents of </w:t>
      </w:r>
      <w:r w:rsidRPr="004E1E12">
        <w:rPr>
          <w:rFonts w:ascii="Courier New" w:hAnsi="Courier New" w:cs="Courier New"/>
        </w:rPr>
        <w:t>server.xml</w:t>
      </w:r>
      <w:r>
        <w:t xml:space="preserve"> and </w:t>
      </w:r>
      <w:proofErr w:type="spellStart"/>
      <w:r w:rsidRPr="004E1E12">
        <w:rPr>
          <w:rFonts w:ascii="Courier New" w:hAnsi="Courier New" w:cs="Courier New"/>
        </w:rPr>
        <w:t>bootstrap.properties</w:t>
      </w:r>
      <w:proofErr w:type="spellEnd"/>
      <w:r>
        <w:t xml:space="preserve"> </w:t>
      </w:r>
      <w:r w:rsidR="00B3005A">
        <w:t xml:space="preserve">in the </w:t>
      </w:r>
      <w:r w:rsidR="00B3005A" w:rsidRPr="00794EEB">
        <w:rPr>
          <w:rFonts w:ascii="Courier New" w:hAnsi="Courier New" w:cs="Courier New"/>
          <w:i/>
        </w:rPr>
        <w:t>{</w:t>
      </w:r>
      <w:r w:rsidR="002E2850">
        <w:rPr>
          <w:rFonts w:ascii="Courier New" w:hAnsi="Courier New" w:cs="Courier New"/>
          <w:i/>
        </w:rPr>
        <w:t>LAB_HOME</w:t>
      </w:r>
      <w:r w:rsidR="00B3005A" w:rsidRPr="00794EEB">
        <w:rPr>
          <w:rFonts w:ascii="Courier New" w:hAnsi="Courier New" w:cs="Courier New"/>
          <w:i/>
        </w:rPr>
        <w:t>}</w:t>
      </w:r>
      <w:r w:rsidR="00B3005A" w:rsidRPr="00794EEB">
        <w:rPr>
          <w:rFonts w:ascii="Courier New" w:hAnsi="Courier New" w:cs="Courier New"/>
        </w:rPr>
        <w:t>\labs\development\0_SimpleDevelopment_</w:t>
      </w:r>
      <w:r w:rsidR="00B3005A" w:rsidRPr="00794EEB">
        <w:rPr>
          <w:rFonts w:ascii="Courier New" w:hAnsi="Courier New" w:cs="Courier New"/>
          <w:i/>
        </w:rPr>
        <w:t>&lt;timestamp&gt;</w:t>
      </w:r>
      <w:r w:rsidR="00B3005A">
        <w:rPr>
          <w:rFonts w:ascii="Courier New" w:hAnsi="Courier New" w:cs="Courier New"/>
        </w:rPr>
        <w:t xml:space="preserve"> </w:t>
      </w:r>
      <w:r w:rsidR="00B3005A">
        <w:t xml:space="preserve">directory </w:t>
      </w:r>
      <w:r>
        <w:t>and try to run the application again.</w:t>
      </w:r>
    </w:p>
    <w:p w14:paraId="33B320D4" w14:textId="77777777" w:rsidR="00B3005A" w:rsidRDefault="00B3005A" w:rsidP="00B3005A">
      <w:pPr>
        <w:pStyle w:val="Heading2"/>
      </w:pPr>
      <w:bookmarkStart w:id="15" w:name="_Toc421629806"/>
      <w:r w:rsidRPr="00B3005A">
        <w:lastRenderedPageBreak/>
        <w:t>Clean up after lab</w:t>
      </w:r>
      <w:bookmarkEnd w:id="15"/>
    </w:p>
    <w:p w14:paraId="79FF38DB" w14:textId="77777777" w:rsidR="00B3005A" w:rsidRDefault="00B3005A" w:rsidP="00B96AF8">
      <w:pPr>
        <w:pStyle w:val="StepList"/>
        <w:keepNext/>
        <w:numPr>
          <w:ilvl w:val="0"/>
          <w:numId w:val="42"/>
        </w:numPr>
      </w:pPr>
      <w:r w:rsidRPr="00B3005A">
        <w:t>Remove</w:t>
      </w:r>
      <w:r>
        <w:t xml:space="preserve"> the LabWeb application from the server by r</w:t>
      </w:r>
      <w:r w:rsidRPr="00B3005A">
        <w:t>ight click</w:t>
      </w:r>
      <w:r>
        <w:t>ing</w:t>
      </w:r>
      <w:r w:rsidRPr="00B3005A">
        <w:t xml:space="preserve"> on the </w:t>
      </w:r>
      <w:r w:rsidRPr="00B3005A">
        <w:rPr>
          <w:b/>
        </w:rPr>
        <w:t>LabWeb</w:t>
      </w:r>
      <w:r w:rsidRPr="00B3005A">
        <w:t xml:space="preserve"> application </w:t>
      </w:r>
      <w:r>
        <w:t xml:space="preserve">in the Server view </w:t>
      </w:r>
      <w:r w:rsidRPr="00B3005A">
        <w:t xml:space="preserve">and select </w:t>
      </w:r>
      <w:r w:rsidRPr="00B3005A">
        <w:rPr>
          <w:b/>
        </w:rPr>
        <w:t>Remove</w:t>
      </w:r>
      <w:r>
        <w:t>.</w:t>
      </w:r>
    </w:p>
    <w:p w14:paraId="4F353393" w14:textId="77777777" w:rsidR="00B3005A" w:rsidRDefault="00B3005A" w:rsidP="00B3005A">
      <w:pPr>
        <w:pStyle w:val="StepList"/>
        <w:numPr>
          <w:ilvl w:val="0"/>
          <w:numId w:val="0"/>
        </w:numPr>
        <w:ind w:left="792" w:hanging="792"/>
        <w:jc w:val="center"/>
      </w:pPr>
      <w:r w:rsidRPr="00B3005A">
        <w:rPr>
          <w:noProof/>
        </w:rPr>
        <w:drawing>
          <wp:inline distT="0" distB="0" distL="0" distR="0" wp14:anchorId="0BF4A918" wp14:editId="5B1045D9">
            <wp:extent cx="3465576" cy="1003481"/>
            <wp:effectExtent l="0" t="0" r="0" b="1270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5576" cy="1003481"/>
                    </a:xfrm>
                    <a:prstGeom prst="rect">
                      <a:avLst/>
                    </a:prstGeom>
                  </pic:spPr>
                </pic:pic>
              </a:graphicData>
            </a:graphic>
          </wp:inline>
        </w:drawing>
      </w:r>
    </w:p>
    <w:p w14:paraId="47087EB8" w14:textId="77777777" w:rsidR="00B3005A" w:rsidRDefault="00B3005A" w:rsidP="0097720F">
      <w:pPr>
        <w:pStyle w:val="StepList"/>
        <w:keepNext/>
        <w:numPr>
          <w:ilvl w:val="0"/>
          <w:numId w:val="42"/>
        </w:numPr>
      </w:pPr>
      <w:r w:rsidRPr="00B3005A">
        <w:t xml:space="preserve">Stop the </w:t>
      </w:r>
      <w:r>
        <w:t>lab</w:t>
      </w:r>
      <w:r w:rsidRPr="00B3005A">
        <w:t>Server</w:t>
      </w:r>
      <w:r>
        <w:t xml:space="preserve"> by r</w:t>
      </w:r>
      <w:r w:rsidRPr="00B3005A">
        <w:t>ight click</w:t>
      </w:r>
      <w:r>
        <w:t>ing</w:t>
      </w:r>
      <w:r w:rsidRPr="00B3005A">
        <w:t xml:space="preserve"> on the </w:t>
      </w:r>
      <w:r w:rsidRPr="00B3005A">
        <w:rPr>
          <w:b/>
        </w:rPr>
        <w:t>labServer</w:t>
      </w:r>
      <w:r>
        <w:t xml:space="preserve"> in the Server view </w:t>
      </w:r>
      <w:r w:rsidRPr="00B3005A">
        <w:t xml:space="preserve">and select </w:t>
      </w:r>
      <w:r w:rsidRPr="00B3005A">
        <w:rPr>
          <w:b/>
        </w:rPr>
        <w:t>Stop</w:t>
      </w:r>
      <w:r>
        <w:t>.</w:t>
      </w:r>
    </w:p>
    <w:p w14:paraId="2BF23D66" w14:textId="63264BC1" w:rsidR="00B3005A" w:rsidRDefault="00234B68" w:rsidP="00D67C85">
      <w:pPr>
        <w:pStyle w:val="StepList"/>
        <w:numPr>
          <w:ilvl w:val="0"/>
          <w:numId w:val="0"/>
        </w:numPr>
        <w:ind w:left="792" w:hanging="792"/>
        <w:jc w:val="center"/>
      </w:pPr>
      <w:bookmarkStart w:id="16" w:name="_GoBack"/>
      <w:r>
        <w:rPr>
          <w:noProof/>
        </w:rPr>
        <w:drawing>
          <wp:inline distT="0" distB="0" distL="0" distR="0" wp14:anchorId="4F352851" wp14:editId="73EE6698">
            <wp:extent cx="5845047" cy="14546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845047" cy="1454649"/>
                    </a:xfrm>
                    <a:prstGeom prst="rect">
                      <a:avLst/>
                    </a:prstGeom>
                  </pic:spPr>
                </pic:pic>
              </a:graphicData>
            </a:graphic>
          </wp:inline>
        </w:drawing>
      </w:r>
      <w:bookmarkEnd w:id="16"/>
    </w:p>
    <w:bookmarkEnd w:id="12"/>
    <w:bookmarkEnd w:id="13"/>
    <w:bookmarkEnd w:id="14"/>
    <w:p w14:paraId="072A42C2" w14:textId="77777777" w:rsidR="00865D64" w:rsidRPr="00465A8F" w:rsidRDefault="00865D64" w:rsidP="00D67C85">
      <w:pPr>
        <w:pStyle w:val="StepList"/>
        <w:numPr>
          <w:ilvl w:val="0"/>
          <w:numId w:val="0"/>
        </w:numPr>
        <w:ind w:left="792" w:hanging="792"/>
        <w:rPr>
          <w:lang w:eastAsia="zh-CN"/>
        </w:rPr>
      </w:pPr>
    </w:p>
    <w:p w14:paraId="7B4FB1A3" w14:textId="77777777" w:rsidR="00465A8F" w:rsidRDefault="00465A8F" w:rsidP="00D67C85">
      <w:pPr>
        <w:pStyle w:val="StepList"/>
        <w:numPr>
          <w:ilvl w:val="0"/>
          <w:numId w:val="0"/>
        </w:numPr>
        <w:rPr>
          <w:lang w:eastAsia="zh-CN"/>
        </w:rPr>
        <w:sectPr w:rsidR="00465A8F" w:rsidSect="009D4003">
          <w:footerReference w:type="default" r:id="rId77"/>
          <w:type w:val="continuous"/>
          <w:pgSz w:w="12240" w:h="15840" w:code="1"/>
          <w:pgMar w:top="1440" w:right="1008" w:bottom="1440" w:left="1008" w:header="432" w:footer="720" w:gutter="0"/>
          <w:cols w:space="720"/>
          <w:docGrid w:linePitch="360"/>
        </w:sectPr>
      </w:pPr>
    </w:p>
    <w:p w14:paraId="3B5EBE04" w14:textId="77777777" w:rsidR="008518E8" w:rsidRPr="001E3096" w:rsidRDefault="008518E8" w:rsidP="008518E8">
      <w:pPr>
        <w:pStyle w:val="HeadingAppendix"/>
      </w:pPr>
      <w:bookmarkStart w:id="17" w:name="_Toc136939332"/>
      <w:bookmarkStart w:id="18" w:name="_Toc136943202"/>
      <w:bookmarkStart w:id="19" w:name="_Toc178757302"/>
      <w:bookmarkStart w:id="20" w:name="_Toc421629807"/>
      <w:bookmarkEnd w:id="2"/>
      <w:bookmarkEnd w:id="3"/>
      <w:bookmarkEnd w:id="4"/>
      <w:r w:rsidRPr="001E3096">
        <w:lastRenderedPageBreak/>
        <w:t>Notices</w:t>
      </w:r>
      <w:bookmarkEnd w:id="17"/>
      <w:bookmarkEnd w:id="18"/>
      <w:bookmarkEnd w:id="19"/>
      <w:bookmarkEnd w:id="20"/>
    </w:p>
    <w:p w14:paraId="3CAC6669" w14:textId="77777777" w:rsidR="008518E8" w:rsidRPr="001E3096" w:rsidRDefault="008518E8" w:rsidP="00A8736B">
      <w:pPr>
        <w:pStyle w:val="BodyText"/>
      </w:pPr>
      <w:r w:rsidRPr="001E3096">
        <w:t xml:space="preserve">This information was developed for products and services offered in the U.S.A. </w:t>
      </w:r>
    </w:p>
    <w:p w14:paraId="3CE1A482" w14:textId="77777777" w:rsidR="008518E8" w:rsidRPr="001E3096" w:rsidRDefault="008518E8" w:rsidP="00A8736B">
      <w:pPr>
        <w:pStyle w:val="BodyText"/>
      </w:pPr>
      <w:r w:rsidRPr="001E3096">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3770EB50" w14:textId="77777777" w:rsidR="008518E8" w:rsidRPr="001E3096" w:rsidRDefault="008518E8" w:rsidP="00A8736B">
      <w:pPr>
        <w:pStyle w:val="BodyText"/>
      </w:pPr>
      <w:r w:rsidRPr="001E3096">
        <w:t xml:space="preserve">IBM may have patents or pending patent applications covering subject matter described in this document. The furnishing of this document does not grant you any license to these patents. You can send license inquiries, in writing, to: </w:t>
      </w:r>
    </w:p>
    <w:p w14:paraId="02003EF9" w14:textId="77777777" w:rsidR="008518E8" w:rsidRPr="001E3096" w:rsidRDefault="008518E8" w:rsidP="00A8736B">
      <w:pPr>
        <w:pStyle w:val="BodyText"/>
      </w:pPr>
      <w:r w:rsidRPr="001E3096">
        <w:t>IBM Director of Licensing</w:t>
      </w:r>
      <w:r w:rsidR="00A8736B">
        <w:br/>
      </w:r>
      <w:r w:rsidRPr="001E3096">
        <w:t>IBM Corporation</w:t>
      </w:r>
      <w:r w:rsidR="00A8736B">
        <w:br/>
      </w:r>
      <w:r w:rsidRPr="001E3096">
        <w:t>North Castle Drive</w:t>
      </w:r>
      <w:r w:rsidR="00A8736B">
        <w:br/>
      </w:r>
      <w:r w:rsidRPr="001E3096">
        <w:t>Armonk, NY 10504-1785</w:t>
      </w:r>
      <w:r w:rsidR="00A8736B">
        <w:br/>
      </w:r>
      <w:r w:rsidRPr="001E3096">
        <w:t xml:space="preserve">U.S.A. </w:t>
      </w:r>
    </w:p>
    <w:p w14:paraId="5E7C80F1" w14:textId="77777777" w:rsidR="008518E8" w:rsidRPr="001E3096" w:rsidRDefault="008518E8" w:rsidP="00A8736B">
      <w:pPr>
        <w:pStyle w:val="BodyText"/>
      </w:pPr>
      <w:r w:rsidRPr="001E3096">
        <w:t xml:space="preserve">For license inquiries regarding double-byte (DBCS) information, contact the IBM Intellectual Property Department in your country or send inquiries, in writing, to: </w:t>
      </w:r>
    </w:p>
    <w:p w14:paraId="696B7704" w14:textId="77777777" w:rsidR="008518E8" w:rsidRPr="001E3096" w:rsidRDefault="008518E8" w:rsidP="00A8736B">
      <w:pPr>
        <w:pStyle w:val="BodyText"/>
      </w:pPr>
      <w:r w:rsidRPr="001E3096">
        <w:t>IBM World Trade Asia Corporation</w:t>
      </w:r>
      <w:r w:rsidR="00A8736B">
        <w:br/>
      </w:r>
      <w:r w:rsidRPr="001E3096">
        <w:t>Licensing</w:t>
      </w:r>
      <w:r w:rsidR="00A8736B">
        <w:br/>
      </w:r>
      <w:r w:rsidRPr="001E3096">
        <w:t>2-31 Roppongi 3-chome, Minato-ku</w:t>
      </w:r>
      <w:r w:rsidR="00A8736B">
        <w:br/>
      </w:r>
      <w:r w:rsidRPr="001E3096">
        <w:t xml:space="preserve">Tokyo 106-0032, Japan </w:t>
      </w:r>
    </w:p>
    <w:p w14:paraId="5AC1C0A6" w14:textId="77777777" w:rsidR="008518E8" w:rsidRPr="001E3096" w:rsidRDefault="008518E8" w:rsidP="00A8736B">
      <w:pPr>
        <w:pStyle w:val="BodyText"/>
      </w:pPr>
      <w:r w:rsidRPr="00A8736B">
        <w:rPr>
          <w:b/>
          <w:bCs/>
        </w:rPr>
        <w:t>The following paragraph does not apply to the United Kingdom or any other country where such provisions are inconsistent with local law:</w:t>
      </w:r>
      <w:r w:rsidRPr="001E3096">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5608853B" w14:textId="77777777" w:rsidR="008518E8" w:rsidRPr="001E3096" w:rsidRDefault="008518E8" w:rsidP="00A8736B">
      <w:pPr>
        <w:pStyle w:val="BodyText"/>
      </w:pPr>
      <w:r w:rsidRPr="001E3096">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FEC1BFA" w14:textId="77777777" w:rsidR="008518E8" w:rsidRPr="001E3096" w:rsidRDefault="008518E8" w:rsidP="00A8736B">
      <w:pPr>
        <w:pStyle w:val="BodyText"/>
      </w:pPr>
      <w:r w:rsidRPr="001E3096">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FF9FCBE" w14:textId="77777777" w:rsidR="008518E8" w:rsidRPr="001E3096" w:rsidRDefault="008518E8" w:rsidP="00A8736B">
      <w:pPr>
        <w:pStyle w:val="BodyText"/>
      </w:pPr>
      <w:r w:rsidRPr="001E3096">
        <w:t>IBM may use or distribute any of the information you supply in any way it believes appropriate without incurring any obligation to you.</w:t>
      </w:r>
    </w:p>
    <w:p w14:paraId="7461E454" w14:textId="77777777" w:rsidR="008518E8" w:rsidRPr="001E3096" w:rsidRDefault="008518E8" w:rsidP="00A8736B">
      <w:pPr>
        <w:pStyle w:val="BodyText"/>
      </w:pPr>
      <w:r w:rsidRPr="001E3096">
        <w:t xml:space="preserve">Any performance data contained herein was determined in a controlled environment. Therefore, the results obtained in other operating environments may vary significantly. Some measurements may have </w:t>
      </w:r>
      <w:r w:rsidRPr="001E3096">
        <w:lastRenderedPageBreak/>
        <w:t xml:space="preserve">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6A816C84" w14:textId="77777777" w:rsidR="008518E8" w:rsidRPr="001E3096" w:rsidRDefault="008518E8" w:rsidP="00A8736B">
      <w:pPr>
        <w:pStyle w:val="BodyText"/>
      </w:pPr>
      <w:r w:rsidRPr="001E3096">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022CE37E" w14:textId="77777777" w:rsidR="008518E8" w:rsidRPr="001E3096" w:rsidRDefault="008518E8" w:rsidP="00A8736B">
      <w:pPr>
        <w:pStyle w:val="BodyText"/>
      </w:pPr>
      <w:r w:rsidRPr="001E3096">
        <w:t>All statements regarding IBM's future direction and intent are subject to change or withdrawal without notice, and represent goals and objectives only.</w:t>
      </w:r>
    </w:p>
    <w:p w14:paraId="0F1FFC98" w14:textId="77777777" w:rsidR="000614C3" w:rsidRPr="001E3096" w:rsidRDefault="008518E8" w:rsidP="00A8736B">
      <w:pPr>
        <w:pStyle w:val="BodyText"/>
      </w:pPr>
      <w:r w:rsidRPr="001E3096">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1E3096">
        <w:t>All references to fictitious companies or individuals are used for illustration purposes only.</w:t>
      </w:r>
    </w:p>
    <w:p w14:paraId="5929FFF4" w14:textId="77777777" w:rsidR="008518E8" w:rsidRPr="001E3096" w:rsidRDefault="008518E8" w:rsidP="00A8736B">
      <w:pPr>
        <w:pStyle w:val="BodyText"/>
      </w:pPr>
      <w:r w:rsidRPr="001E3096">
        <w:t xml:space="preserve">COPYRIGHT LICENSE: </w:t>
      </w:r>
    </w:p>
    <w:p w14:paraId="3B4D0EFB" w14:textId="77777777" w:rsidR="008518E8" w:rsidRPr="001E3096" w:rsidRDefault="008518E8" w:rsidP="00A8736B">
      <w:pPr>
        <w:pStyle w:val="BodyText"/>
      </w:pPr>
      <w:r w:rsidRPr="001E3096">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164476C6" w14:textId="77777777" w:rsidR="008518E8" w:rsidRPr="001E3096" w:rsidRDefault="008518E8" w:rsidP="008518E8">
      <w:pPr>
        <w:pStyle w:val="HeadingAppendix"/>
      </w:pPr>
      <w:bookmarkStart w:id="21" w:name="_Toc136939333"/>
      <w:bookmarkStart w:id="22" w:name="_Toc136943203"/>
      <w:bookmarkStart w:id="23" w:name="_Toc178757303"/>
      <w:bookmarkStart w:id="24" w:name="_Toc421629808"/>
      <w:r w:rsidRPr="001E3096">
        <w:lastRenderedPageBreak/>
        <w:t>Trademarks and copyrights</w:t>
      </w:r>
      <w:bookmarkEnd w:id="21"/>
      <w:bookmarkEnd w:id="22"/>
      <w:bookmarkEnd w:id="23"/>
      <w:bookmarkEnd w:id="24"/>
    </w:p>
    <w:p w14:paraId="5B8D3743" w14:textId="77777777" w:rsidR="008518E8" w:rsidRPr="001E3096" w:rsidRDefault="008518E8" w:rsidP="00A8736B">
      <w:pPr>
        <w:pStyle w:val="BodyText"/>
      </w:pPr>
      <w:r w:rsidRPr="001E3096">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1E3096" w14:paraId="51148768" w14:textId="77777777" w:rsidTr="000B7D57">
        <w:tc>
          <w:tcPr>
            <w:tcW w:w="1445" w:type="dxa"/>
            <w:shd w:val="clear" w:color="auto" w:fill="auto"/>
            <w:vAlign w:val="center"/>
          </w:tcPr>
          <w:p w14:paraId="538DDB0F" w14:textId="77777777" w:rsidR="00CE69DD" w:rsidRPr="000B7D57" w:rsidRDefault="00CE69DD" w:rsidP="00CE69DD">
            <w:pPr>
              <w:pStyle w:val="TableText"/>
              <w:rPr>
                <w:rFonts w:cs="Arial"/>
                <w:sz w:val="16"/>
                <w:szCs w:val="16"/>
              </w:rPr>
            </w:pPr>
            <w:r w:rsidRPr="000B7D57">
              <w:rPr>
                <w:rFonts w:cs="Arial"/>
                <w:sz w:val="16"/>
                <w:szCs w:val="16"/>
              </w:rPr>
              <w:t xml:space="preserve">IBM </w:t>
            </w:r>
          </w:p>
        </w:tc>
        <w:tc>
          <w:tcPr>
            <w:tcW w:w="1378" w:type="dxa"/>
            <w:shd w:val="clear" w:color="auto" w:fill="auto"/>
            <w:vAlign w:val="center"/>
          </w:tcPr>
          <w:p w14:paraId="0419A080" w14:textId="77777777" w:rsidR="00CE69DD" w:rsidRPr="000B7D57" w:rsidRDefault="00CE69DD" w:rsidP="00CE69DD">
            <w:pPr>
              <w:pStyle w:val="TableText"/>
              <w:rPr>
                <w:rFonts w:cs="Arial"/>
                <w:sz w:val="16"/>
                <w:szCs w:val="16"/>
              </w:rPr>
            </w:pPr>
            <w:r w:rsidRPr="000B7D57">
              <w:rPr>
                <w:rFonts w:cs="Arial"/>
                <w:sz w:val="16"/>
                <w:szCs w:val="16"/>
              </w:rPr>
              <w:t>AIX</w:t>
            </w:r>
          </w:p>
        </w:tc>
        <w:tc>
          <w:tcPr>
            <w:tcW w:w="1713" w:type="dxa"/>
            <w:shd w:val="clear" w:color="auto" w:fill="auto"/>
            <w:vAlign w:val="center"/>
          </w:tcPr>
          <w:p w14:paraId="662EFE01" w14:textId="77777777" w:rsidR="00CE69DD" w:rsidRPr="000B7D57" w:rsidRDefault="00CE69DD" w:rsidP="00CE69DD">
            <w:pPr>
              <w:pStyle w:val="TableText"/>
              <w:rPr>
                <w:rFonts w:cs="Arial"/>
                <w:sz w:val="16"/>
                <w:szCs w:val="16"/>
              </w:rPr>
            </w:pPr>
            <w:r w:rsidRPr="000B7D57">
              <w:rPr>
                <w:rFonts w:cs="Arial"/>
                <w:sz w:val="16"/>
                <w:szCs w:val="16"/>
              </w:rPr>
              <w:t>CICS</w:t>
            </w:r>
          </w:p>
        </w:tc>
        <w:tc>
          <w:tcPr>
            <w:tcW w:w="1538" w:type="dxa"/>
            <w:shd w:val="clear" w:color="auto" w:fill="auto"/>
            <w:vAlign w:val="center"/>
          </w:tcPr>
          <w:p w14:paraId="33D34C59" w14:textId="77777777" w:rsidR="00CE69DD" w:rsidRPr="000B7D57" w:rsidRDefault="00CE69DD" w:rsidP="00CE69DD">
            <w:pPr>
              <w:pStyle w:val="TableText"/>
              <w:rPr>
                <w:rFonts w:cs="Arial"/>
                <w:sz w:val="16"/>
                <w:szCs w:val="16"/>
              </w:rPr>
            </w:pPr>
            <w:r w:rsidRPr="000B7D57">
              <w:rPr>
                <w:rFonts w:cs="Arial"/>
                <w:sz w:val="16"/>
                <w:szCs w:val="16"/>
              </w:rPr>
              <w:t>ClearCase</w:t>
            </w:r>
          </w:p>
        </w:tc>
        <w:tc>
          <w:tcPr>
            <w:tcW w:w="1282" w:type="dxa"/>
            <w:shd w:val="clear" w:color="auto" w:fill="auto"/>
            <w:vAlign w:val="center"/>
          </w:tcPr>
          <w:p w14:paraId="4C24BFF5" w14:textId="77777777" w:rsidR="00CE69DD" w:rsidRPr="000B7D57" w:rsidRDefault="00CE69DD" w:rsidP="00CE69DD">
            <w:pPr>
              <w:pStyle w:val="TableText"/>
              <w:rPr>
                <w:rFonts w:cs="Arial"/>
                <w:sz w:val="16"/>
                <w:szCs w:val="16"/>
              </w:rPr>
            </w:pPr>
            <w:r w:rsidRPr="000B7D57">
              <w:rPr>
                <w:rFonts w:cs="Arial"/>
                <w:sz w:val="16"/>
                <w:szCs w:val="16"/>
              </w:rPr>
              <w:t>ClearQuest</w:t>
            </w:r>
          </w:p>
        </w:tc>
        <w:tc>
          <w:tcPr>
            <w:tcW w:w="1282" w:type="dxa"/>
            <w:shd w:val="clear" w:color="auto" w:fill="auto"/>
            <w:vAlign w:val="center"/>
          </w:tcPr>
          <w:p w14:paraId="38E4FABD" w14:textId="77777777" w:rsidR="00CE69DD" w:rsidRPr="000B7D57" w:rsidRDefault="00CE69DD" w:rsidP="00CE69DD">
            <w:pPr>
              <w:pStyle w:val="TableText"/>
              <w:rPr>
                <w:rFonts w:cs="Arial"/>
                <w:sz w:val="16"/>
                <w:szCs w:val="16"/>
              </w:rPr>
            </w:pPr>
            <w:r w:rsidRPr="000B7D57">
              <w:rPr>
                <w:rFonts w:cs="Arial"/>
                <w:sz w:val="16"/>
                <w:szCs w:val="16"/>
              </w:rPr>
              <w:t>Cloudscape</w:t>
            </w:r>
          </w:p>
        </w:tc>
        <w:tc>
          <w:tcPr>
            <w:tcW w:w="1282" w:type="dxa"/>
            <w:shd w:val="clear" w:color="auto" w:fill="auto"/>
            <w:vAlign w:val="center"/>
          </w:tcPr>
          <w:p w14:paraId="4373EB3E" w14:textId="77777777" w:rsidR="00CE69DD" w:rsidRPr="000B7D57" w:rsidRDefault="00CE69DD" w:rsidP="000B7D57">
            <w:pPr>
              <w:pStyle w:val="TableText"/>
              <w:jc w:val="right"/>
              <w:rPr>
                <w:rFonts w:cs="Arial"/>
                <w:iCs/>
                <w:sz w:val="16"/>
                <w:szCs w:val="16"/>
              </w:rPr>
            </w:pPr>
          </w:p>
        </w:tc>
      </w:tr>
      <w:tr w:rsidR="00CE69DD" w:rsidRPr="001E3096" w14:paraId="4CB552FF" w14:textId="77777777" w:rsidTr="000B7D57">
        <w:tc>
          <w:tcPr>
            <w:tcW w:w="1445" w:type="dxa"/>
            <w:shd w:val="clear" w:color="auto" w:fill="auto"/>
            <w:vAlign w:val="center"/>
          </w:tcPr>
          <w:p w14:paraId="1B9B917A" w14:textId="77777777" w:rsidR="00CE69DD" w:rsidRPr="000B7D57" w:rsidRDefault="00CE69DD" w:rsidP="00CE69DD">
            <w:pPr>
              <w:pStyle w:val="TableText"/>
              <w:rPr>
                <w:rFonts w:cs="Arial"/>
                <w:sz w:val="16"/>
                <w:szCs w:val="16"/>
              </w:rPr>
            </w:pPr>
            <w:r w:rsidRPr="000B7D57">
              <w:rPr>
                <w:rFonts w:cs="Arial"/>
                <w:sz w:val="16"/>
                <w:szCs w:val="16"/>
              </w:rPr>
              <w:t>Cube Views</w:t>
            </w:r>
          </w:p>
        </w:tc>
        <w:tc>
          <w:tcPr>
            <w:tcW w:w="1378" w:type="dxa"/>
            <w:shd w:val="clear" w:color="auto" w:fill="auto"/>
            <w:vAlign w:val="center"/>
          </w:tcPr>
          <w:p w14:paraId="3A28AFFD" w14:textId="77777777" w:rsidR="00CE69DD" w:rsidRPr="000B7D57" w:rsidRDefault="00CE69DD" w:rsidP="00CE69DD">
            <w:pPr>
              <w:pStyle w:val="TableText"/>
              <w:rPr>
                <w:rFonts w:cs="Arial"/>
                <w:sz w:val="16"/>
                <w:szCs w:val="16"/>
              </w:rPr>
            </w:pPr>
            <w:r w:rsidRPr="000B7D57">
              <w:rPr>
                <w:rFonts w:cs="Arial"/>
                <w:sz w:val="16"/>
                <w:szCs w:val="16"/>
              </w:rPr>
              <w:t>DB2</w:t>
            </w:r>
          </w:p>
        </w:tc>
        <w:tc>
          <w:tcPr>
            <w:tcW w:w="1713" w:type="dxa"/>
            <w:shd w:val="clear" w:color="auto" w:fill="auto"/>
            <w:vAlign w:val="center"/>
          </w:tcPr>
          <w:p w14:paraId="45F45F5E" w14:textId="77777777" w:rsidR="00CE69DD" w:rsidRPr="000B7D57" w:rsidRDefault="00CE69DD" w:rsidP="00CE69DD">
            <w:pPr>
              <w:pStyle w:val="TableText"/>
              <w:rPr>
                <w:rFonts w:cs="Arial"/>
                <w:sz w:val="16"/>
                <w:szCs w:val="16"/>
              </w:rPr>
            </w:pPr>
            <w:r w:rsidRPr="000B7D57">
              <w:rPr>
                <w:rFonts w:cs="Arial"/>
                <w:sz w:val="16"/>
                <w:szCs w:val="16"/>
              </w:rPr>
              <w:t>developerWorks</w:t>
            </w:r>
          </w:p>
        </w:tc>
        <w:tc>
          <w:tcPr>
            <w:tcW w:w="1538" w:type="dxa"/>
            <w:shd w:val="clear" w:color="auto" w:fill="auto"/>
            <w:vAlign w:val="center"/>
          </w:tcPr>
          <w:p w14:paraId="4AFB668D" w14:textId="77777777" w:rsidR="00CE69DD" w:rsidRPr="000B7D57" w:rsidRDefault="00CE69DD" w:rsidP="00CE69DD">
            <w:pPr>
              <w:pStyle w:val="TableText"/>
              <w:rPr>
                <w:rFonts w:cs="Arial"/>
                <w:sz w:val="16"/>
                <w:szCs w:val="16"/>
              </w:rPr>
            </w:pPr>
            <w:r w:rsidRPr="000B7D57">
              <w:rPr>
                <w:rFonts w:cs="Arial"/>
                <w:sz w:val="16"/>
                <w:szCs w:val="16"/>
              </w:rPr>
              <w:t>DRDA</w:t>
            </w:r>
          </w:p>
        </w:tc>
        <w:tc>
          <w:tcPr>
            <w:tcW w:w="1282" w:type="dxa"/>
            <w:shd w:val="clear" w:color="auto" w:fill="auto"/>
            <w:vAlign w:val="center"/>
          </w:tcPr>
          <w:p w14:paraId="2999FB0D" w14:textId="77777777" w:rsidR="00CE69DD" w:rsidRPr="000B7D57" w:rsidRDefault="00CE69DD" w:rsidP="00CE69DD">
            <w:pPr>
              <w:pStyle w:val="TableText"/>
              <w:rPr>
                <w:rFonts w:cs="Arial"/>
                <w:sz w:val="16"/>
                <w:szCs w:val="16"/>
              </w:rPr>
            </w:pPr>
            <w:r w:rsidRPr="000B7D57">
              <w:rPr>
                <w:rFonts w:cs="Arial"/>
                <w:sz w:val="16"/>
                <w:szCs w:val="16"/>
              </w:rPr>
              <w:t>IMS</w:t>
            </w:r>
          </w:p>
        </w:tc>
        <w:tc>
          <w:tcPr>
            <w:tcW w:w="1282" w:type="dxa"/>
            <w:shd w:val="clear" w:color="auto" w:fill="auto"/>
            <w:vAlign w:val="center"/>
          </w:tcPr>
          <w:p w14:paraId="1340F4AC" w14:textId="77777777" w:rsidR="00CE69DD" w:rsidRPr="000B7D57" w:rsidRDefault="00CE69DD" w:rsidP="00CE69DD">
            <w:pPr>
              <w:pStyle w:val="TableText"/>
              <w:rPr>
                <w:rFonts w:cs="Arial"/>
                <w:sz w:val="16"/>
                <w:szCs w:val="16"/>
              </w:rPr>
            </w:pPr>
            <w:r w:rsidRPr="000B7D57">
              <w:rPr>
                <w:rFonts w:cs="Arial"/>
                <w:sz w:val="16"/>
                <w:szCs w:val="16"/>
              </w:rPr>
              <w:t>IMS/ESA</w:t>
            </w:r>
          </w:p>
        </w:tc>
        <w:tc>
          <w:tcPr>
            <w:tcW w:w="1282" w:type="dxa"/>
            <w:shd w:val="clear" w:color="auto" w:fill="auto"/>
            <w:vAlign w:val="center"/>
          </w:tcPr>
          <w:p w14:paraId="3DF720E2" w14:textId="77777777" w:rsidR="00CE69DD" w:rsidRPr="000B7D57" w:rsidRDefault="00CE69DD" w:rsidP="000B7D57">
            <w:pPr>
              <w:pStyle w:val="TableText"/>
              <w:jc w:val="right"/>
              <w:rPr>
                <w:rFonts w:cs="Arial"/>
                <w:iCs/>
                <w:sz w:val="16"/>
                <w:szCs w:val="16"/>
              </w:rPr>
            </w:pPr>
          </w:p>
        </w:tc>
      </w:tr>
      <w:tr w:rsidR="00CE69DD" w:rsidRPr="001E3096" w14:paraId="2B6C7C8A" w14:textId="77777777" w:rsidTr="000B7D57">
        <w:tc>
          <w:tcPr>
            <w:tcW w:w="1445" w:type="dxa"/>
            <w:shd w:val="clear" w:color="auto" w:fill="auto"/>
            <w:vAlign w:val="center"/>
          </w:tcPr>
          <w:p w14:paraId="633DD2C2" w14:textId="77777777" w:rsidR="00CE69DD" w:rsidRPr="000B7D57" w:rsidRDefault="00CE69DD" w:rsidP="00CE69DD">
            <w:pPr>
              <w:pStyle w:val="TableText"/>
              <w:rPr>
                <w:rFonts w:cs="Arial"/>
                <w:sz w:val="16"/>
                <w:szCs w:val="16"/>
              </w:rPr>
            </w:pPr>
            <w:r w:rsidRPr="000B7D57">
              <w:rPr>
                <w:rFonts w:cs="Arial"/>
                <w:sz w:val="16"/>
                <w:szCs w:val="16"/>
              </w:rPr>
              <w:t>Informix</w:t>
            </w:r>
          </w:p>
        </w:tc>
        <w:tc>
          <w:tcPr>
            <w:tcW w:w="1378" w:type="dxa"/>
            <w:shd w:val="clear" w:color="auto" w:fill="auto"/>
            <w:vAlign w:val="center"/>
          </w:tcPr>
          <w:p w14:paraId="55CB3950" w14:textId="77777777" w:rsidR="00CE69DD" w:rsidRPr="000B7D57" w:rsidRDefault="00CE69DD" w:rsidP="00CE69DD">
            <w:pPr>
              <w:pStyle w:val="TableText"/>
              <w:rPr>
                <w:rFonts w:cs="Arial"/>
                <w:sz w:val="16"/>
                <w:szCs w:val="16"/>
              </w:rPr>
            </w:pPr>
            <w:r w:rsidRPr="000B7D57">
              <w:rPr>
                <w:rFonts w:cs="Arial"/>
                <w:sz w:val="16"/>
                <w:szCs w:val="16"/>
              </w:rPr>
              <w:t>Lotus</w:t>
            </w:r>
          </w:p>
        </w:tc>
        <w:tc>
          <w:tcPr>
            <w:tcW w:w="1713" w:type="dxa"/>
            <w:shd w:val="clear" w:color="auto" w:fill="auto"/>
            <w:vAlign w:val="center"/>
          </w:tcPr>
          <w:p w14:paraId="70628DEC" w14:textId="77777777" w:rsidR="00CE69DD" w:rsidRPr="000B7D57" w:rsidRDefault="00CE69DD" w:rsidP="00CE69DD">
            <w:pPr>
              <w:pStyle w:val="TableText"/>
              <w:rPr>
                <w:rFonts w:cs="Arial"/>
                <w:sz w:val="16"/>
                <w:szCs w:val="16"/>
              </w:rPr>
            </w:pPr>
            <w:r w:rsidRPr="000B7D57">
              <w:rPr>
                <w:rFonts w:cs="Arial"/>
                <w:sz w:val="16"/>
                <w:szCs w:val="16"/>
              </w:rPr>
              <w:t>Lotus Workflow</w:t>
            </w:r>
          </w:p>
        </w:tc>
        <w:tc>
          <w:tcPr>
            <w:tcW w:w="1538" w:type="dxa"/>
            <w:shd w:val="clear" w:color="auto" w:fill="auto"/>
            <w:vAlign w:val="center"/>
          </w:tcPr>
          <w:p w14:paraId="0FEB8B1A" w14:textId="77777777" w:rsidR="00CE69DD" w:rsidRPr="000B7D57" w:rsidRDefault="00CE69DD" w:rsidP="00CE69DD">
            <w:pPr>
              <w:pStyle w:val="TableText"/>
              <w:rPr>
                <w:rFonts w:cs="Arial"/>
                <w:sz w:val="16"/>
                <w:szCs w:val="16"/>
              </w:rPr>
            </w:pPr>
            <w:r w:rsidRPr="000B7D57">
              <w:rPr>
                <w:rFonts w:cs="Arial"/>
                <w:sz w:val="16"/>
                <w:szCs w:val="16"/>
              </w:rPr>
              <w:t>MQSeries</w:t>
            </w:r>
          </w:p>
        </w:tc>
        <w:tc>
          <w:tcPr>
            <w:tcW w:w="1282" w:type="dxa"/>
            <w:shd w:val="clear" w:color="auto" w:fill="auto"/>
            <w:vAlign w:val="center"/>
          </w:tcPr>
          <w:p w14:paraId="5A441B5E" w14:textId="77777777" w:rsidR="00CE69DD" w:rsidRPr="000B7D57" w:rsidRDefault="00CE69DD" w:rsidP="00CE69DD">
            <w:pPr>
              <w:pStyle w:val="TableText"/>
              <w:rPr>
                <w:rFonts w:cs="Arial"/>
                <w:sz w:val="16"/>
                <w:szCs w:val="16"/>
              </w:rPr>
            </w:pPr>
            <w:r w:rsidRPr="000B7D57">
              <w:rPr>
                <w:rFonts w:cs="Arial"/>
                <w:sz w:val="16"/>
                <w:szCs w:val="16"/>
              </w:rPr>
              <w:t>OmniFind</w:t>
            </w:r>
          </w:p>
        </w:tc>
        <w:tc>
          <w:tcPr>
            <w:tcW w:w="1282" w:type="dxa"/>
            <w:shd w:val="clear" w:color="auto" w:fill="auto"/>
            <w:vAlign w:val="center"/>
          </w:tcPr>
          <w:p w14:paraId="01DAC476"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40AF9824" w14:textId="77777777" w:rsidR="00CE69DD" w:rsidRPr="000B7D57" w:rsidRDefault="00CE69DD" w:rsidP="000B7D57">
            <w:pPr>
              <w:pStyle w:val="TableText"/>
              <w:jc w:val="right"/>
              <w:rPr>
                <w:rFonts w:cs="Arial"/>
                <w:iCs/>
                <w:sz w:val="16"/>
                <w:szCs w:val="16"/>
              </w:rPr>
            </w:pPr>
          </w:p>
        </w:tc>
      </w:tr>
      <w:tr w:rsidR="00CE69DD" w:rsidRPr="001E3096" w14:paraId="6BFB353E" w14:textId="77777777" w:rsidTr="000B7D57">
        <w:tc>
          <w:tcPr>
            <w:tcW w:w="1445" w:type="dxa"/>
            <w:shd w:val="clear" w:color="auto" w:fill="auto"/>
            <w:vAlign w:val="center"/>
          </w:tcPr>
          <w:p w14:paraId="7BF29458" w14:textId="77777777" w:rsidR="00CE69DD" w:rsidRPr="000B7D57" w:rsidRDefault="00CE69DD" w:rsidP="00CE69DD">
            <w:pPr>
              <w:pStyle w:val="TableText"/>
              <w:rPr>
                <w:rFonts w:cs="Arial"/>
                <w:sz w:val="16"/>
                <w:szCs w:val="16"/>
              </w:rPr>
            </w:pPr>
            <w:r w:rsidRPr="000B7D57">
              <w:rPr>
                <w:rFonts w:cs="Arial"/>
                <w:sz w:val="16"/>
                <w:szCs w:val="16"/>
              </w:rPr>
              <w:t>Rational</w:t>
            </w:r>
          </w:p>
        </w:tc>
        <w:tc>
          <w:tcPr>
            <w:tcW w:w="1378" w:type="dxa"/>
            <w:shd w:val="clear" w:color="auto" w:fill="auto"/>
            <w:vAlign w:val="center"/>
          </w:tcPr>
          <w:p w14:paraId="2431E87C" w14:textId="77777777" w:rsidR="00CE69DD" w:rsidRPr="000B7D57" w:rsidRDefault="00CE69DD" w:rsidP="00CE69DD">
            <w:pPr>
              <w:pStyle w:val="TableText"/>
              <w:rPr>
                <w:rFonts w:cs="Arial"/>
                <w:sz w:val="16"/>
                <w:szCs w:val="16"/>
              </w:rPr>
            </w:pPr>
            <w:r w:rsidRPr="000B7D57">
              <w:rPr>
                <w:rFonts w:cs="Arial"/>
                <w:sz w:val="16"/>
                <w:szCs w:val="16"/>
              </w:rPr>
              <w:t>Redbooks</w:t>
            </w:r>
          </w:p>
        </w:tc>
        <w:tc>
          <w:tcPr>
            <w:tcW w:w="1713" w:type="dxa"/>
            <w:shd w:val="clear" w:color="auto" w:fill="auto"/>
            <w:vAlign w:val="center"/>
          </w:tcPr>
          <w:p w14:paraId="29B0A1E8" w14:textId="77777777" w:rsidR="00CE69DD" w:rsidRPr="000B7D57" w:rsidRDefault="00CE69DD" w:rsidP="00CE69DD">
            <w:pPr>
              <w:pStyle w:val="TableText"/>
              <w:rPr>
                <w:rFonts w:cs="Arial"/>
                <w:sz w:val="16"/>
                <w:szCs w:val="16"/>
              </w:rPr>
            </w:pPr>
            <w:r w:rsidRPr="000B7D57">
              <w:rPr>
                <w:rFonts w:cs="Arial"/>
                <w:sz w:val="16"/>
                <w:szCs w:val="16"/>
              </w:rPr>
              <w:t>Red Brick</w:t>
            </w:r>
          </w:p>
        </w:tc>
        <w:tc>
          <w:tcPr>
            <w:tcW w:w="1538" w:type="dxa"/>
            <w:shd w:val="clear" w:color="auto" w:fill="auto"/>
            <w:vAlign w:val="center"/>
          </w:tcPr>
          <w:p w14:paraId="78401858" w14:textId="77777777" w:rsidR="00CE69DD" w:rsidRPr="000B7D57" w:rsidRDefault="00CE69DD" w:rsidP="00CE69DD">
            <w:pPr>
              <w:pStyle w:val="TableText"/>
              <w:rPr>
                <w:rFonts w:cs="Arial"/>
                <w:sz w:val="16"/>
                <w:szCs w:val="16"/>
              </w:rPr>
            </w:pPr>
            <w:r w:rsidRPr="000B7D57">
              <w:rPr>
                <w:rFonts w:cs="Arial"/>
                <w:sz w:val="16"/>
                <w:szCs w:val="16"/>
              </w:rPr>
              <w:t>RequisitePro</w:t>
            </w:r>
          </w:p>
        </w:tc>
        <w:tc>
          <w:tcPr>
            <w:tcW w:w="1282" w:type="dxa"/>
            <w:shd w:val="clear" w:color="auto" w:fill="auto"/>
            <w:vAlign w:val="center"/>
          </w:tcPr>
          <w:p w14:paraId="4DF2EAB8" w14:textId="77777777" w:rsidR="00CE69DD" w:rsidRPr="000B7D57" w:rsidRDefault="00CE69DD" w:rsidP="00CE69DD">
            <w:pPr>
              <w:pStyle w:val="TableText"/>
              <w:rPr>
                <w:rFonts w:cs="Arial"/>
                <w:sz w:val="16"/>
                <w:szCs w:val="16"/>
              </w:rPr>
            </w:pPr>
            <w:r w:rsidRPr="000B7D57">
              <w:rPr>
                <w:rFonts w:cs="Arial"/>
                <w:sz w:val="16"/>
                <w:szCs w:val="16"/>
              </w:rPr>
              <w:t>System i</w:t>
            </w:r>
          </w:p>
        </w:tc>
        <w:tc>
          <w:tcPr>
            <w:tcW w:w="1282" w:type="dxa"/>
            <w:shd w:val="clear" w:color="auto" w:fill="auto"/>
            <w:vAlign w:val="center"/>
          </w:tcPr>
          <w:p w14:paraId="7B236D55"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19264394" w14:textId="77777777" w:rsidR="00CE69DD" w:rsidRPr="000B7D57" w:rsidRDefault="00CE69DD" w:rsidP="000B7D57">
            <w:pPr>
              <w:pStyle w:val="TableText"/>
              <w:jc w:val="right"/>
              <w:rPr>
                <w:rFonts w:cs="Arial"/>
                <w:iCs/>
                <w:sz w:val="16"/>
                <w:szCs w:val="16"/>
              </w:rPr>
            </w:pPr>
          </w:p>
        </w:tc>
      </w:tr>
      <w:tr w:rsidR="00CE69DD" w:rsidRPr="001E3096" w14:paraId="08FD677C" w14:textId="77777777" w:rsidTr="000B7D57">
        <w:tc>
          <w:tcPr>
            <w:tcW w:w="1445" w:type="dxa"/>
            <w:shd w:val="clear" w:color="auto" w:fill="auto"/>
            <w:vAlign w:val="center"/>
          </w:tcPr>
          <w:p w14:paraId="1F36795F" w14:textId="77777777" w:rsidR="00CE69DD" w:rsidRPr="000B7D57" w:rsidRDefault="00CE69DD" w:rsidP="00CE69DD">
            <w:pPr>
              <w:pStyle w:val="TableText"/>
              <w:rPr>
                <w:rFonts w:cs="Arial"/>
                <w:i/>
                <w:iCs/>
                <w:sz w:val="16"/>
                <w:szCs w:val="16"/>
              </w:rPr>
            </w:pPr>
            <w:r w:rsidRPr="000B7D57">
              <w:rPr>
                <w:rFonts w:cs="Arial"/>
                <w:i/>
                <w:iCs/>
                <w:sz w:val="16"/>
                <w:szCs w:val="16"/>
              </w:rPr>
              <w:t>System z</w:t>
            </w:r>
          </w:p>
        </w:tc>
        <w:tc>
          <w:tcPr>
            <w:tcW w:w="1378" w:type="dxa"/>
            <w:shd w:val="clear" w:color="auto" w:fill="auto"/>
            <w:vAlign w:val="center"/>
          </w:tcPr>
          <w:p w14:paraId="07DAF015" w14:textId="77777777" w:rsidR="00CE69DD" w:rsidRPr="000B7D57" w:rsidRDefault="00CE69DD" w:rsidP="00CE69DD">
            <w:pPr>
              <w:pStyle w:val="TableText"/>
              <w:rPr>
                <w:rFonts w:cs="Arial"/>
                <w:i/>
                <w:iCs/>
                <w:sz w:val="16"/>
                <w:szCs w:val="16"/>
              </w:rPr>
            </w:pPr>
            <w:r w:rsidRPr="000B7D57">
              <w:rPr>
                <w:rFonts w:cs="Arial"/>
                <w:i/>
                <w:iCs/>
                <w:sz w:val="16"/>
                <w:szCs w:val="16"/>
              </w:rPr>
              <w:t>Tivoli</w:t>
            </w:r>
          </w:p>
        </w:tc>
        <w:tc>
          <w:tcPr>
            <w:tcW w:w="1713" w:type="dxa"/>
            <w:shd w:val="clear" w:color="auto" w:fill="auto"/>
            <w:vAlign w:val="center"/>
          </w:tcPr>
          <w:p w14:paraId="7538FC70" w14:textId="77777777" w:rsidR="00CE69DD" w:rsidRPr="000B7D57" w:rsidRDefault="00CE69DD" w:rsidP="00CE69DD">
            <w:pPr>
              <w:pStyle w:val="TableText"/>
              <w:rPr>
                <w:rFonts w:cs="Arial"/>
                <w:i/>
                <w:iCs/>
                <w:sz w:val="16"/>
                <w:szCs w:val="16"/>
              </w:rPr>
            </w:pPr>
            <w:r w:rsidRPr="000B7D57">
              <w:rPr>
                <w:rFonts w:cs="Arial"/>
                <w:i/>
                <w:iCs/>
                <w:sz w:val="16"/>
                <w:szCs w:val="16"/>
              </w:rPr>
              <w:t>WebSphere</w:t>
            </w:r>
          </w:p>
        </w:tc>
        <w:tc>
          <w:tcPr>
            <w:tcW w:w="1538" w:type="dxa"/>
            <w:shd w:val="clear" w:color="auto" w:fill="auto"/>
            <w:vAlign w:val="center"/>
          </w:tcPr>
          <w:p w14:paraId="26395857" w14:textId="77777777" w:rsidR="00CE69DD" w:rsidRPr="000B7D57" w:rsidRDefault="00CE69DD" w:rsidP="00CE69DD">
            <w:pPr>
              <w:pStyle w:val="TableText"/>
              <w:rPr>
                <w:rFonts w:cs="Arial"/>
                <w:i/>
                <w:iCs/>
                <w:sz w:val="16"/>
                <w:szCs w:val="16"/>
              </w:rPr>
            </w:pPr>
            <w:r w:rsidRPr="000B7D57">
              <w:rPr>
                <w:rFonts w:cs="Arial"/>
                <w:i/>
                <w:iCs/>
                <w:sz w:val="16"/>
                <w:szCs w:val="16"/>
              </w:rPr>
              <w:t>Workplace</w:t>
            </w:r>
          </w:p>
        </w:tc>
        <w:tc>
          <w:tcPr>
            <w:tcW w:w="1282" w:type="dxa"/>
            <w:shd w:val="clear" w:color="auto" w:fill="auto"/>
            <w:vAlign w:val="center"/>
          </w:tcPr>
          <w:p w14:paraId="00FEBAA1" w14:textId="77777777" w:rsidR="00CE69DD" w:rsidRPr="000B7D57" w:rsidRDefault="00CE69DD" w:rsidP="00CE69DD">
            <w:pPr>
              <w:pStyle w:val="TableText"/>
              <w:rPr>
                <w:rFonts w:cs="Arial"/>
                <w:i/>
                <w:iCs/>
                <w:sz w:val="16"/>
                <w:szCs w:val="16"/>
              </w:rPr>
            </w:pPr>
            <w:r w:rsidRPr="000B7D57">
              <w:rPr>
                <w:rFonts w:cs="Arial"/>
                <w:i/>
                <w:iCs/>
                <w:sz w:val="16"/>
                <w:szCs w:val="16"/>
              </w:rPr>
              <w:t>System p</w:t>
            </w:r>
          </w:p>
        </w:tc>
        <w:tc>
          <w:tcPr>
            <w:tcW w:w="1282" w:type="dxa"/>
            <w:shd w:val="clear" w:color="auto" w:fill="auto"/>
            <w:vAlign w:val="center"/>
          </w:tcPr>
          <w:p w14:paraId="474A6EBB" w14:textId="77777777" w:rsidR="00CE69DD" w:rsidRPr="000B7D57" w:rsidRDefault="00CE69DD" w:rsidP="00CE69DD">
            <w:pPr>
              <w:pStyle w:val="TableText"/>
              <w:rPr>
                <w:rFonts w:cs="Arial"/>
                <w:i/>
                <w:iCs/>
                <w:sz w:val="16"/>
                <w:szCs w:val="16"/>
              </w:rPr>
            </w:pPr>
          </w:p>
        </w:tc>
        <w:tc>
          <w:tcPr>
            <w:tcW w:w="1282" w:type="dxa"/>
            <w:shd w:val="clear" w:color="auto" w:fill="auto"/>
            <w:vAlign w:val="center"/>
          </w:tcPr>
          <w:p w14:paraId="0D86D747" w14:textId="77777777" w:rsidR="00CE69DD" w:rsidRPr="000B7D57" w:rsidRDefault="00CE69DD" w:rsidP="000B7D57">
            <w:pPr>
              <w:pStyle w:val="TableText"/>
              <w:jc w:val="right"/>
              <w:rPr>
                <w:rFonts w:cs="Arial"/>
                <w:i/>
                <w:iCs/>
                <w:sz w:val="16"/>
                <w:szCs w:val="16"/>
              </w:rPr>
            </w:pPr>
          </w:p>
        </w:tc>
      </w:tr>
    </w:tbl>
    <w:p w14:paraId="7C77A55C" w14:textId="77777777" w:rsidR="00655B47" w:rsidRDefault="00655B47" w:rsidP="00655B47">
      <w:pPr>
        <w:pStyle w:val="BodyText"/>
      </w:pPr>
      <w:r>
        <w:t>Adobe, the Adobe logo, PostScript, and the PostScript logo are either registered trademarks or trademarks of Adobe Systems Incorporated in the United States, and/or other countries.</w:t>
      </w:r>
    </w:p>
    <w:p w14:paraId="150FA5CC" w14:textId="77777777" w:rsidR="00655B47" w:rsidRDefault="00655B47" w:rsidP="00655B47">
      <w:pPr>
        <w:pStyle w:val="BodyText"/>
      </w:pPr>
      <w:r>
        <w:t>IT Infrastructure Library is a registered trademark of the Central Computer and Telecommunications Agency which is now part of the Office of Government Commerce.</w:t>
      </w:r>
    </w:p>
    <w:p w14:paraId="145841D4" w14:textId="77777777" w:rsidR="00655B47" w:rsidRDefault="00655B47" w:rsidP="00655B47">
      <w:pPr>
        <w:pStyle w:val="BodyText"/>
      </w:pPr>
      <w:r>
        <w:t>Intel, Intel logo, Intel Inside, Intel Inside logo, Intel Centrino, Intel Centrino logo, Celeron, Intel Xeon, Intel SpeedStep, Itanium, and Pentium are trademarks or registered trademarks of Intel Corporation or its subsidiaries in the United States and other countries.</w:t>
      </w:r>
    </w:p>
    <w:p w14:paraId="18E216C5" w14:textId="77777777" w:rsidR="00655B47" w:rsidRDefault="00655B47" w:rsidP="00655B47">
      <w:pPr>
        <w:pStyle w:val="BodyText"/>
      </w:pPr>
      <w:r>
        <w:t>Linux is a registered trademark of Linus Torvalds in the United States, other countries, or both.</w:t>
      </w:r>
    </w:p>
    <w:p w14:paraId="3490323F" w14:textId="77777777" w:rsidR="00655B47" w:rsidRDefault="00655B47" w:rsidP="00655B47">
      <w:pPr>
        <w:pStyle w:val="BodyText"/>
      </w:pPr>
      <w:r>
        <w:t>Microsoft, Windows, Windows NT, and the Windows logo are trademarks of Microsoft Corporation in the United States, other countries, or both.</w:t>
      </w:r>
    </w:p>
    <w:p w14:paraId="1AE47AF3" w14:textId="77777777" w:rsidR="00655B47" w:rsidRDefault="00655B47" w:rsidP="00655B47">
      <w:pPr>
        <w:pStyle w:val="BodyText"/>
      </w:pPr>
      <w:r>
        <w:t>ITIL is a registered trademark, and a registered community trademark of The Minister for the Cabinet Office, and is registered in the U.S. Patent and Trademark Office.</w:t>
      </w:r>
    </w:p>
    <w:p w14:paraId="4A4D6A82" w14:textId="77777777" w:rsidR="00655B47" w:rsidRDefault="00655B47" w:rsidP="00655B47">
      <w:pPr>
        <w:pStyle w:val="BodyText"/>
      </w:pPr>
      <w:r>
        <w:t>UNIX is a registered trademark of The Open Group in the United States and other countries.</w:t>
      </w:r>
    </w:p>
    <w:p w14:paraId="16FBD9D7" w14:textId="77777777" w:rsidR="00655B47" w:rsidRDefault="00655B47" w:rsidP="00655B47">
      <w:pPr>
        <w:pStyle w:val="BodyText"/>
      </w:pPr>
      <w:r>
        <w:t>Java and all Java-based trademarks and logos are trademarks or registered trademarks of Oracle and/or its affiliates.</w:t>
      </w:r>
    </w:p>
    <w:p w14:paraId="56E0D410" w14:textId="77777777" w:rsidR="00655B47" w:rsidRDefault="00655B47" w:rsidP="00655B47">
      <w:pPr>
        <w:pStyle w:val="BodyText"/>
      </w:pPr>
      <w:r>
        <w:t>Cell Broadband Engine is a trademark of Sony Computer Entertainment, Inc. in the United States, other countries, or both and is used under license therefrom.</w:t>
      </w:r>
    </w:p>
    <w:p w14:paraId="0A34442E" w14:textId="77777777" w:rsidR="006B066B" w:rsidRPr="001E3096" w:rsidRDefault="00655B47" w:rsidP="00655B47">
      <w:pPr>
        <w:pStyle w:val="BodyText"/>
      </w:pPr>
      <w:r>
        <w:t>Linear Tape-Open, LTO, the LTO Logo, Ultrium, and the Ultrium logo are trademarks of HP, IBM Corp. and Quantum in the U.S. and other countries.</w:t>
      </w:r>
    </w:p>
    <w:p w14:paraId="12284E70" w14:textId="77777777" w:rsidR="006B066B" w:rsidRPr="001E3096" w:rsidRDefault="006B066B" w:rsidP="00CE69DD">
      <w:pPr>
        <w:sectPr w:rsidR="006B066B" w:rsidRPr="001E3096" w:rsidSect="00465A8F">
          <w:footerReference w:type="default" r:id="rId78"/>
          <w:pgSz w:w="12240" w:h="15840" w:code="1"/>
          <w:pgMar w:top="1440" w:right="1008" w:bottom="1440" w:left="1008" w:header="432" w:footer="720" w:gutter="0"/>
          <w:cols w:space="720"/>
          <w:docGrid w:linePitch="360"/>
        </w:sectPr>
      </w:pPr>
    </w:p>
    <w:p w14:paraId="2F55DB3B" w14:textId="77777777" w:rsidR="00D548D8" w:rsidRPr="001E3096" w:rsidRDefault="00D548D8" w:rsidP="00D548D8">
      <w:pPr>
        <w:pStyle w:val="Line"/>
      </w:pPr>
    </w:p>
    <w:p w14:paraId="0BC83749" w14:textId="77777777" w:rsidR="00D548D8" w:rsidRPr="001E3096" w:rsidRDefault="00D548D8" w:rsidP="00D548D8">
      <w:pPr>
        <w:pStyle w:val="InformationBoxBody"/>
      </w:pPr>
    </w:p>
    <w:p w14:paraId="1AFD9EA0" w14:textId="77777777" w:rsidR="00D548D8" w:rsidRPr="001E3096" w:rsidRDefault="00D548D8" w:rsidP="00D548D8">
      <w:pPr>
        <w:pStyle w:val="Line"/>
      </w:pPr>
    </w:p>
    <w:p w14:paraId="0EBB0EF5" w14:textId="77777777" w:rsidR="00D548D8" w:rsidRPr="001E3096" w:rsidRDefault="00D548D8" w:rsidP="00D548D8">
      <w:pPr>
        <w:pStyle w:val="InformationBoxBody"/>
      </w:pPr>
    </w:p>
    <w:p w14:paraId="393994A3" w14:textId="77777777" w:rsidR="00D548D8" w:rsidRPr="001E3096" w:rsidRDefault="00D548D8" w:rsidP="00D548D8">
      <w:pPr>
        <w:pStyle w:val="Line"/>
      </w:pPr>
    </w:p>
    <w:p w14:paraId="7107FD90" w14:textId="77777777" w:rsidR="00D548D8" w:rsidRPr="001E3096" w:rsidRDefault="00D548D8" w:rsidP="00D548D8">
      <w:pPr>
        <w:pStyle w:val="InformationBoxBody"/>
      </w:pPr>
    </w:p>
    <w:p w14:paraId="5A978109" w14:textId="77777777" w:rsidR="00D548D8" w:rsidRPr="001E3096" w:rsidRDefault="00D548D8" w:rsidP="00D548D8">
      <w:pPr>
        <w:pStyle w:val="Line"/>
      </w:pPr>
    </w:p>
    <w:p w14:paraId="013E1CB3" w14:textId="77777777" w:rsidR="00D548D8" w:rsidRPr="001E3096" w:rsidRDefault="00D548D8" w:rsidP="00D548D8">
      <w:pPr>
        <w:pStyle w:val="InformationBoxBody"/>
      </w:pPr>
    </w:p>
    <w:p w14:paraId="46DFBE1E" w14:textId="77777777" w:rsidR="00D548D8" w:rsidRPr="001E3096" w:rsidRDefault="00D548D8" w:rsidP="00D548D8">
      <w:pPr>
        <w:pStyle w:val="Line"/>
      </w:pPr>
    </w:p>
    <w:p w14:paraId="108D5C7E" w14:textId="77777777" w:rsidR="00D548D8" w:rsidRPr="001E3096" w:rsidRDefault="00D548D8" w:rsidP="00D548D8">
      <w:pPr>
        <w:pStyle w:val="InformationBoxBody"/>
      </w:pPr>
    </w:p>
    <w:p w14:paraId="1A2219AE" w14:textId="77777777" w:rsidR="00D548D8" w:rsidRPr="001E3096" w:rsidRDefault="00D548D8" w:rsidP="00D548D8">
      <w:pPr>
        <w:pStyle w:val="Line"/>
      </w:pPr>
    </w:p>
    <w:p w14:paraId="293FDBC3" w14:textId="77777777" w:rsidR="00D548D8" w:rsidRPr="001E3096" w:rsidRDefault="00D548D8" w:rsidP="00D548D8">
      <w:pPr>
        <w:pStyle w:val="InformationBoxBody"/>
      </w:pPr>
    </w:p>
    <w:p w14:paraId="11DEA07C" w14:textId="77777777" w:rsidR="00D548D8" w:rsidRPr="001E3096" w:rsidRDefault="00D548D8" w:rsidP="00D548D8">
      <w:pPr>
        <w:pStyle w:val="Line"/>
      </w:pPr>
    </w:p>
    <w:p w14:paraId="24BF63F4" w14:textId="77777777" w:rsidR="00D548D8" w:rsidRPr="001E3096" w:rsidRDefault="00D548D8" w:rsidP="00D548D8">
      <w:pPr>
        <w:pStyle w:val="InformationBoxBody"/>
      </w:pPr>
    </w:p>
    <w:p w14:paraId="5D6A563D" w14:textId="77777777" w:rsidR="00D548D8" w:rsidRPr="001E3096" w:rsidRDefault="00D548D8" w:rsidP="00D548D8">
      <w:pPr>
        <w:pStyle w:val="Line"/>
      </w:pPr>
    </w:p>
    <w:p w14:paraId="537B50C1" w14:textId="77777777" w:rsidR="00D548D8" w:rsidRPr="001E3096" w:rsidRDefault="00D548D8" w:rsidP="00D548D8">
      <w:pPr>
        <w:pStyle w:val="InformationBoxBody"/>
      </w:pPr>
    </w:p>
    <w:p w14:paraId="3CD5D9D9" w14:textId="77777777" w:rsidR="00D548D8" w:rsidRPr="001E3096" w:rsidRDefault="00D548D8" w:rsidP="00D548D8">
      <w:pPr>
        <w:pStyle w:val="Line"/>
      </w:pPr>
    </w:p>
    <w:p w14:paraId="73133C96" w14:textId="77777777" w:rsidR="00D548D8" w:rsidRPr="001E3096" w:rsidRDefault="00D548D8" w:rsidP="00D548D8">
      <w:pPr>
        <w:pStyle w:val="InformationBoxBody"/>
      </w:pPr>
    </w:p>
    <w:p w14:paraId="44082FC4" w14:textId="77777777" w:rsidR="00D548D8" w:rsidRPr="001E3096" w:rsidRDefault="00D548D8" w:rsidP="00D548D8">
      <w:pPr>
        <w:pStyle w:val="Line"/>
      </w:pPr>
    </w:p>
    <w:p w14:paraId="091D53FD" w14:textId="77777777" w:rsidR="00D548D8" w:rsidRPr="001E3096" w:rsidRDefault="00D548D8" w:rsidP="00D548D8">
      <w:pPr>
        <w:pStyle w:val="InformationBoxBody"/>
      </w:pPr>
    </w:p>
    <w:p w14:paraId="452BC5F6" w14:textId="77777777" w:rsidR="00D548D8" w:rsidRPr="001E3096" w:rsidRDefault="00D548D8" w:rsidP="00D548D8">
      <w:pPr>
        <w:pStyle w:val="Line"/>
      </w:pPr>
    </w:p>
    <w:p w14:paraId="3B5638EC" w14:textId="77777777" w:rsidR="00D548D8" w:rsidRPr="001E3096" w:rsidRDefault="00D548D8" w:rsidP="00D548D8">
      <w:pPr>
        <w:pStyle w:val="InformationBoxBody"/>
      </w:pPr>
    </w:p>
    <w:p w14:paraId="75D2854E" w14:textId="77777777" w:rsidR="00D548D8" w:rsidRPr="001E3096" w:rsidRDefault="00D548D8" w:rsidP="00D548D8">
      <w:pPr>
        <w:pStyle w:val="Line"/>
      </w:pPr>
    </w:p>
    <w:p w14:paraId="2850FDCB" w14:textId="77777777" w:rsidR="00D548D8" w:rsidRPr="001E3096" w:rsidRDefault="00D548D8" w:rsidP="00D548D8">
      <w:pPr>
        <w:pStyle w:val="InformationBoxBody"/>
      </w:pPr>
    </w:p>
    <w:p w14:paraId="46252359" w14:textId="77777777" w:rsidR="00D548D8" w:rsidRPr="001E3096" w:rsidRDefault="00D548D8" w:rsidP="00D548D8">
      <w:pPr>
        <w:pStyle w:val="Line"/>
      </w:pPr>
    </w:p>
    <w:p w14:paraId="19C9D591" w14:textId="77777777" w:rsidR="00D548D8" w:rsidRPr="001E3096" w:rsidRDefault="00D548D8" w:rsidP="00D548D8">
      <w:pPr>
        <w:pStyle w:val="InformationBoxBody"/>
      </w:pPr>
    </w:p>
    <w:p w14:paraId="6F12D30C" w14:textId="77777777" w:rsidR="00D548D8" w:rsidRPr="001E3096" w:rsidRDefault="00D548D8" w:rsidP="00D548D8">
      <w:pPr>
        <w:pStyle w:val="Line"/>
      </w:pPr>
    </w:p>
    <w:p w14:paraId="4037561D" w14:textId="77777777" w:rsidR="00D548D8" w:rsidRPr="001E3096" w:rsidRDefault="00D548D8" w:rsidP="00D548D8">
      <w:pPr>
        <w:pStyle w:val="InformationBoxBody"/>
      </w:pPr>
    </w:p>
    <w:p w14:paraId="25EF7FF6" w14:textId="77777777" w:rsidR="00D548D8" w:rsidRPr="001E3096" w:rsidRDefault="00D548D8" w:rsidP="00D548D8">
      <w:pPr>
        <w:pStyle w:val="Line"/>
      </w:pPr>
    </w:p>
    <w:p w14:paraId="700CC9A5" w14:textId="77777777" w:rsidR="00D548D8" w:rsidRPr="001E3096" w:rsidRDefault="00D548D8" w:rsidP="00D548D8">
      <w:pPr>
        <w:pStyle w:val="InformationBoxBody"/>
      </w:pPr>
    </w:p>
    <w:p w14:paraId="35A0B182" w14:textId="77777777" w:rsidR="00D548D8" w:rsidRPr="001E3096" w:rsidRDefault="00D548D8" w:rsidP="00D548D8">
      <w:pPr>
        <w:pStyle w:val="Line"/>
      </w:pPr>
    </w:p>
    <w:p w14:paraId="70C697B9" w14:textId="77777777" w:rsidR="00D548D8" w:rsidRPr="001E3096" w:rsidRDefault="00D548D8" w:rsidP="00D548D8">
      <w:pPr>
        <w:pStyle w:val="InformationBoxBody"/>
      </w:pPr>
    </w:p>
    <w:p w14:paraId="0DB789B3" w14:textId="77777777" w:rsidR="00D548D8" w:rsidRPr="001E3096" w:rsidRDefault="00D548D8" w:rsidP="00D548D8">
      <w:pPr>
        <w:pStyle w:val="Line"/>
      </w:pPr>
    </w:p>
    <w:p w14:paraId="552A444F" w14:textId="77777777" w:rsidR="00D548D8" w:rsidRPr="001E3096" w:rsidRDefault="00D548D8" w:rsidP="00D548D8">
      <w:pPr>
        <w:pStyle w:val="InformationBoxBody"/>
      </w:pPr>
    </w:p>
    <w:p w14:paraId="518B71F3" w14:textId="77777777" w:rsidR="00D548D8" w:rsidRPr="001E3096" w:rsidRDefault="00D548D8" w:rsidP="00D548D8">
      <w:pPr>
        <w:pStyle w:val="Line"/>
      </w:pPr>
    </w:p>
    <w:p w14:paraId="6D9F5CA7" w14:textId="77777777" w:rsidR="00D548D8" w:rsidRPr="001E3096" w:rsidRDefault="00D548D8" w:rsidP="00D548D8">
      <w:pPr>
        <w:pStyle w:val="InformationBoxBody"/>
      </w:pPr>
    </w:p>
    <w:p w14:paraId="15B269A8" w14:textId="77777777" w:rsidR="00D548D8" w:rsidRPr="001E3096" w:rsidRDefault="00D548D8" w:rsidP="00D548D8">
      <w:pPr>
        <w:pStyle w:val="Line"/>
      </w:pPr>
    </w:p>
    <w:p w14:paraId="788C1696" w14:textId="77777777" w:rsidR="00D548D8" w:rsidRPr="001E3096" w:rsidRDefault="00D548D8" w:rsidP="00D548D8">
      <w:pPr>
        <w:pStyle w:val="InformationBoxBody"/>
      </w:pPr>
    </w:p>
    <w:p w14:paraId="314B806A" w14:textId="77777777" w:rsidR="00D548D8" w:rsidRPr="001E3096" w:rsidRDefault="00D548D8" w:rsidP="00D548D8">
      <w:pPr>
        <w:pStyle w:val="Line"/>
      </w:pPr>
    </w:p>
    <w:p w14:paraId="388A292A" w14:textId="77777777" w:rsidR="00D548D8" w:rsidRPr="001E3096" w:rsidRDefault="00D548D8" w:rsidP="00D548D8">
      <w:pPr>
        <w:pStyle w:val="InformationBoxBody"/>
      </w:pPr>
    </w:p>
    <w:p w14:paraId="275A151D" w14:textId="77777777" w:rsidR="00D548D8" w:rsidRPr="001E3096" w:rsidRDefault="00D548D8" w:rsidP="00D548D8">
      <w:pPr>
        <w:pStyle w:val="Line"/>
      </w:pPr>
    </w:p>
    <w:p w14:paraId="45E8BFBE" w14:textId="77777777" w:rsidR="00D548D8" w:rsidRPr="001E3096" w:rsidRDefault="00D548D8" w:rsidP="00D548D8">
      <w:pPr>
        <w:pStyle w:val="InformationBoxBody"/>
      </w:pPr>
    </w:p>
    <w:p w14:paraId="0D10BD6F" w14:textId="77777777" w:rsidR="00D548D8" w:rsidRPr="001E3096" w:rsidRDefault="00D548D8" w:rsidP="00D548D8">
      <w:pPr>
        <w:pStyle w:val="Line"/>
      </w:pPr>
    </w:p>
    <w:p w14:paraId="564003E5" w14:textId="77777777" w:rsidR="00D548D8" w:rsidRPr="001E3096" w:rsidRDefault="00D548D8" w:rsidP="00D548D8">
      <w:pPr>
        <w:pStyle w:val="InformationBoxBody"/>
      </w:pPr>
    </w:p>
    <w:p w14:paraId="70E24759" w14:textId="77777777" w:rsidR="00D548D8" w:rsidRPr="001E3096" w:rsidRDefault="00D548D8" w:rsidP="00D548D8">
      <w:pPr>
        <w:pStyle w:val="Line"/>
      </w:pPr>
    </w:p>
    <w:p w14:paraId="33D81566" w14:textId="77777777" w:rsidR="00D548D8" w:rsidRPr="001E3096" w:rsidRDefault="00D548D8" w:rsidP="00D548D8">
      <w:pPr>
        <w:pStyle w:val="InformationBoxBody"/>
      </w:pPr>
    </w:p>
    <w:p w14:paraId="03B9AB79" w14:textId="77777777" w:rsidR="00D548D8" w:rsidRPr="001E3096" w:rsidRDefault="00D548D8" w:rsidP="00D548D8">
      <w:pPr>
        <w:pStyle w:val="Line"/>
      </w:pPr>
    </w:p>
    <w:p w14:paraId="04F3E407" w14:textId="77777777" w:rsidR="00D548D8" w:rsidRPr="001E3096" w:rsidRDefault="00D548D8" w:rsidP="00D548D8">
      <w:pPr>
        <w:pStyle w:val="InformationBoxBody"/>
      </w:pPr>
    </w:p>
    <w:p w14:paraId="1B7F9452" w14:textId="77777777" w:rsidR="00D548D8" w:rsidRPr="001E3096" w:rsidRDefault="00D548D8" w:rsidP="00D548D8">
      <w:pPr>
        <w:pStyle w:val="Line"/>
      </w:pPr>
    </w:p>
    <w:p w14:paraId="0869D4FA" w14:textId="77777777" w:rsidR="00D548D8" w:rsidRPr="001E3096" w:rsidRDefault="00D548D8" w:rsidP="00D548D8">
      <w:pPr>
        <w:pStyle w:val="InformationBoxBody"/>
      </w:pPr>
    </w:p>
    <w:p w14:paraId="5F1C1D5C" w14:textId="77777777" w:rsidR="00D548D8" w:rsidRPr="001E3096" w:rsidRDefault="00D548D8" w:rsidP="00D548D8">
      <w:pPr>
        <w:pStyle w:val="Line"/>
      </w:pPr>
    </w:p>
    <w:p w14:paraId="549F4882" w14:textId="77777777" w:rsidR="00D548D8" w:rsidRPr="001E3096" w:rsidRDefault="00D548D8" w:rsidP="00D548D8">
      <w:pPr>
        <w:pStyle w:val="InformationBoxBody"/>
      </w:pPr>
    </w:p>
    <w:p w14:paraId="7DAD8741" w14:textId="77777777" w:rsidR="00D548D8" w:rsidRPr="001E3096" w:rsidRDefault="00D548D8" w:rsidP="00D548D8">
      <w:pPr>
        <w:pStyle w:val="Line"/>
      </w:pPr>
    </w:p>
    <w:p w14:paraId="052AB543" w14:textId="77777777" w:rsidR="00D548D8" w:rsidRPr="001E3096" w:rsidRDefault="00D548D8" w:rsidP="00D548D8">
      <w:pPr>
        <w:pStyle w:val="InformationBoxBody"/>
      </w:pPr>
    </w:p>
    <w:p w14:paraId="52788D80" w14:textId="77777777" w:rsidR="00D548D8" w:rsidRPr="001E3096" w:rsidRDefault="00D548D8" w:rsidP="00D548D8">
      <w:pPr>
        <w:pStyle w:val="Line"/>
      </w:pPr>
    </w:p>
    <w:p w14:paraId="75D9503F" w14:textId="77777777" w:rsidR="00D548D8" w:rsidRPr="001E3096" w:rsidRDefault="00D548D8" w:rsidP="00D548D8">
      <w:pPr>
        <w:pStyle w:val="InformationBoxBody"/>
      </w:pPr>
    </w:p>
    <w:p w14:paraId="2CE87E8B" w14:textId="77777777" w:rsidR="00D548D8" w:rsidRPr="001E3096" w:rsidRDefault="00D548D8" w:rsidP="00D548D8">
      <w:pPr>
        <w:pStyle w:val="Line"/>
      </w:pPr>
    </w:p>
    <w:p w14:paraId="6E4B657F" w14:textId="77777777" w:rsidR="00D548D8" w:rsidRPr="001E3096" w:rsidRDefault="00D548D8" w:rsidP="00D548D8">
      <w:pPr>
        <w:pStyle w:val="InformationBoxBody"/>
      </w:pPr>
    </w:p>
    <w:p w14:paraId="5D81B285" w14:textId="77777777" w:rsidR="00D548D8" w:rsidRPr="001E3096" w:rsidRDefault="00D548D8" w:rsidP="00D548D8">
      <w:pPr>
        <w:pStyle w:val="Line"/>
      </w:pPr>
    </w:p>
    <w:p w14:paraId="53AA7C0C" w14:textId="77777777" w:rsidR="00D548D8" w:rsidRPr="001E3096" w:rsidRDefault="00D548D8" w:rsidP="00D548D8">
      <w:pPr>
        <w:pStyle w:val="InformationBoxBody"/>
      </w:pPr>
    </w:p>
    <w:p w14:paraId="4E65A922" w14:textId="77777777" w:rsidR="00D548D8" w:rsidRPr="001E3096" w:rsidRDefault="00D548D8" w:rsidP="00D548D8">
      <w:pPr>
        <w:pStyle w:val="Line"/>
      </w:pPr>
    </w:p>
    <w:p w14:paraId="2D164FD9" w14:textId="77777777" w:rsidR="00D548D8" w:rsidRPr="001E3096" w:rsidRDefault="00D548D8" w:rsidP="00D548D8">
      <w:pPr>
        <w:pStyle w:val="InformationBoxBody"/>
      </w:pPr>
    </w:p>
    <w:p w14:paraId="4C021125" w14:textId="77777777" w:rsidR="00D548D8" w:rsidRPr="001E3096" w:rsidRDefault="00D548D8" w:rsidP="00D548D8">
      <w:pPr>
        <w:pStyle w:val="Line"/>
      </w:pPr>
    </w:p>
    <w:p w14:paraId="0658A611" w14:textId="77777777" w:rsidR="00D548D8" w:rsidRPr="001E3096" w:rsidRDefault="00D548D8" w:rsidP="00D548D8">
      <w:pPr>
        <w:pStyle w:val="InformationBoxBody"/>
      </w:pPr>
    </w:p>
    <w:p w14:paraId="11E783B0" w14:textId="77777777" w:rsidR="00D548D8" w:rsidRPr="001E3096" w:rsidRDefault="00D548D8" w:rsidP="00D548D8">
      <w:pPr>
        <w:pStyle w:val="Line"/>
      </w:pPr>
    </w:p>
    <w:p w14:paraId="79B3C289" w14:textId="77777777" w:rsidR="00D548D8" w:rsidRPr="001E3096" w:rsidRDefault="00D548D8" w:rsidP="00D548D8">
      <w:pPr>
        <w:pStyle w:val="InformationBoxBody"/>
      </w:pPr>
    </w:p>
    <w:p w14:paraId="003B0C8A" w14:textId="77777777" w:rsidR="00D548D8" w:rsidRPr="001E3096" w:rsidRDefault="00D548D8" w:rsidP="00D548D8">
      <w:pPr>
        <w:pStyle w:val="Line"/>
      </w:pPr>
    </w:p>
    <w:p w14:paraId="745CCCE4" w14:textId="77777777" w:rsidR="00D548D8" w:rsidRPr="001E3096" w:rsidRDefault="00D548D8" w:rsidP="00D548D8">
      <w:pPr>
        <w:pStyle w:val="InformationBoxBody"/>
      </w:pPr>
    </w:p>
    <w:p w14:paraId="272D40F7" w14:textId="77777777" w:rsidR="00D548D8" w:rsidRPr="001E3096" w:rsidRDefault="00D548D8" w:rsidP="00D548D8">
      <w:pPr>
        <w:pStyle w:val="Line"/>
      </w:pPr>
    </w:p>
    <w:p w14:paraId="0E220871" w14:textId="77777777" w:rsidR="00D548D8" w:rsidRPr="001E3096" w:rsidRDefault="00D548D8" w:rsidP="00D548D8">
      <w:pPr>
        <w:pStyle w:val="InformationBoxBody"/>
      </w:pPr>
    </w:p>
    <w:p w14:paraId="4AAAA02E" w14:textId="77777777" w:rsidR="00D548D8" w:rsidRPr="001E3096" w:rsidRDefault="00D548D8" w:rsidP="00D548D8">
      <w:pPr>
        <w:pStyle w:val="Line"/>
      </w:pPr>
    </w:p>
    <w:p w14:paraId="0ECFE958" w14:textId="77777777" w:rsidR="00D548D8" w:rsidRPr="001E3096" w:rsidRDefault="00D548D8" w:rsidP="00D548D8">
      <w:pPr>
        <w:pStyle w:val="InformationBoxBody"/>
      </w:pPr>
    </w:p>
    <w:p w14:paraId="59378645" w14:textId="77777777" w:rsidR="00D548D8" w:rsidRPr="001E3096" w:rsidRDefault="00D548D8" w:rsidP="00D548D8">
      <w:pPr>
        <w:pStyle w:val="Line"/>
      </w:pPr>
    </w:p>
    <w:p w14:paraId="4226F2D6" w14:textId="77777777" w:rsidR="00D548D8" w:rsidRPr="001E3096" w:rsidRDefault="00D548D8" w:rsidP="00D548D8">
      <w:pPr>
        <w:pStyle w:val="InformationBoxBody"/>
      </w:pPr>
    </w:p>
    <w:p w14:paraId="6B3ED98D" w14:textId="77777777" w:rsidR="00D548D8" w:rsidRPr="001E3096" w:rsidRDefault="00D548D8" w:rsidP="00D548D8">
      <w:pPr>
        <w:pStyle w:val="Line"/>
      </w:pPr>
    </w:p>
    <w:p w14:paraId="652CDFF2" w14:textId="77777777" w:rsidR="00D548D8" w:rsidRPr="001E3096" w:rsidRDefault="00D548D8" w:rsidP="00D548D8">
      <w:pPr>
        <w:pStyle w:val="InformationBoxBody"/>
      </w:pPr>
    </w:p>
    <w:p w14:paraId="05982C25" w14:textId="77777777" w:rsidR="00D548D8" w:rsidRPr="001E3096" w:rsidRDefault="00D548D8" w:rsidP="00D548D8">
      <w:pPr>
        <w:pStyle w:val="Line"/>
      </w:pPr>
    </w:p>
    <w:p w14:paraId="39E24A21" w14:textId="77777777" w:rsidR="00D548D8" w:rsidRPr="001E3096" w:rsidRDefault="00D548D8" w:rsidP="00D548D8">
      <w:pPr>
        <w:pStyle w:val="InformationBoxBody"/>
      </w:pPr>
    </w:p>
    <w:p w14:paraId="3942A0CA" w14:textId="77777777" w:rsidR="00D548D8" w:rsidRPr="001E3096" w:rsidRDefault="00D548D8" w:rsidP="00D548D8">
      <w:pPr>
        <w:pStyle w:val="Line"/>
      </w:pPr>
    </w:p>
    <w:p w14:paraId="4C1F4631" w14:textId="77777777" w:rsidR="00D548D8" w:rsidRPr="001E3096" w:rsidRDefault="00D548D8" w:rsidP="00D548D8">
      <w:pPr>
        <w:pStyle w:val="InformationBoxBody"/>
      </w:pPr>
    </w:p>
    <w:p w14:paraId="66D49359" w14:textId="77777777" w:rsidR="00D548D8" w:rsidRPr="001E3096" w:rsidRDefault="00D548D8" w:rsidP="00D548D8">
      <w:pPr>
        <w:pStyle w:val="Line"/>
      </w:pPr>
    </w:p>
    <w:p w14:paraId="0425BD77" w14:textId="77777777" w:rsidR="00D548D8" w:rsidRPr="001E3096" w:rsidRDefault="00D548D8" w:rsidP="00D548D8">
      <w:pPr>
        <w:pStyle w:val="InformationBoxBody"/>
      </w:pPr>
    </w:p>
    <w:p w14:paraId="36E22292" w14:textId="77777777" w:rsidR="002A5950" w:rsidRPr="001E3096" w:rsidRDefault="002A5950" w:rsidP="002A5950">
      <w:pPr>
        <w:pStyle w:val="Line"/>
      </w:pPr>
    </w:p>
    <w:p w14:paraId="1C55188D" w14:textId="77777777" w:rsidR="002A5950" w:rsidRPr="001E3096" w:rsidRDefault="002A5950" w:rsidP="002A5950">
      <w:pPr>
        <w:pStyle w:val="InformationBoxBody"/>
      </w:pPr>
    </w:p>
    <w:p w14:paraId="079BA714" w14:textId="77777777" w:rsidR="002A5950" w:rsidRPr="001E3096" w:rsidRDefault="002A5950" w:rsidP="002A5950">
      <w:pPr>
        <w:pStyle w:val="Line"/>
      </w:pPr>
    </w:p>
    <w:p w14:paraId="7965532C" w14:textId="77777777" w:rsidR="002A5950" w:rsidRPr="001E3096" w:rsidRDefault="002A5950" w:rsidP="002A5950">
      <w:pPr>
        <w:pStyle w:val="InformationBoxBody"/>
      </w:pPr>
    </w:p>
    <w:p w14:paraId="3F34C5EE" w14:textId="77777777" w:rsidR="002A5950" w:rsidRPr="001E3096" w:rsidRDefault="002A5950" w:rsidP="002A5950">
      <w:pPr>
        <w:pStyle w:val="Line"/>
      </w:pPr>
    </w:p>
    <w:p w14:paraId="669A1A8B" w14:textId="77777777" w:rsidR="002A5950" w:rsidRPr="001E3096" w:rsidRDefault="002A5950" w:rsidP="002A5950">
      <w:pPr>
        <w:pStyle w:val="InformationBoxBody"/>
      </w:pPr>
    </w:p>
    <w:p w14:paraId="40F93398" w14:textId="77777777" w:rsidR="002A5950" w:rsidRPr="001E3096" w:rsidRDefault="002A5950" w:rsidP="002A5950">
      <w:pPr>
        <w:pStyle w:val="Line"/>
      </w:pPr>
    </w:p>
    <w:p w14:paraId="333D13AE" w14:textId="77777777" w:rsidR="002A5950" w:rsidRPr="001E3096" w:rsidRDefault="002A5950" w:rsidP="002A5950">
      <w:pPr>
        <w:pStyle w:val="InformationBoxBody"/>
      </w:pPr>
    </w:p>
    <w:p w14:paraId="4928BC4C" w14:textId="77777777" w:rsidR="00D548D8" w:rsidRPr="001E3096" w:rsidRDefault="00D548D8" w:rsidP="00D548D8">
      <w:pPr>
        <w:pStyle w:val="Line"/>
      </w:pPr>
    </w:p>
    <w:p w14:paraId="3ACC9164" w14:textId="77777777" w:rsidR="006E6ECE" w:rsidRDefault="006E6ECE" w:rsidP="00B5328F">
      <w:pPr>
        <w:pStyle w:val="Legal-1"/>
        <w:sectPr w:rsidR="006E6ECE" w:rsidSect="00C7114A">
          <w:headerReference w:type="even" r:id="rId79"/>
          <w:headerReference w:type="default" r:id="rId80"/>
          <w:footerReference w:type="even" r:id="rId81"/>
          <w:footerReference w:type="default" r:id="rId82"/>
          <w:pgSz w:w="12240" w:h="15840" w:code="1"/>
          <w:pgMar w:top="1440" w:right="1008" w:bottom="1440" w:left="1008" w:header="432" w:footer="720" w:gutter="0"/>
          <w:cols w:space="720"/>
          <w:docGrid w:linePitch="360"/>
        </w:sectPr>
      </w:pPr>
    </w:p>
    <w:p w14:paraId="54F284BD" w14:textId="77777777" w:rsidR="00365011" w:rsidRDefault="00807A74" w:rsidP="00B5328F">
      <w:pPr>
        <w:pStyle w:val="Legal-1"/>
      </w:pPr>
      <w:r w:rsidRPr="00C17E05">
        <w:rPr>
          <w:noProof/>
          <w:lang w:eastAsia="en-US"/>
        </w:rPr>
        <w:lastRenderedPageBreak/>
        <w:drawing>
          <wp:inline distT="0" distB="0" distL="0" distR="0" wp14:anchorId="3A6D2BE2" wp14:editId="09395CDD">
            <wp:extent cx="1017905" cy="379730"/>
            <wp:effectExtent l="0" t="0" r="0" b="1270"/>
            <wp:docPr id="11" name="Picture 12"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BM-600dpi-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17905" cy="379730"/>
                    </a:xfrm>
                    <a:prstGeom prst="rect">
                      <a:avLst/>
                    </a:prstGeom>
                    <a:noFill/>
                    <a:ln>
                      <a:noFill/>
                    </a:ln>
                  </pic:spPr>
                </pic:pic>
              </a:graphicData>
            </a:graphic>
          </wp:inline>
        </w:drawing>
      </w:r>
    </w:p>
    <w:p w14:paraId="76DB3793" w14:textId="77777777" w:rsidR="00B5328F" w:rsidRPr="00B5328F" w:rsidRDefault="00B5328F" w:rsidP="009941AB">
      <w:pPr>
        <w:pStyle w:val="Legal-1-line"/>
      </w:pPr>
    </w:p>
    <w:p w14:paraId="52EFF857" w14:textId="2F37CFF3" w:rsidR="00A271E5" w:rsidRDefault="00A271E5" w:rsidP="001633EA">
      <w:pPr>
        <w:pStyle w:val="Legal-1"/>
      </w:pPr>
      <w:r w:rsidRPr="001E3096">
        <w:t xml:space="preserve">© Copyright IBM Corporation </w:t>
      </w:r>
      <w:r w:rsidR="001633EA">
        <w:fldChar w:fldCharType="begin"/>
      </w:r>
      <w:r w:rsidR="001633EA">
        <w:instrText xml:space="preserve"> DATE  \@ "yyyy" \* MERGEFORMAT </w:instrText>
      </w:r>
      <w:r w:rsidR="001633EA">
        <w:fldChar w:fldCharType="separate"/>
      </w:r>
      <w:r w:rsidR="00614866">
        <w:rPr>
          <w:noProof/>
        </w:rPr>
        <w:t>2017</w:t>
      </w:r>
      <w:r w:rsidR="001633EA">
        <w:fldChar w:fldCharType="end"/>
      </w:r>
      <w:r w:rsidRPr="001E3096">
        <w:t xml:space="preserve">.  </w:t>
      </w:r>
    </w:p>
    <w:p w14:paraId="5B16F7D9" w14:textId="77777777" w:rsidR="00A271E5" w:rsidRDefault="00A271E5" w:rsidP="002D0B0F">
      <w:pPr>
        <w:pStyle w:val="Legal-1"/>
      </w:pPr>
      <w:r w:rsidRPr="001E3096">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1B2F1C4C" w14:textId="77777777" w:rsidR="0009216E" w:rsidRPr="005F42F4" w:rsidRDefault="0009216E" w:rsidP="00BB555D">
      <w:pPr>
        <w:pStyle w:val="Legal-1"/>
      </w:pPr>
      <w:r>
        <w:t xml:space="preserve">IBM, the IBM logo and ibm.com </w:t>
      </w:r>
      <w:r w:rsidR="005F42F4" w:rsidRPr="005F42F4">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795D48A0" w14:textId="77777777" w:rsidR="00B5328F" w:rsidRPr="00BB555D" w:rsidRDefault="00807A74" w:rsidP="00BB555D">
      <w:pPr>
        <w:pStyle w:val="Legal-1"/>
      </w:pPr>
      <w:r w:rsidRPr="00C17E05">
        <w:rPr>
          <w:noProof/>
          <w:lang w:eastAsia="en-US"/>
        </w:rPr>
        <w:drawing>
          <wp:inline distT="0" distB="0" distL="0" distR="0" wp14:anchorId="78AC4301" wp14:editId="03936A76">
            <wp:extent cx="1017905" cy="259080"/>
            <wp:effectExtent l="0" t="0" r="0" b="7620"/>
            <wp:docPr id="4" name="Picture 1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ease Recyc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905" cy="259080"/>
                    </a:xfrm>
                    <a:prstGeom prst="rect">
                      <a:avLst/>
                    </a:prstGeom>
                    <a:noFill/>
                    <a:ln>
                      <a:noFill/>
                    </a:ln>
                  </pic:spPr>
                </pic:pic>
              </a:graphicData>
            </a:graphic>
          </wp:inline>
        </w:drawing>
      </w:r>
    </w:p>
    <w:p w14:paraId="0AB82B19" w14:textId="77777777" w:rsidR="00A85C61" w:rsidRPr="002269F1" w:rsidRDefault="00A85C61" w:rsidP="009941AB">
      <w:pPr>
        <w:pStyle w:val="Legal-1-line"/>
      </w:pPr>
    </w:p>
    <w:sectPr w:rsidR="00A85C61" w:rsidRPr="002269F1" w:rsidSect="00C7114A">
      <w:headerReference w:type="even" r:id="rId85"/>
      <w:headerReference w:type="default" r:id="rId86"/>
      <w:footerReference w:type="even" r:id="rId87"/>
      <w:footerReference w:type="default" r:id="rId88"/>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D5F889" w14:textId="77777777" w:rsidR="00A46053" w:rsidRDefault="00A46053">
      <w:r>
        <w:separator/>
      </w:r>
    </w:p>
  </w:endnote>
  <w:endnote w:type="continuationSeparator" w:id="0">
    <w:p w14:paraId="18B0E81F" w14:textId="77777777" w:rsidR="00A46053" w:rsidRDefault="00A460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charset w:val="00"/>
    <w:family w:val="swiss"/>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ulimChe">
    <w:charset w:val="81"/>
    <w:family w:val="auto"/>
    <w:pitch w:val="variable"/>
    <w:sig w:usb0="B00002AF" w:usb1="69D77CFB" w:usb2="00000030" w:usb3="00000000" w:csb0="0008009F" w:csb1="00000000"/>
  </w:font>
  <w:font w:name="Monaco">
    <w:panose1 w:val="02000500000000000000"/>
    <w:charset w:val="00"/>
    <w:family w:val="swiss"/>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nsolas">
    <w:panose1 w:val="020B0609020204030204"/>
    <w:charset w:val="00"/>
    <w:family w:val="swiss"/>
    <w:pitch w:val="fixed"/>
    <w:sig w:usb0="E10002FF" w:usb1="4000FCFF" w:usb2="00000009" w:usb3="00000000" w:csb0="0000019F" w:csb1="00000000"/>
  </w:font>
  <w:font w:name="Times">
    <w:panose1 w:val="02000500000000000000"/>
    <w:charset w:val="4D"/>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96C1E" w14:textId="77777777" w:rsidR="001719E1" w:rsidRDefault="001719E1" w:rsidP="00865D64">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1719E1" w:rsidRPr="001016AE" w14:paraId="27ED1B0A" w14:textId="77777777" w:rsidTr="000B7D57">
      <w:trPr>
        <w:cantSplit/>
        <w:jc w:val="center"/>
      </w:trPr>
      <w:tc>
        <w:tcPr>
          <w:tcW w:w="1080" w:type="dxa"/>
          <w:shd w:val="clear" w:color="auto" w:fill="auto"/>
        </w:tcPr>
        <w:p w14:paraId="2634B980" w14:textId="19FD105C" w:rsidR="001719E1" w:rsidRPr="000B7D57" w:rsidRDefault="001719E1"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sidR="00504EFD">
            <w:rPr>
              <w:noProof/>
            </w:rPr>
            <w:t>40</w:t>
          </w:r>
          <w:r w:rsidRPr="00CF134E">
            <w:fldChar w:fldCharType="end"/>
          </w:r>
        </w:p>
      </w:tc>
      <w:tc>
        <w:tcPr>
          <w:tcW w:w="9144" w:type="dxa"/>
          <w:shd w:val="clear" w:color="auto" w:fill="auto"/>
        </w:tcPr>
        <w:p w14:paraId="4FBD3027" w14:textId="77777777" w:rsidR="001719E1" w:rsidRPr="001016AE" w:rsidRDefault="001719E1" w:rsidP="00D67C85">
          <w:pPr>
            <w:pStyle w:val="Footer-tabletext"/>
            <w:jc w:val="right"/>
            <w:rPr>
              <w:bCs/>
              <w:snapToGrid w:val="0"/>
            </w:rPr>
          </w:pPr>
          <w:r w:rsidRPr="001016AE">
            <w:rPr>
              <w:bCs/>
              <w:snapToGrid w:val="0"/>
            </w:rPr>
            <w:t xml:space="preserve">Liberty </w:t>
          </w:r>
          <w:r w:rsidR="00D67C85">
            <w:rPr>
              <w:bCs/>
              <w:snapToGrid w:val="0"/>
            </w:rPr>
            <w:t>JSP and application security</w:t>
          </w:r>
        </w:p>
      </w:tc>
    </w:tr>
  </w:tbl>
  <w:p w14:paraId="4E33246D" w14:textId="77777777" w:rsidR="001719E1" w:rsidRPr="00594CDF" w:rsidRDefault="001719E1"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D52C8" w14:textId="77777777" w:rsidR="001719E1" w:rsidRPr="000A6725" w:rsidRDefault="001719E1"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sidR="00D67C85">
      <w:rPr>
        <w:noProof/>
      </w:rPr>
      <w:t>43</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39A8F" w14:textId="759EDBF6" w:rsidR="001719E1" w:rsidRPr="000A6725" w:rsidRDefault="001719E1" w:rsidP="002D1B04">
    <w:pPr>
      <w:pStyle w:val="Footer"/>
    </w:pPr>
    <w:r>
      <w:rPr>
        <w:szCs w:val="20"/>
      </w:rPr>
      <w:t>Lab 0</w:t>
    </w:r>
    <w:r w:rsidRPr="00CF134E">
      <w:tab/>
      <w:t xml:space="preserve">Page </w:t>
    </w:r>
    <w:r w:rsidRPr="00CF134E">
      <w:fldChar w:fldCharType="begin"/>
    </w:r>
    <w:r w:rsidRPr="00CF134E">
      <w:instrText xml:space="preserve"> PAGE </w:instrText>
    </w:r>
    <w:r w:rsidRPr="00CF134E">
      <w:fldChar w:fldCharType="separate"/>
    </w:r>
    <w:r w:rsidR="00504EFD">
      <w:rPr>
        <w:noProof/>
      </w:rPr>
      <w:t>39</w:t>
    </w:r>
    <w:r w:rsidRPr="00CF134E">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0C3B8" w14:textId="3F0807BD" w:rsidR="001719E1" w:rsidRPr="000A6725" w:rsidRDefault="001719E1" w:rsidP="002D1B04">
    <w:pPr>
      <w:pStyle w:val="Footer"/>
    </w:pPr>
    <w:r>
      <w:rPr>
        <w:szCs w:val="20"/>
      </w:rPr>
      <w:t>Appendix</w:t>
    </w:r>
    <w:r w:rsidRPr="00CF134E">
      <w:tab/>
      <w:t xml:space="preserve">Page </w:t>
    </w:r>
    <w:r w:rsidRPr="00CF134E">
      <w:fldChar w:fldCharType="begin"/>
    </w:r>
    <w:r w:rsidRPr="00CF134E">
      <w:instrText xml:space="preserve"> PAGE </w:instrText>
    </w:r>
    <w:r w:rsidRPr="00CF134E">
      <w:fldChar w:fldCharType="separate"/>
    </w:r>
    <w:r w:rsidR="00504EFD">
      <w:rPr>
        <w:noProof/>
      </w:rPr>
      <w:t>41</w:t>
    </w:r>
    <w:r w:rsidRPr="00CF134E">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6A40D" w14:textId="77777777" w:rsidR="001719E1" w:rsidRDefault="001719E1" w:rsidP="0047408B"/>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2514F" w14:textId="77777777" w:rsidR="001719E1" w:rsidRDefault="001719E1" w:rsidP="001914E1">
    <w:pPr>
      <w:pStyle w:val="BodyTex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3FFB" w14:textId="77777777" w:rsidR="001719E1" w:rsidRDefault="001719E1" w:rsidP="00F030C7">
    <w:r>
      <w:rPr>
        <w:noProof/>
      </w:rPr>
      <w:drawing>
        <wp:inline distT="0" distB="0" distL="0" distR="0" wp14:anchorId="61D5DA2C" wp14:editId="641FAE03">
          <wp:extent cx="2009775" cy="323850"/>
          <wp:effectExtent l="0" t="0" r="9525" b="0"/>
          <wp:docPr id="9" name="Picture 9" descr="Brand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775" cy="323850"/>
                  </a:xfrm>
                  <a:prstGeom prst="rect">
                    <a:avLst/>
                  </a:prstGeom>
                  <a:noFill/>
                  <a:ln>
                    <a:noFill/>
                  </a:ln>
                </pic:spPr>
              </pic:pic>
            </a:graphicData>
          </a:graphic>
        </wp:inline>
      </w:drawing>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267BA" w14:textId="77777777" w:rsidR="001719E1" w:rsidRDefault="001719E1"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AE0D9" w14:textId="77777777" w:rsidR="00A46053" w:rsidRDefault="00A46053">
      <w:r>
        <w:separator/>
      </w:r>
    </w:p>
  </w:footnote>
  <w:footnote w:type="continuationSeparator" w:id="0">
    <w:p w14:paraId="490704B2" w14:textId="77777777" w:rsidR="00A46053" w:rsidRDefault="00A460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1719E1" w14:paraId="4FCA7304" w14:textId="77777777" w:rsidTr="00865D64">
      <w:trPr>
        <w:jc w:val="center"/>
      </w:trPr>
      <w:tc>
        <w:tcPr>
          <w:tcW w:w="2500" w:type="pct"/>
          <w:tcBorders>
            <w:top w:val="nil"/>
            <w:left w:val="nil"/>
            <w:bottom w:val="nil"/>
            <w:right w:val="nil"/>
            <w:tl2br w:val="nil"/>
            <w:tr2bl w:val="nil"/>
          </w:tcBorders>
          <w:shd w:val="clear" w:color="auto" w:fill="auto"/>
        </w:tcPr>
        <w:p w14:paraId="4B8862CF" w14:textId="77777777" w:rsidR="001719E1" w:rsidRDefault="001719E1" w:rsidP="00865D64">
          <w:pPr>
            <w:pStyle w:val="Header-cover1"/>
          </w:pPr>
          <w:r>
            <w:t>IBM Software</w:t>
          </w:r>
        </w:p>
        <w:p w14:paraId="4A4389F9" w14:textId="77777777" w:rsidR="001719E1" w:rsidRDefault="001719E1" w:rsidP="00865D64">
          <w:pPr>
            <w:pStyle w:val="Header-cover2"/>
          </w:pPr>
          <w:r>
            <w:t>WebSphere</w:t>
          </w:r>
        </w:p>
      </w:tc>
      <w:tc>
        <w:tcPr>
          <w:tcW w:w="2500" w:type="pct"/>
          <w:tcBorders>
            <w:top w:val="nil"/>
            <w:left w:val="nil"/>
            <w:bottom w:val="nil"/>
            <w:right w:val="nil"/>
            <w:tl2br w:val="nil"/>
            <w:tr2bl w:val="nil"/>
          </w:tcBorders>
          <w:shd w:val="clear" w:color="auto" w:fill="auto"/>
        </w:tcPr>
        <w:p w14:paraId="1C10E914" w14:textId="77777777" w:rsidR="001719E1" w:rsidRDefault="001719E1" w:rsidP="00865D64">
          <w:pPr>
            <w:pStyle w:val="Header-cover3"/>
          </w:pPr>
          <w:r>
            <w:t>An IBM Proof of Technology</w:t>
          </w:r>
        </w:p>
      </w:tc>
    </w:tr>
  </w:tbl>
  <w:p w14:paraId="24AB369F" w14:textId="77777777" w:rsidR="001719E1" w:rsidRPr="003E27DB" w:rsidRDefault="001719E1" w:rsidP="00865D64">
    <w:pPr>
      <w:pStyle w:val="Header"/>
    </w:pPr>
    <w:r>
      <w:rPr>
        <w:noProof/>
      </w:rPr>
      <w:drawing>
        <wp:anchor distT="0" distB="0" distL="114300" distR="114300" simplePos="0" relativeHeight="251659776" behindDoc="1" locked="0" layoutInCell="1" allowOverlap="1" wp14:anchorId="55FA4B66" wp14:editId="7E2B6530">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9D9D9" w14:textId="77777777" w:rsidR="001719E1" w:rsidRPr="00681C9C" w:rsidRDefault="001719E1" w:rsidP="00362A51">
    <w:pPr>
      <w:pStyle w:val="Header"/>
    </w:pPr>
    <w:r w:rsidRPr="000A6725">
      <w:t>IBM Software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6E200" w14:textId="77777777" w:rsidR="001719E1" w:rsidRPr="00362A51" w:rsidRDefault="001719E1" w:rsidP="00362A51">
    <w:pPr>
      <w:pStyle w:val="Header"/>
      <w:jc w:val="right"/>
      <w:rPr>
        <w:bCs/>
      </w:rP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5D770" w14:textId="77777777" w:rsidR="001719E1" w:rsidRDefault="001719E1" w:rsidP="006F4320">
    <w:pPr>
      <w:pStyle w:val="NoteHeading"/>
    </w:pPr>
    <w:r>
      <w:t>NOTES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CF922" w14:textId="77777777" w:rsidR="001719E1" w:rsidRDefault="001719E1"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2AA7C" w14:textId="77777777" w:rsidR="001719E1" w:rsidRDefault="001719E1">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D8CA9" w14:textId="77777777" w:rsidR="001719E1" w:rsidRPr="00A85C61" w:rsidRDefault="001719E1"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156306C"/>
    <w:lvl w:ilvl="0">
      <w:start w:val="1"/>
      <w:numFmt w:val="bullet"/>
      <w:lvlText w:val="o"/>
      <w:lvlJc w:val="left"/>
      <w:pPr>
        <w:tabs>
          <w:tab w:val="num" w:pos="1440"/>
        </w:tabs>
        <w:ind w:left="1440" w:hanging="360"/>
      </w:pPr>
      <w:rPr>
        <w:rFonts w:ascii="Courier New" w:hAnsi="Courier New" w:cs="Courier New" w:hint="default"/>
        <w:color w:val="auto"/>
      </w:rPr>
    </w:lvl>
  </w:abstractNum>
  <w:abstractNum w:abstractNumId="6">
    <w:nsid w:val="FFFFFF82"/>
    <w:multiLevelType w:val="singleLevel"/>
    <w:tmpl w:val="29282AF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642572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9">
    <w:nsid w:val="FFFFFF89"/>
    <w:multiLevelType w:val="singleLevel"/>
    <w:tmpl w:val="0298D87C"/>
    <w:lvl w:ilvl="0">
      <w:start w:val="1"/>
      <w:numFmt w:val="bullet"/>
      <w:lvlText w:val=""/>
      <w:lvlJc w:val="left"/>
      <w:pPr>
        <w:tabs>
          <w:tab w:val="num" w:pos="360"/>
        </w:tabs>
        <w:ind w:left="360" w:hanging="360"/>
      </w:pPr>
      <w:rPr>
        <w:rFonts w:ascii="Symbol" w:hAnsi="Symbol" w:hint="default"/>
      </w:rPr>
    </w:lvl>
  </w:abstractNum>
  <w:abstractNum w:abstractNumId="1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A811798"/>
    <w:multiLevelType w:val="hybridMultilevel"/>
    <w:tmpl w:val="D1D8DE5A"/>
    <w:lvl w:ilvl="0" w:tplc="505C2E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3">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4">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5">
    <w:nsid w:val="28E9342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2D8E6A42"/>
    <w:multiLevelType w:val="hybridMultilevel"/>
    <w:tmpl w:val="05D2C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8">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35A0902"/>
    <w:multiLevelType w:val="multilevel"/>
    <w:tmpl w:val="8C528EB2"/>
    <w:lvl w:ilvl="0">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45C26998"/>
    <w:multiLevelType w:val="multilevel"/>
    <w:tmpl w:val="140C7DC2"/>
    <w:lvl w:ilvl="0">
      <w:start w:val="1"/>
      <w:numFmt w:val="decimal"/>
      <w:pStyle w:val="StepList"/>
      <w:lvlText w:val="__%1. "/>
      <w:lvlJc w:val="left"/>
      <w:pPr>
        <w:tabs>
          <w:tab w:val="num" w:pos="792"/>
        </w:tabs>
        <w:ind w:left="792" w:hanging="792"/>
      </w:pPr>
      <w:rPr>
        <w:rFonts w:hint="default"/>
        <w:b/>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1">
    <w:nsid w:val="47140DE8"/>
    <w:multiLevelType w:val="multilevel"/>
    <w:tmpl w:val="3FF045CE"/>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
    <w:nsid w:val="569607D0"/>
    <w:multiLevelType w:val="multilevel"/>
    <w:tmpl w:val="7F4277AC"/>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06"/>
        </w:tabs>
        <w:ind w:left="1411" w:hanging="619"/>
      </w:pPr>
      <w:rPr>
        <w:rFonts w:hint="default"/>
        <w:color w:val="auto"/>
      </w:rPr>
    </w:lvl>
    <w:lvl w:ilvl="2">
      <w:start w:val="1"/>
      <w:numFmt w:val="lowerRoman"/>
      <w:lvlText w:val="__%3. "/>
      <w:lvlJc w:val="left"/>
      <w:pPr>
        <w:tabs>
          <w:tab w:val="num" w:pos="1382"/>
        </w:tabs>
        <w:ind w:left="2275" w:hanging="864"/>
      </w:pPr>
      <w:rPr>
        <w:rFonts w:hint="default"/>
      </w:rPr>
    </w:lvl>
    <w:lvl w:ilvl="3">
      <w:start w:val="1"/>
      <w:numFmt w:val="decimal"/>
      <w:lvlText w:val="(%4) "/>
      <w:lvlJc w:val="left"/>
      <w:pPr>
        <w:tabs>
          <w:tab w:val="num" w:pos="2016"/>
        </w:tabs>
        <w:ind w:left="2851" w:hanging="576"/>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4">
    <w:nsid w:val="668B4096"/>
    <w:multiLevelType w:val="multilevel"/>
    <w:tmpl w:val="0409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5">
    <w:nsid w:val="749F3B73"/>
    <w:multiLevelType w:val="multilevel"/>
    <w:tmpl w:val="7972766C"/>
    <w:lvl w:ilvl="0">
      <w:start w:val="1"/>
      <w:numFmt w:val="decimal"/>
      <w:lvlText w:val="Lab %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77610FA4"/>
    <w:multiLevelType w:val="multilevel"/>
    <w:tmpl w:val="09D479A4"/>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nsid w:val="792B32A8"/>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8">
    <w:nsid w:val="7E6F4221"/>
    <w:multiLevelType w:val="hybridMultilevel"/>
    <w:tmpl w:val="11B0F16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9"/>
  </w:num>
  <w:num w:numId="2">
    <w:abstractNumId w:val="13"/>
  </w:num>
  <w:num w:numId="3">
    <w:abstractNumId w:val="18"/>
  </w:num>
  <w:num w:numId="4">
    <w:abstractNumId w:val="17"/>
  </w:num>
  <w:num w:numId="5">
    <w:abstractNumId w:val="20"/>
  </w:num>
  <w:num w:numId="6">
    <w:abstractNumId w:val="20"/>
  </w:num>
  <w:num w:numId="7">
    <w:abstractNumId w:val="12"/>
  </w:num>
  <w:num w:numId="8">
    <w:abstractNumId w:val="10"/>
  </w:num>
  <w:num w:numId="9">
    <w:abstractNumId w:val="23"/>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4"/>
  </w:num>
  <w:num w:numId="17">
    <w:abstractNumId w:val="16"/>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15"/>
  </w:num>
  <w:num w:numId="30">
    <w:abstractNumId w:val="27"/>
  </w:num>
  <w:num w:numId="31">
    <w:abstractNumId w:val="26"/>
  </w:num>
  <w:num w:numId="32">
    <w:abstractNumId w:val="21"/>
  </w:num>
  <w:num w:numId="33">
    <w:abstractNumId w:val="22"/>
  </w:num>
  <w:num w:numId="34">
    <w:abstractNumId w:val="6"/>
  </w:num>
  <w:num w:numId="35">
    <w:abstractNumId w:val="9"/>
  </w:num>
  <w:num w:numId="36">
    <w:abstractNumId w:val="7"/>
  </w:num>
  <w:num w:numId="37">
    <w:abstractNumId w:val="11"/>
  </w:num>
  <w:num w:numId="38">
    <w:abstractNumId w:val="5"/>
  </w:num>
  <w:num w:numId="39">
    <w:abstractNumId w:val="25"/>
  </w:num>
  <w:num w:numId="40">
    <w:abstractNumId w:val="28"/>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fr-FR" w:vendorID="64" w:dllVersion="6" w:nlCheck="1" w:checkStyle="1"/>
  <w:activeWritingStyle w:appName="MSWord" w:lang="nb-NO"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D64"/>
    <w:rsid w:val="00004E23"/>
    <w:rsid w:val="000077AA"/>
    <w:rsid w:val="0001085A"/>
    <w:rsid w:val="00010D3B"/>
    <w:rsid w:val="00012750"/>
    <w:rsid w:val="00013233"/>
    <w:rsid w:val="00022718"/>
    <w:rsid w:val="00025B59"/>
    <w:rsid w:val="000264C3"/>
    <w:rsid w:val="00026EC2"/>
    <w:rsid w:val="00032B03"/>
    <w:rsid w:val="00033EE1"/>
    <w:rsid w:val="00034772"/>
    <w:rsid w:val="000368AA"/>
    <w:rsid w:val="00040AF4"/>
    <w:rsid w:val="00044D7E"/>
    <w:rsid w:val="000614C3"/>
    <w:rsid w:val="00063AC7"/>
    <w:rsid w:val="00064361"/>
    <w:rsid w:val="00064E79"/>
    <w:rsid w:val="0006547E"/>
    <w:rsid w:val="00066409"/>
    <w:rsid w:val="00066C31"/>
    <w:rsid w:val="00070EB7"/>
    <w:rsid w:val="00072C60"/>
    <w:rsid w:val="00072DDF"/>
    <w:rsid w:val="0007678B"/>
    <w:rsid w:val="000773FD"/>
    <w:rsid w:val="00082E5B"/>
    <w:rsid w:val="00086E28"/>
    <w:rsid w:val="0009216E"/>
    <w:rsid w:val="0009610F"/>
    <w:rsid w:val="000A3476"/>
    <w:rsid w:val="000A6725"/>
    <w:rsid w:val="000A7F8E"/>
    <w:rsid w:val="000B10EB"/>
    <w:rsid w:val="000B7C7B"/>
    <w:rsid w:val="000B7D57"/>
    <w:rsid w:val="000C0171"/>
    <w:rsid w:val="000C2814"/>
    <w:rsid w:val="000D22FF"/>
    <w:rsid w:val="000E1A16"/>
    <w:rsid w:val="000E31BD"/>
    <w:rsid w:val="000E59F3"/>
    <w:rsid w:val="000E70D4"/>
    <w:rsid w:val="000F1A1F"/>
    <w:rsid w:val="000F7C44"/>
    <w:rsid w:val="001016AE"/>
    <w:rsid w:val="00110890"/>
    <w:rsid w:val="00110FCE"/>
    <w:rsid w:val="0011568B"/>
    <w:rsid w:val="001235E9"/>
    <w:rsid w:val="00124431"/>
    <w:rsid w:val="00131002"/>
    <w:rsid w:val="00132A2D"/>
    <w:rsid w:val="00137636"/>
    <w:rsid w:val="00140C27"/>
    <w:rsid w:val="00143E3B"/>
    <w:rsid w:val="0014737A"/>
    <w:rsid w:val="00150815"/>
    <w:rsid w:val="00151285"/>
    <w:rsid w:val="00154947"/>
    <w:rsid w:val="001550E6"/>
    <w:rsid w:val="00161C7E"/>
    <w:rsid w:val="001633EA"/>
    <w:rsid w:val="001673AD"/>
    <w:rsid w:val="00171005"/>
    <w:rsid w:val="0017189A"/>
    <w:rsid w:val="001719E1"/>
    <w:rsid w:val="0018447B"/>
    <w:rsid w:val="00185AC4"/>
    <w:rsid w:val="001914E1"/>
    <w:rsid w:val="0019249E"/>
    <w:rsid w:val="0019678D"/>
    <w:rsid w:val="001A241E"/>
    <w:rsid w:val="001A7264"/>
    <w:rsid w:val="001B2A01"/>
    <w:rsid w:val="001B4338"/>
    <w:rsid w:val="001B46C8"/>
    <w:rsid w:val="001B7FA4"/>
    <w:rsid w:val="001C15C1"/>
    <w:rsid w:val="001C23E6"/>
    <w:rsid w:val="001C376F"/>
    <w:rsid w:val="001D1869"/>
    <w:rsid w:val="001D2131"/>
    <w:rsid w:val="001D3C8A"/>
    <w:rsid w:val="001D715B"/>
    <w:rsid w:val="001D7A87"/>
    <w:rsid w:val="001E3096"/>
    <w:rsid w:val="001E3F25"/>
    <w:rsid w:val="001E5890"/>
    <w:rsid w:val="001E652A"/>
    <w:rsid w:val="001F1B8B"/>
    <w:rsid w:val="00200953"/>
    <w:rsid w:val="0020377A"/>
    <w:rsid w:val="00210677"/>
    <w:rsid w:val="00211F0B"/>
    <w:rsid w:val="00223FEB"/>
    <w:rsid w:val="00226839"/>
    <w:rsid w:val="002269F1"/>
    <w:rsid w:val="00233723"/>
    <w:rsid w:val="00234B68"/>
    <w:rsid w:val="00235BD9"/>
    <w:rsid w:val="00242FF2"/>
    <w:rsid w:val="002450C8"/>
    <w:rsid w:val="0024576E"/>
    <w:rsid w:val="00251D20"/>
    <w:rsid w:val="00252ACA"/>
    <w:rsid w:val="00254D69"/>
    <w:rsid w:val="00257D51"/>
    <w:rsid w:val="00260798"/>
    <w:rsid w:val="00262C2C"/>
    <w:rsid w:val="00263185"/>
    <w:rsid w:val="002641EA"/>
    <w:rsid w:val="00265D03"/>
    <w:rsid w:val="00267C73"/>
    <w:rsid w:val="002802B5"/>
    <w:rsid w:val="00290D02"/>
    <w:rsid w:val="0029261D"/>
    <w:rsid w:val="0029262E"/>
    <w:rsid w:val="00297D34"/>
    <w:rsid w:val="002A0D07"/>
    <w:rsid w:val="002A1D27"/>
    <w:rsid w:val="002A381D"/>
    <w:rsid w:val="002A3F68"/>
    <w:rsid w:val="002A5950"/>
    <w:rsid w:val="002B0EA1"/>
    <w:rsid w:val="002B166B"/>
    <w:rsid w:val="002B2C5F"/>
    <w:rsid w:val="002B3975"/>
    <w:rsid w:val="002B4D7C"/>
    <w:rsid w:val="002B5856"/>
    <w:rsid w:val="002B68D3"/>
    <w:rsid w:val="002C0787"/>
    <w:rsid w:val="002C0B72"/>
    <w:rsid w:val="002C1EE3"/>
    <w:rsid w:val="002C24A9"/>
    <w:rsid w:val="002C7409"/>
    <w:rsid w:val="002D0B0F"/>
    <w:rsid w:val="002D1B04"/>
    <w:rsid w:val="002D2DF8"/>
    <w:rsid w:val="002D46BF"/>
    <w:rsid w:val="002D56F3"/>
    <w:rsid w:val="002E11E1"/>
    <w:rsid w:val="002E2850"/>
    <w:rsid w:val="002F2560"/>
    <w:rsid w:val="002F569A"/>
    <w:rsid w:val="0030032D"/>
    <w:rsid w:val="0030238B"/>
    <w:rsid w:val="00303346"/>
    <w:rsid w:val="00311C19"/>
    <w:rsid w:val="00315255"/>
    <w:rsid w:val="00316C6D"/>
    <w:rsid w:val="00317845"/>
    <w:rsid w:val="00320D09"/>
    <w:rsid w:val="00324C88"/>
    <w:rsid w:val="00326ACD"/>
    <w:rsid w:val="0032711E"/>
    <w:rsid w:val="00327ABE"/>
    <w:rsid w:val="00330D04"/>
    <w:rsid w:val="00341477"/>
    <w:rsid w:val="003452B5"/>
    <w:rsid w:val="003467DE"/>
    <w:rsid w:val="003519AC"/>
    <w:rsid w:val="00351FD5"/>
    <w:rsid w:val="00356A65"/>
    <w:rsid w:val="00362A51"/>
    <w:rsid w:val="00363B50"/>
    <w:rsid w:val="00363E25"/>
    <w:rsid w:val="0036424A"/>
    <w:rsid w:val="00364351"/>
    <w:rsid w:val="00365011"/>
    <w:rsid w:val="00366F93"/>
    <w:rsid w:val="00370816"/>
    <w:rsid w:val="003725E6"/>
    <w:rsid w:val="00373A78"/>
    <w:rsid w:val="00373D96"/>
    <w:rsid w:val="00380A3B"/>
    <w:rsid w:val="00383EFE"/>
    <w:rsid w:val="00385A11"/>
    <w:rsid w:val="00385CCE"/>
    <w:rsid w:val="00397159"/>
    <w:rsid w:val="00397D54"/>
    <w:rsid w:val="003A063E"/>
    <w:rsid w:val="003A0689"/>
    <w:rsid w:val="003B5BE7"/>
    <w:rsid w:val="003C1316"/>
    <w:rsid w:val="003C4AE8"/>
    <w:rsid w:val="003C5AAE"/>
    <w:rsid w:val="003C5ECC"/>
    <w:rsid w:val="003C6320"/>
    <w:rsid w:val="003D36D4"/>
    <w:rsid w:val="003D4AAA"/>
    <w:rsid w:val="003D50C5"/>
    <w:rsid w:val="003D61F4"/>
    <w:rsid w:val="003D7018"/>
    <w:rsid w:val="003F0B1C"/>
    <w:rsid w:val="0040000E"/>
    <w:rsid w:val="0040062D"/>
    <w:rsid w:val="00403CD5"/>
    <w:rsid w:val="00403D60"/>
    <w:rsid w:val="004066BB"/>
    <w:rsid w:val="00412B83"/>
    <w:rsid w:val="004135FC"/>
    <w:rsid w:val="004144AA"/>
    <w:rsid w:val="00420084"/>
    <w:rsid w:val="00421EDD"/>
    <w:rsid w:val="00423B86"/>
    <w:rsid w:val="00432C02"/>
    <w:rsid w:val="0043753F"/>
    <w:rsid w:val="00442471"/>
    <w:rsid w:val="00442901"/>
    <w:rsid w:val="00443B63"/>
    <w:rsid w:val="00452CA6"/>
    <w:rsid w:val="00455F36"/>
    <w:rsid w:val="004615D6"/>
    <w:rsid w:val="00461BEC"/>
    <w:rsid w:val="0046330C"/>
    <w:rsid w:val="00463482"/>
    <w:rsid w:val="004635D6"/>
    <w:rsid w:val="004643B5"/>
    <w:rsid w:val="00464D54"/>
    <w:rsid w:val="00465A8F"/>
    <w:rsid w:val="0047408B"/>
    <w:rsid w:val="00476F6A"/>
    <w:rsid w:val="004800CA"/>
    <w:rsid w:val="00481093"/>
    <w:rsid w:val="00487116"/>
    <w:rsid w:val="0048784D"/>
    <w:rsid w:val="00487FCE"/>
    <w:rsid w:val="00491260"/>
    <w:rsid w:val="004941E3"/>
    <w:rsid w:val="004957B7"/>
    <w:rsid w:val="00497DCE"/>
    <w:rsid w:val="004A22D4"/>
    <w:rsid w:val="004A4920"/>
    <w:rsid w:val="004A70E7"/>
    <w:rsid w:val="004B007D"/>
    <w:rsid w:val="004B21B7"/>
    <w:rsid w:val="004B5A04"/>
    <w:rsid w:val="004C71E3"/>
    <w:rsid w:val="004E0CEA"/>
    <w:rsid w:val="004E1CED"/>
    <w:rsid w:val="004E1E12"/>
    <w:rsid w:val="004F465E"/>
    <w:rsid w:val="004F5E4B"/>
    <w:rsid w:val="004F6193"/>
    <w:rsid w:val="004F6F7C"/>
    <w:rsid w:val="005009AE"/>
    <w:rsid w:val="0050158A"/>
    <w:rsid w:val="0050274F"/>
    <w:rsid w:val="00504EFD"/>
    <w:rsid w:val="005050A8"/>
    <w:rsid w:val="00522452"/>
    <w:rsid w:val="00527CBB"/>
    <w:rsid w:val="00527F4D"/>
    <w:rsid w:val="00530732"/>
    <w:rsid w:val="00530BA4"/>
    <w:rsid w:val="00534B41"/>
    <w:rsid w:val="005358EA"/>
    <w:rsid w:val="00536815"/>
    <w:rsid w:val="0055004C"/>
    <w:rsid w:val="00552773"/>
    <w:rsid w:val="005534D6"/>
    <w:rsid w:val="0055613B"/>
    <w:rsid w:val="005562A5"/>
    <w:rsid w:val="00557527"/>
    <w:rsid w:val="0057004D"/>
    <w:rsid w:val="00584D40"/>
    <w:rsid w:val="00585140"/>
    <w:rsid w:val="005904EA"/>
    <w:rsid w:val="00594CDF"/>
    <w:rsid w:val="005A33DA"/>
    <w:rsid w:val="005A4077"/>
    <w:rsid w:val="005B2762"/>
    <w:rsid w:val="005B4898"/>
    <w:rsid w:val="005B59A1"/>
    <w:rsid w:val="005B794A"/>
    <w:rsid w:val="005C11DE"/>
    <w:rsid w:val="005C4AC1"/>
    <w:rsid w:val="005D033C"/>
    <w:rsid w:val="005D59CD"/>
    <w:rsid w:val="005E6A8A"/>
    <w:rsid w:val="005E734E"/>
    <w:rsid w:val="005E7AD1"/>
    <w:rsid w:val="005F2113"/>
    <w:rsid w:val="005F26A6"/>
    <w:rsid w:val="005F42F4"/>
    <w:rsid w:val="00600FEA"/>
    <w:rsid w:val="00601C38"/>
    <w:rsid w:val="006055E3"/>
    <w:rsid w:val="00605EC0"/>
    <w:rsid w:val="00606B62"/>
    <w:rsid w:val="00607FC8"/>
    <w:rsid w:val="0061215D"/>
    <w:rsid w:val="00613BB2"/>
    <w:rsid w:val="00613ECB"/>
    <w:rsid w:val="0061426C"/>
    <w:rsid w:val="00614866"/>
    <w:rsid w:val="00620809"/>
    <w:rsid w:val="006211C6"/>
    <w:rsid w:val="00624927"/>
    <w:rsid w:val="0063732F"/>
    <w:rsid w:val="006448E1"/>
    <w:rsid w:val="00644FAA"/>
    <w:rsid w:val="006461D1"/>
    <w:rsid w:val="00647ADF"/>
    <w:rsid w:val="00652EDC"/>
    <w:rsid w:val="00655B47"/>
    <w:rsid w:val="00657BCF"/>
    <w:rsid w:val="006625B3"/>
    <w:rsid w:val="006635B5"/>
    <w:rsid w:val="00664DFE"/>
    <w:rsid w:val="00670208"/>
    <w:rsid w:val="006738EF"/>
    <w:rsid w:val="00674B83"/>
    <w:rsid w:val="00675195"/>
    <w:rsid w:val="0067567D"/>
    <w:rsid w:val="00681C9C"/>
    <w:rsid w:val="00683605"/>
    <w:rsid w:val="006879A3"/>
    <w:rsid w:val="00690F12"/>
    <w:rsid w:val="0069128C"/>
    <w:rsid w:val="00694EE4"/>
    <w:rsid w:val="006A06AF"/>
    <w:rsid w:val="006A514A"/>
    <w:rsid w:val="006A6923"/>
    <w:rsid w:val="006A71EF"/>
    <w:rsid w:val="006B066B"/>
    <w:rsid w:val="006B1353"/>
    <w:rsid w:val="006B6231"/>
    <w:rsid w:val="006C0A72"/>
    <w:rsid w:val="006C369F"/>
    <w:rsid w:val="006C3ECA"/>
    <w:rsid w:val="006C7737"/>
    <w:rsid w:val="006D000D"/>
    <w:rsid w:val="006D0739"/>
    <w:rsid w:val="006D114F"/>
    <w:rsid w:val="006D5803"/>
    <w:rsid w:val="006D5FA3"/>
    <w:rsid w:val="006E11C2"/>
    <w:rsid w:val="006E3F1A"/>
    <w:rsid w:val="006E59BD"/>
    <w:rsid w:val="006E6ECE"/>
    <w:rsid w:val="006F40B2"/>
    <w:rsid w:val="006F4320"/>
    <w:rsid w:val="006F58E7"/>
    <w:rsid w:val="006F6B14"/>
    <w:rsid w:val="007004A7"/>
    <w:rsid w:val="007021DB"/>
    <w:rsid w:val="00704AF2"/>
    <w:rsid w:val="007050D9"/>
    <w:rsid w:val="00705B6C"/>
    <w:rsid w:val="0071000A"/>
    <w:rsid w:val="00710E35"/>
    <w:rsid w:val="00713EBC"/>
    <w:rsid w:val="0071497F"/>
    <w:rsid w:val="00715F22"/>
    <w:rsid w:val="00720C40"/>
    <w:rsid w:val="00720E30"/>
    <w:rsid w:val="00721862"/>
    <w:rsid w:val="00722000"/>
    <w:rsid w:val="00726737"/>
    <w:rsid w:val="00743042"/>
    <w:rsid w:val="0074780A"/>
    <w:rsid w:val="007507F2"/>
    <w:rsid w:val="007513FE"/>
    <w:rsid w:val="0075248D"/>
    <w:rsid w:val="00756BF4"/>
    <w:rsid w:val="007574DC"/>
    <w:rsid w:val="00757BBC"/>
    <w:rsid w:val="00760CB1"/>
    <w:rsid w:val="007645C6"/>
    <w:rsid w:val="00772B94"/>
    <w:rsid w:val="007856FF"/>
    <w:rsid w:val="00794EEB"/>
    <w:rsid w:val="00796C54"/>
    <w:rsid w:val="007A0CD5"/>
    <w:rsid w:val="007A3EE7"/>
    <w:rsid w:val="007A69BE"/>
    <w:rsid w:val="007A7144"/>
    <w:rsid w:val="007B4398"/>
    <w:rsid w:val="007B5042"/>
    <w:rsid w:val="007C1E20"/>
    <w:rsid w:val="007C2472"/>
    <w:rsid w:val="007C6517"/>
    <w:rsid w:val="007D15C3"/>
    <w:rsid w:val="007D45FF"/>
    <w:rsid w:val="007D5075"/>
    <w:rsid w:val="007D7D50"/>
    <w:rsid w:val="007E1218"/>
    <w:rsid w:val="007E140E"/>
    <w:rsid w:val="007E23B4"/>
    <w:rsid w:val="007E3E7E"/>
    <w:rsid w:val="007E5665"/>
    <w:rsid w:val="007E7CA1"/>
    <w:rsid w:val="0080003D"/>
    <w:rsid w:val="008021BA"/>
    <w:rsid w:val="00803785"/>
    <w:rsid w:val="00806CFB"/>
    <w:rsid w:val="00807A74"/>
    <w:rsid w:val="008115CD"/>
    <w:rsid w:val="00811BD7"/>
    <w:rsid w:val="00812571"/>
    <w:rsid w:val="008141F1"/>
    <w:rsid w:val="00817060"/>
    <w:rsid w:val="0082576B"/>
    <w:rsid w:val="00826A95"/>
    <w:rsid w:val="0082749A"/>
    <w:rsid w:val="008344EC"/>
    <w:rsid w:val="008400EA"/>
    <w:rsid w:val="00841CB5"/>
    <w:rsid w:val="008518E8"/>
    <w:rsid w:val="008526BA"/>
    <w:rsid w:val="00852A24"/>
    <w:rsid w:val="00861B47"/>
    <w:rsid w:val="00863E5F"/>
    <w:rsid w:val="00865D64"/>
    <w:rsid w:val="0087085D"/>
    <w:rsid w:val="00876B1B"/>
    <w:rsid w:val="008864EB"/>
    <w:rsid w:val="00891C31"/>
    <w:rsid w:val="00894C96"/>
    <w:rsid w:val="00895A62"/>
    <w:rsid w:val="00896AF3"/>
    <w:rsid w:val="008A08BB"/>
    <w:rsid w:val="008A23E7"/>
    <w:rsid w:val="008B2EA7"/>
    <w:rsid w:val="008B52DC"/>
    <w:rsid w:val="008B6F03"/>
    <w:rsid w:val="008C034B"/>
    <w:rsid w:val="008C046D"/>
    <w:rsid w:val="008C3441"/>
    <w:rsid w:val="008C5232"/>
    <w:rsid w:val="008C6CA4"/>
    <w:rsid w:val="008C7B9C"/>
    <w:rsid w:val="008F3AC5"/>
    <w:rsid w:val="008F4EEA"/>
    <w:rsid w:val="00901C86"/>
    <w:rsid w:val="0090380A"/>
    <w:rsid w:val="00906003"/>
    <w:rsid w:val="00907FF7"/>
    <w:rsid w:val="00911962"/>
    <w:rsid w:val="009122F8"/>
    <w:rsid w:val="00916B6D"/>
    <w:rsid w:val="009175BF"/>
    <w:rsid w:val="00920CC7"/>
    <w:rsid w:val="00921452"/>
    <w:rsid w:val="0092255A"/>
    <w:rsid w:val="009301FB"/>
    <w:rsid w:val="00932FE1"/>
    <w:rsid w:val="009342F7"/>
    <w:rsid w:val="00935106"/>
    <w:rsid w:val="0093574A"/>
    <w:rsid w:val="009429B8"/>
    <w:rsid w:val="00952669"/>
    <w:rsid w:val="009560E4"/>
    <w:rsid w:val="00965DF3"/>
    <w:rsid w:val="009667CD"/>
    <w:rsid w:val="00971A41"/>
    <w:rsid w:val="009735ED"/>
    <w:rsid w:val="009768E6"/>
    <w:rsid w:val="0097720F"/>
    <w:rsid w:val="009800AB"/>
    <w:rsid w:val="0098274C"/>
    <w:rsid w:val="00992390"/>
    <w:rsid w:val="009932CE"/>
    <w:rsid w:val="009941AB"/>
    <w:rsid w:val="00994EFD"/>
    <w:rsid w:val="0099599F"/>
    <w:rsid w:val="0099726C"/>
    <w:rsid w:val="009A2E4B"/>
    <w:rsid w:val="009A6322"/>
    <w:rsid w:val="009B0C31"/>
    <w:rsid w:val="009B138F"/>
    <w:rsid w:val="009B4BB8"/>
    <w:rsid w:val="009B516F"/>
    <w:rsid w:val="009C05B2"/>
    <w:rsid w:val="009C143A"/>
    <w:rsid w:val="009C2195"/>
    <w:rsid w:val="009D0463"/>
    <w:rsid w:val="009D268E"/>
    <w:rsid w:val="009D3943"/>
    <w:rsid w:val="009D4003"/>
    <w:rsid w:val="009D6198"/>
    <w:rsid w:val="009E25B1"/>
    <w:rsid w:val="009E2D97"/>
    <w:rsid w:val="009F6F65"/>
    <w:rsid w:val="00A00E21"/>
    <w:rsid w:val="00A04486"/>
    <w:rsid w:val="00A0794E"/>
    <w:rsid w:val="00A155CA"/>
    <w:rsid w:val="00A16059"/>
    <w:rsid w:val="00A211EA"/>
    <w:rsid w:val="00A22DA9"/>
    <w:rsid w:val="00A271E5"/>
    <w:rsid w:val="00A27AD1"/>
    <w:rsid w:val="00A30859"/>
    <w:rsid w:val="00A354D4"/>
    <w:rsid w:val="00A36EF1"/>
    <w:rsid w:val="00A40B37"/>
    <w:rsid w:val="00A40FF8"/>
    <w:rsid w:val="00A41E8F"/>
    <w:rsid w:val="00A41FC0"/>
    <w:rsid w:val="00A432F5"/>
    <w:rsid w:val="00A46053"/>
    <w:rsid w:val="00A50D25"/>
    <w:rsid w:val="00A61999"/>
    <w:rsid w:val="00A62EF8"/>
    <w:rsid w:val="00A65618"/>
    <w:rsid w:val="00A66A38"/>
    <w:rsid w:val="00A74C57"/>
    <w:rsid w:val="00A76177"/>
    <w:rsid w:val="00A76D10"/>
    <w:rsid w:val="00A7702E"/>
    <w:rsid w:val="00A771BC"/>
    <w:rsid w:val="00A77480"/>
    <w:rsid w:val="00A824E0"/>
    <w:rsid w:val="00A84CDB"/>
    <w:rsid w:val="00A85C61"/>
    <w:rsid w:val="00A8736B"/>
    <w:rsid w:val="00A87F5A"/>
    <w:rsid w:val="00A92D61"/>
    <w:rsid w:val="00A95677"/>
    <w:rsid w:val="00A96662"/>
    <w:rsid w:val="00A96ECF"/>
    <w:rsid w:val="00AA21CD"/>
    <w:rsid w:val="00AA791D"/>
    <w:rsid w:val="00AB1940"/>
    <w:rsid w:val="00AB4051"/>
    <w:rsid w:val="00AB4F63"/>
    <w:rsid w:val="00AB6A65"/>
    <w:rsid w:val="00AC2336"/>
    <w:rsid w:val="00AC30E1"/>
    <w:rsid w:val="00AC3369"/>
    <w:rsid w:val="00AD029D"/>
    <w:rsid w:val="00AD0839"/>
    <w:rsid w:val="00AD220A"/>
    <w:rsid w:val="00AD2C69"/>
    <w:rsid w:val="00AD38C5"/>
    <w:rsid w:val="00AD6037"/>
    <w:rsid w:val="00AD6157"/>
    <w:rsid w:val="00AD7BF0"/>
    <w:rsid w:val="00AE07E8"/>
    <w:rsid w:val="00AE1828"/>
    <w:rsid w:val="00AE28BD"/>
    <w:rsid w:val="00AE590A"/>
    <w:rsid w:val="00B0020B"/>
    <w:rsid w:val="00B00FFD"/>
    <w:rsid w:val="00B13F96"/>
    <w:rsid w:val="00B145EE"/>
    <w:rsid w:val="00B20ADE"/>
    <w:rsid w:val="00B212E2"/>
    <w:rsid w:val="00B2297B"/>
    <w:rsid w:val="00B23246"/>
    <w:rsid w:val="00B3005A"/>
    <w:rsid w:val="00B34815"/>
    <w:rsid w:val="00B37F65"/>
    <w:rsid w:val="00B40082"/>
    <w:rsid w:val="00B40148"/>
    <w:rsid w:val="00B402A7"/>
    <w:rsid w:val="00B439E2"/>
    <w:rsid w:val="00B44503"/>
    <w:rsid w:val="00B47DF5"/>
    <w:rsid w:val="00B5328F"/>
    <w:rsid w:val="00B537F6"/>
    <w:rsid w:val="00B55B52"/>
    <w:rsid w:val="00B60883"/>
    <w:rsid w:val="00B62774"/>
    <w:rsid w:val="00B629B4"/>
    <w:rsid w:val="00B63BEC"/>
    <w:rsid w:val="00B64163"/>
    <w:rsid w:val="00B67C54"/>
    <w:rsid w:val="00B723F9"/>
    <w:rsid w:val="00B724A0"/>
    <w:rsid w:val="00B744F1"/>
    <w:rsid w:val="00B80D27"/>
    <w:rsid w:val="00B84285"/>
    <w:rsid w:val="00B85291"/>
    <w:rsid w:val="00B903E9"/>
    <w:rsid w:val="00B94B50"/>
    <w:rsid w:val="00B96881"/>
    <w:rsid w:val="00B96AF8"/>
    <w:rsid w:val="00BB2879"/>
    <w:rsid w:val="00BB3C4D"/>
    <w:rsid w:val="00BB555D"/>
    <w:rsid w:val="00BC06C7"/>
    <w:rsid w:val="00BE2540"/>
    <w:rsid w:val="00BE3100"/>
    <w:rsid w:val="00BF30DE"/>
    <w:rsid w:val="00BF5EF8"/>
    <w:rsid w:val="00C00B77"/>
    <w:rsid w:val="00C019DC"/>
    <w:rsid w:val="00C035D2"/>
    <w:rsid w:val="00C201D0"/>
    <w:rsid w:val="00C21D48"/>
    <w:rsid w:val="00C24297"/>
    <w:rsid w:val="00C27A89"/>
    <w:rsid w:val="00C335B9"/>
    <w:rsid w:val="00C3651F"/>
    <w:rsid w:val="00C43220"/>
    <w:rsid w:val="00C4715F"/>
    <w:rsid w:val="00C474E8"/>
    <w:rsid w:val="00C530A6"/>
    <w:rsid w:val="00C53E7C"/>
    <w:rsid w:val="00C54167"/>
    <w:rsid w:val="00C54BAF"/>
    <w:rsid w:val="00C565D8"/>
    <w:rsid w:val="00C614B9"/>
    <w:rsid w:val="00C701A8"/>
    <w:rsid w:val="00C7114A"/>
    <w:rsid w:val="00C72036"/>
    <w:rsid w:val="00C751DC"/>
    <w:rsid w:val="00C81A7C"/>
    <w:rsid w:val="00C854BB"/>
    <w:rsid w:val="00C870B3"/>
    <w:rsid w:val="00C916C8"/>
    <w:rsid w:val="00C92887"/>
    <w:rsid w:val="00C96766"/>
    <w:rsid w:val="00CA24A3"/>
    <w:rsid w:val="00CA3C5D"/>
    <w:rsid w:val="00CB514F"/>
    <w:rsid w:val="00CD3C7E"/>
    <w:rsid w:val="00CD3CE9"/>
    <w:rsid w:val="00CD5258"/>
    <w:rsid w:val="00CD58F5"/>
    <w:rsid w:val="00CE03C3"/>
    <w:rsid w:val="00CE0C3D"/>
    <w:rsid w:val="00CE19E8"/>
    <w:rsid w:val="00CE69DD"/>
    <w:rsid w:val="00CE770B"/>
    <w:rsid w:val="00CE7E4A"/>
    <w:rsid w:val="00CF09B9"/>
    <w:rsid w:val="00CF134E"/>
    <w:rsid w:val="00CF25A7"/>
    <w:rsid w:val="00CF70B8"/>
    <w:rsid w:val="00D000E7"/>
    <w:rsid w:val="00D041CF"/>
    <w:rsid w:val="00D053C8"/>
    <w:rsid w:val="00D07111"/>
    <w:rsid w:val="00D24336"/>
    <w:rsid w:val="00D2537B"/>
    <w:rsid w:val="00D26EE7"/>
    <w:rsid w:val="00D302A1"/>
    <w:rsid w:val="00D30C9F"/>
    <w:rsid w:val="00D32B03"/>
    <w:rsid w:val="00D33348"/>
    <w:rsid w:val="00D334A4"/>
    <w:rsid w:val="00D34824"/>
    <w:rsid w:val="00D37483"/>
    <w:rsid w:val="00D37FB4"/>
    <w:rsid w:val="00D43582"/>
    <w:rsid w:val="00D471E5"/>
    <w:rsid w:val="00D51D7A"/>
    <w:rsid w:val="00D52CF8"/>
    <w:rsid w:val="00D548D8"/>
    <w:rsid w:val="00D60ED2"/>
    <w:rsid w:val="00D60FCF"/>
    <w:rsid w:val="00D61B20"/>
    <w:rsid w:val="00D64019"/>
    <w:rsid w:val="00D67C85"/>
    <w:rsid w:val="00D71522"/>
    <w:rsid w:val="00D730E3"/>
    <w:rsid w:val="00D75915"/>
    <w:rsid w:val="00D77E13"/>
    <w:rsid w:val="00D848E7"/>
    <w:rsid w:val="00D85196"/>
    <w:rsid w:val="00D855B7"/>
    <w:rsid w:val="00D94354"/>
    <w:rsid w:val="00D95769"/>
    <w:rsid w:val="00D9763A"/>
    <w:rsid w:val="00D979B2"/>
    <w:rsid w:val="00D97F89"/>
    <w:rsid w:val="00DA008E"/>
    <w:rsid w:val="00DA096C"/>
    <w:rsid w:val="00DB197A"/>
    <w:rsid w:val="00DB2669"/>
    <w:rsid w:val="00DB30A3"/>
    <w:rsid w:val="00DB39EC"/>
    <w:rsid w:val="00DD0325"/>
    <w:rsid w:val="00DD1A92"/>
    <w:rsid w:val="00DD5085"/>
    <w:rsid w:val="00DE2E04"/>
    <w:rsid w:val="00DF148F"/>
    <w:rsid w:val="00DF6665"/>
    <w:rsid w:val="00E01E28"/>
    <w:rsid w:val="00E0296C"/>
    <w:rsid w:val="00E03A83"/>
    <w:rsid w:val="00E16026"/>
    <w:rsid w:val="00E1696B"/>
    <w:rsid w:val="00E20067"/>
    <w:rsid w:val="00E202DB"/>
    <w:rsid w:val="00E22CF1"/>
    <w:rsid w:val="00E22D77"/>
    <w:rsid w:val="00E23DA1"/>
    <w:rsid w:val="00E2666C"/>
    <w:rsid w:val="00E27C70"/>
    <w:rsid w:val="00E301DC"/>
    <w:rsid w:val="00E340EB"/>
    <w:rsid w:val="00E354F3"/>
    <w:rsid w:val="00E3647D"/>
    <w:rsid w:val="00E36E64"/>
    <w:rsid w:val="00E37844"/>
    <w:rsid w:val="00E40774"/>
    <w:rsid w:val="00E41F0C"/>
    <w:rsid w:val="00E43A0E"/>
    <w:rsid w:val="00E51CF4"/>
    <w:rsid w:val="00E62471"/>
    <w:rsid w:val="00E73B4D"/>
    <w:rsid w:val="00E73B7C"/>
    <w:rsid w:val="00E742A1"/>
    <w:rsid w:val="00E77505"/>
    <w:rsid w:val="00E80438"/>
    <w:rsid w:val="00E811F1"/>
    <w:rsid w:val="00E816C1"/>
    <w:rsid w:val="00E82448"/>
    <w:rsid w:val="00E83B8F"/>
    <w:rsid w:val="00E84D01"/>
    <w:rsid w:val="00E8625E"/>
    <w:rsid w:val="00E869C9"/>
    <w:rsid w:val="00E90ADF"/>
    <w:rsid w:val="00E966BA"/>
    <w:rsid w:val="00E968CD"/>
    <w:rsid w:val="00EA1363"/>
    <w:rsid w:val="00EA2BC8"/>
    <w:rsid w:val="00EA42DB"/>
    <w:rsid w:val="00EA4405"/>
    <w:rsid w:val="00EA6498"/>
    <w:rsid w:val="00EA6D43"/>
    <w:rsid w:val="00EB7941"/>
    <w:rsid w:val="00EC0BCE"/>
    <w:rsid w:val="00EC0D42"/>
    <w:rsid w:val="00EC233E"/>
    <w:rsid w:val="00EC234C"/>
    <w:rsid w:val="00EC586B"/>
    <w:rsid w:val="00EC7371"/>
    <w:rsid w:val="00ED4303"/>
    <w:rsid w:val="00EE1535"/>
    <w:rsid w:val="00EE20CF"/>
    <w:rsid w:val="00EE5F58"/>
    <w:rsid w:val="00EE7346"/>
    <w:rsid w:val="00EF0FB5"/>
    <w:rsid w:val="00F00195"/>
    <w:rsid w:val="00F022B9"/>
    <w:rsid w:val="00F030C7"/>
    <w:rsid w:val="00F035E5"/>
    <w:rsid w:val="00F109CC"/>
    <w:rsid w:val="00F13060"/>
    <w:rsid w:val="00F13483"/>
    <w:rsid w:val="00F2085E"/>
    <w:rsid w:val="00F20A1A"/>
    <w:rsid w:val="00F21E3D"/>
    <w:rsid w:val="00F25641"/>
    <w:rsid w:val="00F30CE9"/>
    <w:rsid w:val="00F33683"/>
    <w:rsid w:val="00F3579A"/>
    <w:rsid w:val="00F40E4C"/>
    <w:rsid w:val="00F467BF"/>
    <w:rsid w:val="00F46C49"/>
    <w:rsid w:val="00F479CE"/>
    <w:rsid w:val="00F507C5"/>
    <w:rsid w:val="00F53E55"/>
    <w:rsid w:val="00F544C1"/>
    <w:rsid w:val="00F6103A"/>
    <w:rsid w:val="00F6155D"/>
    <w:rsid w:val="00F62CBE"/>
    <w:rsid w:val="00F649EC"/>
    <w:rsid w:val="00F70BF1"/>
    <w:rsid w:val="00F72D0D"/>
    <w:rsid w:val="00F76449"/>
    <w:rsid w:val="00F82641"/>
    <w:rsid w:val="00F871CE"/>
    <w:rsid w:val="00F8746B"/>
    <w:rsid w:val="00F90169"/>
    <w:rsid w:val="00F915F0"/>
    <w:rsid w:val="00F941F8"/>
    <w:rsid w:val="00FA520E"/>
    <w:rsid w:val="00FA5DEB"/>
    <w:rsid w:val="00FA6DA3"/>
    <w:rsid w:val="00FA74EE"/>
    <w:rsid w:val="00FB03CF"/>
    <w:rsid w:val="00FB159E"/>
    <w:rsid w:val="00FB544B"/>
    <w:rsid w:val="00FC2CC5"/>
    <w:rsid w:val="00FE3EB1"/>
    <w:rsid w:val="00FE4288"/>
    <w:rsid w:val="00FF68CC"/>
    <w:rsid w:val="00FF6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eaeaea,#9c0,#690"/>
    </o:shapedefaults>
    <o:shapelayout v:ext="edit">
      <o:idmap v:ext="edit" data="1"/>
    </o:shapelayout>
  </w:shapeDefaults>
  <w:decimalSymbol w:val="."/>
  <w:listSeparator w:val=","/>
  <w14:docId w14:val="3D7435AC"/>
  <w15:docId w15:val="{AF59E6F4-1764-4FD2-A3DF-924DA14D3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semiHidden/>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rsid w:val="00385CCE"/>
    <w:pPr>
      <w:keepLines/>
      <w:numPr>
        <w:numId w:val="5"/>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s>
    </w:pPr>
  </w:style>
  <w:style w:type="numbering" w:styleId="111111">
    <w:name w:val="Outline List 2"/>
    <w:basedOn w:val="NoList"/>
    <w:semiHidden/>
    <w:rsid w:val="00385CCE"/>
    <w:pPr>
      <w:numPr>
        <w:numId w:val="7"/>
      </w:numPr>
    </w:pPr>
  </w:style>
  <w:style w:type="paragraph" w:styleId="ListBullet">
    <w:name w:val="List Bullet"/>
    <w:basedOn w:val="Normal"/>
    <w:rsid w:val="00385CCE"/>
    <w:pPr>
      <w:keepLines/>
      <w:numPr>
        <w:numId w:val="16"/>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rsid w:val="00385CCE"/>
    <w:pPr>
      <w:numPr>
        <w:ilvl w:val="2"/>
        <w:numId w:val="16"/>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8"/>
      </w:numPr>
    </w:pPr>
  </w:style>
  <w:style w:type="numbering" w:styleId="ArticleSection">
    <w:name w:val="Outline List 3"/>
    <w:basedOn w:val="NoList"/>
    <w:semiHidden/>
    <w:rsid w:val="00385CCE"/>
    <w:pPr>
      <w:numPr>
        <w:numId w:val="9"/>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rsid w:val="00385CCE"/>
    <w:pPr>
      <w:keepLines/>
      <w:numPr>
        <w:ilvl w:val="1"/>
        <w:numId w:val="16"/>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semiHidden/>
    <w:rsid w:val="00385CCE"/>
    <w:pPr>
      <w:numPr>
        <w:ilvl w:val="3"/>
        <w:numId w:val="16"/>
      </w:numPr>
    </w:pPr>
  </w:style>
  <w:style w:type="character" w:styleId="HTMLCite">
    <w:name w:val="HTML Cite"/>
    <w:semiHidden/>
    <w:rsid w:val="00385CCE"/>
    <w:rPr>
      <w:i/>
      <w:iCs/>
    </w:rPr>
  </w:style>
  <w:style w:type="character" w:styleId="HTMLCode">
    <w:name w:val="HTML Code"/>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10"/>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1"/>
      </w:numPr>
    </w:pPr>
  </w:style>
  <w:style w:type="paragraph" w:styleId="ListNumber2">
    <w:name w:val="List Number 2"/>
    <w:basedOn w:val="Normal"/>
    <w:semiHidden/>
    <w:rsid w:val="00385CCE"/>
    <w:pPr>
      <w:numPr>
        <w:numId w:val="12"/>
      </w:numPr>
    </w:pPr>
  </w:style>
  <w:style w:type="paragraph" w:styleId="ListNumber3">
    <w:name w:val="List Number 3"/>
    <w:basedOn w:val="Normal"/>
    <w:semiHidden/>
    <w:rsid w:val="00385CCE"/>
    <w:pPr>
      <w:numPr>
        <w:numId w:val="13"/>
      </w:numPr>
    </w:pPr>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4"/>
      </w:numPr>
    </w:pPr>
  </w:style>
  <w:style w:type="paragraph" w:styleId="ListNumber5">
    <w:name w:val="List Number 5"/>
    <w:basedOn w:val="Normal"/>
    <w:semiHidden/>
    <w:rsid w:val="00385CCE"/>
    <w:pPr>
      <w:numPr>
        <w:numId w:val="15"/>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385CCE"/>
    <w:pPr>
      <w:spacing w:before="120" w:after="120"/>
    </w:pPr>
    <w:rPr>
      <w:lang w:eastAsia="en-U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uiPriority w:val="99"/>
    <w:qFormat/>
    <w:rsid w:val="00865D64"/>
    <w:pPr>
      <w:ind w:left="720"/>
      <w:contextualSpacing/>
    </w:pPr>
  </w:style>
  <w:style w:type="paragraph" w:customStyle="1" w:styleId="p1">
    <w:name w:val="p1"/>
    <w:basedOn w:val="Normal"/>
    <w:rsid w:val="00E968CD"/>
    <w:pPr>
      <w:spacing w:before="0" w:after="0"/>
    </w:pPr>
    <w:rPr>
      <w:rFonts w:ascii="Courier New" w:hAnsi="Courier New" w:cs="Courier New"/>
      <w:sz w:val="17"/>
      <w:szCs w:val="17"/>
    </w:rPr>
  </w:style>
  <w:style w:type="paragraph" w:customStyle="1" w:styleId="p2">
    <w:name w:val="p2"/>
    <w:basedOn w:val="Normal"/>
    <w:rsid w:val="00916B6D"/>
    <w:pPr>
      <w:spacing w:before="0" w:after="0"/>
    </w:pPr>
    <w:rPr>
      <w:rFonts w:ascii="Monaco" w:hAnsi="Monaco"/>
      <w:color w:val="3933FF"/>
      <w:sz w:val="17"/>
      <w:szCs w:val="17"/>
    </w:rPr>
  </w:style>
  <w:style w:type="paragraph" w:customStyle="1" w:styleId="p3">
    <w:name w:val="p3"/>
    <w:basedOn w:val="Normal"/>
    <w:rsid w:val="00916B6D"/>
    <w:pPr>
      <w:spacing w:before="0" w:after="0"/>
    </w:pPr>
    <w:rPr>
      <w:rFonts w:ascii="Monaco" w:hAnsi="Monaco"/>
      <w:color w:val="4E9192"/>
      <w:sz w:val="17"/>
      <w:szCs w:val="17"/>
    </w:rPr>
  </w:style>
  <w:style w:type="character" w:customStyle="1" w:styleId="s1">
    <w:name w:val="s1"/>
    <w:basedOn w:val="DefaultParagraphFont"/>
    <w:rsid w:val="00916B6D"/>
    <w:rPr>
      <w:color w:val="009193"/>
    </w:rPr>
  </w:style>
  <w:style w:type="character" w:customStyle="1" w:styleId="s2">
    <w:name w:val="s2"/>
    <w:basedOn w:val="DefaultParagraphFont"/>
    <w:rsid w:val="00916B6D"/>
    <w:rPr>
      <w:color w:val="4E9192"/>
    </w:rPr>
  </w:style>
  <w:style w:type="character" w:customStyle="1" w:styleId="s3">
    <w:name w:val="s3"/>
    <w:basedOn w:val="DefaultParagraphFont"/>
    <w:rsid w:val="00916B6D"/>
    <w:rPr>
      <w:color w:val="000000"/>
    </w:rPr>
  </w:style>
  <w:style w:type="character" w:customStyle="1" w:styleId="s4">
    <w:name w:val="s4"/>
    <w:basedOn w:val="DefaultParagraphFont"/>
    <w:rsid w:val="00916B6D"/>
    <w:rPr>
      <w:color w:val="3933FF"/>
    </w:rPr>
  </w:style>
  <w:style w:type="character" w:customStyle="1" w:styleId="s5">
    <w:name w:val="s5"/>
    <w:basedOn w:val="DefaultParagraphFont"/>
    <w:rsid w:val="00916B6D"/>
    <w:rPr>
      <w:color w:val="932192"/>
    </w:rPr>
  </w:style>
  <w:style w:type="character" w:customStyle="1" w:styleId="apple-tab-span">
    <w:name w:val="apple-tab-span"/>
    <w:basedOn w:val="DefaultParagraphFont"/>
    <w:rsid w:val="00916B6D"/>
  </w:style>
  <w:style w:type="paragraph" w:styleId="NoSpacing">
    <w:name w:val="No Spacing"/>
    <w:uiPriority w:val="1"/>
    <w:qFormat/>
    <w:rsid w:val="00916B6D"/>
    <w:rPr>
      <w:rFonts w:ascii="Arial" w:hAnsi="Arial"/>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098621">
      <w:bodyDiv w:val="1"/>
      <w:marLeft w:val="0"/>
      <w:marRight w:val="0"/>
      <w:marTop w:val="0"/>
      <w:marBottom w:val="0"/>
      <w:divBdr>
        <w:top w:val="none" w:sz="0" w:space="0" w:color="auto"/>
        <w:left w:val="none" w:sz="0" w:space="0" w:color="auto"/>
        <w:bottom w:val="none" w:sz="0" w:space="0" w:color="auto"/>
        <w:right w:val="none" w:sz="0" w:space="0" w:color="auto"/>
      </w:divBdr>
    </w:div>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957952298">
      <w:bodyDiv w:val="1"/>
      <w:marLeft w:val="0"/>
      <w:marRight w:val="0"/>
      <w:marTop w:val="0"/>
      <w:marBottom w:val="0"/>
      <w:divBdr>
        <w:top w:val="none" w:sz="0" w:space="0" w:color="auto"/>
        <w:left w:val="none" w:sz="0" w:space="0" w:color="auto"/>
        <w:bottom w:val="none" w:sz="0" w:space="0" w:color="auto"/>
        <w:right w:val="none" w:sz="0" w:space="0" w:color="auto"/>
      </w:divBdr>
    </w:div>
    <w:div w:id="1089237054">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3639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hyperlink" Target="http://localhost:9080/LabWeb" TargetMode="External"/><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hyperlink" Target="http://localhost:9080/LabWeb/" TargetMode="External"/><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hyperlink" Target="http://localhost:9080/LabWeb/" TargetMode="External"/><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footer" Target="footer4.xml"/><Relationship Id="rId78" Type="http://schemas.openxmlformats.org/officeDocument/2006/relationships/footer" Target="footer5.xml"/><Relationship Id="rId79" Type="http://schemas.openxmlformats.org/officeDocument/2006/relationships/header" Target="header4.xml"/><Relationship Id="rId90"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header" Target="header5.xml"/><Relationship Id="rId81" Type="http://schemas.openxmlformats.org/officeDocument/2006/relationships/footer" Target="footer6.xml"/><Relationship Id="rId82" Type="http://schemas.openxmlformats.org/officeDocument/2006/relationships/footer" Target="footer7.xml"/><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header" Target="header6.xml"/><Relationship Id="rId86" Type="http://schemas.openxmlformats.org/officeDocument/2006/relationships/header" Target="header7.xml"/><Relationship Id="rId87" Type="http://schemas.openxmlformats.org/officeDocument/2006/relationships/footer" Target="footer8.xml"/><Relationship Id="rId88" Type="http://schemas.openxmlformats.org/officeDocument/2006/relationships/footer" Target="footer9.xml"/><Relationship Id="rId89" Type="http://schemas.openxmlformats.org/officeDocument/2006/relationships/fontTable" Target="fontTable.xml"/></Relationships>
</file>

<file path=word/_rels/footer8.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4083D-94C8-0844-BB32-8A9E1AFE4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C:\M_Files\WWWCMT\Liberty PoT\Templates\201501_MicrosoftOfficeTemplates\Workbook\template_DOT_file\201501_TEC_workbook_TEMPLATE.dotx</Template>
  <TotalTime>48</TotalTime>
  <Pages>46</Pages>
  <Words>2974</Words>
  <Characters>16955</Characters>
  <Application>Microsoft Macintosh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19890</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Tom McManus</cp:lastModifiedBy>
  <cp:revision>5</cp:revision>
  <cp:lastPrinted>2017-06-12T19:22:00Z</cp:lastPrinted>
  <dcterms:created xsi:type="dcterms:W3CDTF">2017-06-12T19:22:00Z</dcterms:created>
  <dcterms:modified xsi:type="dcterms:W3CDTF">2017-12-20T23:05:00Z</dcterms:modified>
</cp:coreProperties>
</file>